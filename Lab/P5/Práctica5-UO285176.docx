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6B09E8DB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330477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&#13;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6B09E8DB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330477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5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Default="0030139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4C0A2F3D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330477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1 marzo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4E8BAEEA" w14:textId="79AC65A1" w:rsidR="007774CC" w:rsidRPr="00E11A2F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E11A2F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E11A2F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D5530C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FF6C3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FD63F6" w:rsidRDefault="00FF6C33" w:rsidP="00FF6C33">
            <w:pPr>
              <w:tabs>
                <w:tab w:val="left" w:pos="1783"/>
              </w:tabs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  <w: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61AA1475" w14:textId="2EC16E47" w:rsidR="00B418BF" w:rsidRPr="0095349E" w:rsidRDefault="00AB02A7" w:rsidP="0095349E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26AC0381" w14:textId="1CADD2F7" w:rsidR="00C8199F" w:rsidRDefault="00C8199F" w:rsidP="00C8199F">
      <w:pPr>
        <w:pStyle w:val="Default"/>
      </w:pPr>
    </w:p>
    <w:p w14:paraId="736DB89B" w14:textId="05CC049C" w:rsidR="00CB5779" w:rsidRPr="00CB5779" w:rsidRDefault="00F659BA" w:rsidP="00CB5779">
      <w:pPr>
        <w:pStyle w:val="Ttulo1"/>
        <w:rPr>
          <w:rFonts w:ascii="Eras Medium ITC" w:hAnsi="Eras Medium ITC"/>
          <w:b w:val="0"/>
          <w:color w:val="5951C8" w:themeColor="text1" w:themeTint="80"/>
        </w:rPr>
      </w:pPr>
      <w:bookmarkStart w:id="0" w:name="_Toc128589600"/>
      <w:r w:rsidRPr="00CB5779">
        <w:rPr>
          <w:rFonts w:ascii="Eras Medium ITC" w:hAnsi="Eras Medium ITC"/>
          <w:b w:val="0"/>
          <w:color w:val="5951C8" w:themeColor="text1" w:themeTint="80"/>
        </w:rPr>
        <w:t>Índice</w:t>
      </w:r>
      <w:bookmarkEnd w:id="0"/>
    </w:p>
    <w:p w14:paraId="363D6E94" w14:textId="301193DA" w:rsidR="00344810" w:rsidRPr="00344810" w:rsidRDefault="00F659BA">
      <w:pPr>
        <w:pStyle w:val="TDC1"/>
        <w:tabs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r w:rsidRPr="00F659BA">
        <w:rPr>
          <w:rFonts w:ascii="Eras Medium ITC" w:hAnsi="Eras Medium ITC"/>
          <w:b w:val="0"/>
          <w:bCs w:val="0"/>
          <w:i w:val="0"/>
          <w:iCs w:val="0"/>
          <w:color w:val="5951C8" w:themeColor="text1" w:themeTint="80"/>
          <w:sz w:val="52"/>
          <w:szCs w:val="52"/>
        </w:rPr>
        <w:fldChar w:fldCharType="begin"/>
      </w:r>
      <w:r w:rsidRPr="00F659BA">
        <w:rPr>
          <w:rFonts w:ascii="Eras Medium ITC" w:hAnsi="Eras Medium ITC"/>
          <w:b w:val="0"/>
          <w:bCs w:val="0"/>
          <w:i w:val="0"/>
          <w:iCs w:val="0"/>
          <w:color w:val="5951C8" w:themeColor="text1" w:themeTint="80"/>
          <w:sz w:val="52"/>
          <w:szCs w:val="52"/>
        </w:rPr>
        <w:instrText xml:space="preserve"> TOC \o "1-3" \h \z \u </w:instrText>
      </w:r>
      <w:r w:rsidRPr="00F659BA">
        <w:rPr>
          <w:rFonts w:ascii="Eras Medium ITC" w:hAnsi="Eras Medium ITC"/>
          <w:b w:val="0"/>
          <w:bCs w:val="0"/>
          <w:i w:val="0"/>
          <w:iCs w:val="0"/>
          <w:color w:val="5951C8" w:themeColor="text1" w:themeTint="80"/>
          <w:sz w:val="52"/>
          <w:szCs w:val="52"/>
        </w:rPr>
        <w:fldChar w:fldCharType="separate"/>
      </w:r>
      <w:hyperlink w:anchor="_Toc128589600" w:history="1">
        <w:r w:rsidR="00344810" w:rsidRPr="0034481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Índice</w:t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_Toc128589600 \h </w:instrText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>2</w:t>
        </w:r>
        <w:r w:rsidR="00344810"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6DC7E70C" w14:textId="7EE9D53C" w:rsidR="00344810" w:rsidRPr="00344810" w:rsidRDefault="00344810">
      <w:pPr>
        <w:pStyle w:val="TDC1"/>
        <w:tabs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28589601" w:history="1">
        <w:r w:rsidRPr="0034481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Primera parte: conect</w:t>
        </w:r>
        <w:r w:rsidRPr="0034481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i</w:t>
        </w:r>
        <w:r w:rsidRPr="0034481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vidad</w: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_Toc128589601 \h </w:instrTex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>3</w: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28F7BBE9" w14:textId="11177840" w:rsidR="00344810" w:rsidRPr="00344810" w:rsidRDefault="00344810">
      <w:pPr>
        <w:pStyle w:val="TDC1"/>
        <w:tabs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28589602" w:history="1">
        <w:r w:rsidRPr="0034481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Segunda parte: servidor DHCP</w: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_Toc128589602 \h </w:instrTex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>8</w: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42F0998F" w14:textId="48371BE7" w:rsidR="00344810" w:rsidRPr="00344810" w:rsidRDefault="00344810">
      <w:pPr>
        <w:pStyle w:val="TDC1"/>
        <w:tabs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28589603" w:history="1">
        <w:r w:rsidRPr="0034481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Tercera parte: Uso de Linux como enrutador</w: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_Toc128589603 \h </w:instrTex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t>12</w:t>
        </w:r>
        <w:r w:rsidRPr="00344810">
          <w:rPr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5B0C6126" w14:textId="233FDA78" w:rsidR="00F659BA" w:rsidRPr="00F659BA" w:rsidRDefault="00F659BA" w:rsidP="00C8199F">
      <w:pPr>
        <w:pStyle w:val="Default"/>
        <w:rPr>
          <w:rFonts w:ascii="Eras Medium ITC" w:hAnsi="Eras Medium ITC"/>
          <w:color w:val="5951C8" w:themeColor="text1" w:themeTint="80"/>
          <w:sz w:val="52"/>
          <w:szCs w:val="52"/>
        </w:rPr>
      </w:pPr>
      <w:r w:rsidRPr="00F659BA">
        <w:rPr>
          <w:rFonts w:ascii="Eras Medium ITC" w:hAnsi="Eras Medium ITC"/>
          <w:color w:val="5951C8" w:themeColor="text1" w:themeTint="80"/>
          <w:sz w:val="52"/>
          <w:szCs w:val="52"/>
        </w:rPr>
        <w:fldChar w:fldCharType="end"/>
      </w:r>
    </w:p>
    <w:p w14:paraId="72EAAD33" w14:textId="30037EC8" w:rsidR="00F659BA" w:rsidRDefault="00F659BA" w:rsidP="00C8199F">
      <w:pPr>
        <w:pStyle w:val="Default"/>
      </w:pPr>
    </w:p>
    <w:p w14:paraId="11237EDF" w14:textId="19C6FE0A" w:rsidR="00F659BA" w:rsidRDefault="00F659BA" w:rsidP="00C8199F">
      <w:pPr>
        <w:pStyle w:val="Default"/>
      </w:pPr>
    </w:p>
    <w:p w14:paraId="020C94FC" w14:textId="37BC48BC" w:rsidR="00F659BA" w:rsidRDefault="00F659BA" w:rsidP="00C8199F">
      <w:pPr>
        <w:pStyle w:val="Default"/>
      </w:pPr>
    </w:p>
    <w:p w14:paraId="4D3F2F30" w14:textId="0C021B95" w:rsidR="00F659BA" w:rsidRDefault="00F659BA" w:rsidP="00C8199F">
      <w:pPr>
        <w:pStyle w:val="Default"/>
      </w:pPr>
    </w:p>
    <w:p w14:paraId="47E8E01F" w14:textId="4BEAD98E" w:rsidR="00F659BA" w:rsidRDefault="00F659BA" w:rsidP="00C8199F">
      <w:pPr>
        <w:pStyle w:val="Default"/>
      </w:pPr>
    </w:p>
    <w:p w14:paraId="0BA903B1" w14:textId="6DFF4E60" w:rsidR="00F659BA" w:rsidRDefault="00F659BA" w:rsidP="00C8199F">
      <w:pPr>
        <w:pStyle w:val="Default"/>
      </w:pPr>
    </w:p>
    <w:p w14:paraId="766EB81A" w14:textId="1099A7C6" w:rsidR="00F659BA" w:rsidRDefault="00F659BA" w:rsidP="00C8199F">
      <w:pPr>
        <w:pStyle w:val="Default"/>
      </w:pPr>
    </w:p>
    <w:p w14:paraId="71C600D0" w14:textId="541A1A02" w:rsidR="00F659BA" w:rsidRDefault="00F659BA" w:rsidP="00C8199F">
      <w:pPr>
        <w:pStyle w:val="Default"/>
      </w:pPr>
    </w:p>
    <w:p w14:paraId="08648EAE" w14:textId="14C2556C" w:rsidR="00F659BA" w:rsidRDefault="00F659BA" w:rsidP="00C8199F">
      <w:pPr>
        <w:pStyle w:val="Default"/>
      </w:pPr>
    </w:p>
    <w:p w14:paraId="7E53CA27" w14:textId="6F7F23AA" w:rsidR="00F659BA" w:rsidRDefault="00F659BA" w:rsidP="00C8199F">
      <w:pPr>
        <w:pStyle w:val="Default"/>
      </w:pPr>
    </w:p>
    <w:p w14:paraId="7B88275E" w14:textId="315B2FAB" w:rsidR="00F659BA" w:rsidRDefault="00F659BA" w:rsidP="00C8199F">
      <w:pPr>
        <w:pStyle w:val="Default"/>
      </w:pPr>
    </w:p>
    <w:p w14:paraId="124089F7" w14:textId="50F99036" w:rsidR="00F659BA" w:rsidRDefault="00F659BA" w:rsidP="00C8199F">
      <w:pPr>
        <w:pStyle w:val="Default"/>
      </w:pPr>
    </w:p>
    <w:p w14:paraId="111E4C66" w14:textId="5265A44B" w:rsidR="00F659BA" w:rsidRDefault="00F659BA" w:rsidP="00C8199F">
      <w:pPr>
        <w:pStyle w:val="Default"/>
      </w:pPr>
    </w:p>
    <w:p w14:paraId="205CB6C7" w14:textId="1FDCA87E" w:rsidR="00F659BA" w:rsidRDefault="00F659BA" w:rsidP="00C8199F">
      <w:pPr>
        <w:pStyle w:val="Default"/>
      </w:pPr>
    </w:p>
    <w:p w14:paraId="6F38A617" w14:textId="6B48A2A9" w:rsidR="00F659BA" w:rsidRDefault="00F659BA" w:rsidP="00C8199F">
      <w:pPr>
        <w:pStyle w:val="Default"/>
      </w:pPr>
    </w:p>
    <w:p w14:paraId="5C951338" w14:textId="5E0F45DA" w:rsidR="00F659BA" w:rsidRDefault="00F659BA" w:rsidP="00C8199F">
      <w:pPr>
        <w:pStyle w:val="Default"/>
      </w:pPr>
    </w:p>
    <w:p w14:paraId="0AF7955D" w14:textId="5729CA1B" w:rsidR="00F659BA" w:rsidRDefault="00F659BA" w:rsidP="00C8199F">
      <w:pPr>
        <w:pStyle w:val="Default"/>
      </w:pPr>
    </w:p>
    <w:p w14:paraId="793B45EC" w14:textId="71F65FF3" w:rsidR="00F659BA" w:rsidRDefault="00F659BA" w:rsidP="00C8199F">
      <w:pPr>
        <w:pStyle w:val="Default"/>
      </w:pPr>
    </w:p>
    <w:p w14:paraId="13CBD8CD" w14:textId="0E48FD21" w:rsidR="00F659BA" w:rsidRDefault="00F659BA" w:rsidP="00C8199F">
      <w:pPr>
        <w:pStyle w:val="Default"/>
      </w:pPr>
    </w:p>
    <w:p w14:paraId="2123877F" w14:textId="6B11E8ED" w:rsidR="00F659BA" w:rsidRDefault="00F659BA" w:rsidP="00C8199F">
      <w:pPr>
        <w:pStyle w:val="Default"/>
      </w:pPr>
    </w:p>
    <w:p w14:paraId="2921CB7A" w14:textId="1087D912" w:rsidR="00F659BA" w:rsidRDefault="00F659BA" w:rsidP="00C8199F">
      <w:pPr>
        <w:pStyle w:val="Default"/>
      </w:pPr>
    </w:p>
    <w:p w14:paraId="469F4189" w14:textId="66A1EEDF" w:rsidR="00F659BA" w:rsidRDefault="00F659BA" w:rsidP="00C8199F">
      <w:pPr>
        <w:pStyle w:val="Default"/>
      </w:pPr>
    </w:p>
    <w:p w14:paraId="6D55D380" w14:textId="109FC452" w:rsidR="00F659BA" w:rsidRDefault="00F659BA" w:rsidP="00C8199F">
      <w:pPr>
        <w:pStyle w:val="Default"/>
      </w:pPr>
    </w:p>
    <w:p w14:paraId="5C3B4A24" w14:textId="69982470" w:rsidR="00F659BA" w:rsidRDefault="00F659BA" w:rsidP="00C8199F">
      <w:pPr>
        <w:pStyle w:val="Default"/>
      </w:pPr>
    </w:p>
    <w:p w14:paraId="0CBAC2F8" w14:textId="73D6553E" w:rsidR="00F659BA" w:rsidRDefault="00F659BA" w:rsidP="00C8199F">
      <w:pPr>
        <w:pStyle w:val="Default"/>
      </w:pPr>
    </w:p>
    <w:p w14:paraId="009131B9" w14:textId="5D2D45F8" w:rsidR="00F659BA" w:rsidRDefault="00F659BA" w:rsidP="00C8199F">
      <w:pPr>
        <w:pStyle w:val="Default"/>
      </w:pPr>
    </w:p>
    <w:p w14:paraId="2CE22B0A" w14:textId="7B99EBCE" w:rsidR="00F659BA" w:rsidRDefault="00F659BA" w:rsidP="00C8199F">
      <w:pPr>
        <w:pStyle w:val="Default"/>
      </w:pPr>
    </w:p>
    <w:p w14:paraId="5AF8417C" w14:textId="00F5116F" w:rsidR="00F659BA" w:rsidRDefault="00F659BA" w:rsidP="00C8199F">
      <w:pPr>
        <w:pStyle w:val="Default"/>
      </w:pPr>
    </w:p>
    <w:p w14:paraId="54AA8B91" w14:textId="2DB91504" w:rsidR="00F659BA" w:rsidRDefault="00F659BA" w:rsidP="00C8199F">
      <w:pPr>
        <w:pStyle w:val="Default"/>
      </w:pPr>
    </w:p>
    <w:p w14:paraId="30680981" w14:textId="2241658B" w:rsidR="00F659BA" w:rsidRDefault="00F659BA" w:rsidP="00C8199F">
      <w:pPr>
        <w:pStyle w:val="Default"/>
      </w:pPr>
    </w:p>
    <w:p w14:paraId="41E14A81" w14:textId="7AF41BDD" w:rsidR="00F659BA" w:rsidRDefault="00F659BA" w:rsidP="00C8199F">
      <w:pPr>
        <w:pStyle w:val="Default"/>
      </w:pPr>
    </w:p>
    <w:p w14:paraId="01DDE7CC" w14:textId="39122FFD" w:rsidR="00F659BA" w:rsidRDefault="00F659BA" w:rsidP="00C8199F">
      <w:pPr>
        <w:pStyle w:val="Default"/>
      </w:pPr>
    </w:p>
    <w:p w14:paraId="09C7BD34" w14:textId="4EB23886" w:rsidR="00F659BA" w:rsidRDefault="00F659BA" w:rsidP="00C8199F">
      <w:pPr>
        <w:pStyle w:val="Default"/>
      </w:pPr>
    </w:p>
    <w:p w14:paraId="262F5535" w14:textId="6BEF2A2C" w:rsidR="00F659BA" w:rsidRDefault="00F659BA" w:rsidP="00C8199F">
      <w:pPr>
        <w:pStyle w:val="Default"/>
      </w:pPr>
    </w:p>
    <w:p w14:paraId="5131D77D" w14:textId="0024B9D8" w:rsidR="00330477" w:rsidRDefault="00330477" w:rsidP="00C8199F">
      <w:pPr>
        <w:pStyle w:val="Default"/>
      </w:pPr>
    </w:p>
    <w:p w14:paraId="1BFA485F" w14:textId="6BB72121" w:rsidR="00330477" w:rsidRDefault="00330477" w:rsidP="00C8199F">
      <w:pPr>
        <w:pStyle w:val="Default"/>
      </w:pPr>
    </w:p>
    <w:p w14:paraId="6B7ED530" w14:textId="7BC58958" w:rsidR="00330477" w:rsidRDefault="00330477" w:rsidP="00C8199F">
      <w:pPr>
        <w:pStyle w:val="Default"/>
      </w:pPr>
    </w:p>
    <w:p w14:paraId="6432FF5C" w14:textId="137B5925" w:rsidR="00330477" w:rsidRDefault="00330477" w:rsidP="00C8199F">
      <w:pPr>
        <w:pStyle w:val="Default"/>
      </w:pPr>
    </w:p>
    <w:p w14:paraId="7E17A96B" w14:textId="6CCB6AED" w:rsidR="00330477" w:rsidRDefault="00330477" w:rsidP="00C8199F">
      <w:pPr>
        <w:pStyle w:val="Default"/>
      </w:pPr>
    </w:p>
    <w:p w14:paraId="52D1E614" w14:textId="59748154" w:rsidR="00330477" w:rsidRDefault="00330477" w:rsidP="00C8199F">
      <w:pPr>
        <w:pStyle w:val="Default"/>
      </w:pPr>
    </w:p>
    <w:p w14:paraId="65925B37" w14:textId="3AC235CE" w:rsidR="00330477" w:rsidRDefault="00330477" w:rsidP="00C8199F">
      <w:pPr>
        <w:pStyle w:val="Default"/>
      </w:pPr>
    </w:p>
    <w:p w14:paraId="4796FE18" w14:textId="069ECBE5" w:rsidR="00330477" w:rsidRDefault="00330477" w:rsidP="00C8199F">
      <w:pPr>
        <w:pStyle w:val="Default"/>
      </w:pPr>
    </w:p>
    <w:p w14:paraId="1500B642" w14:textId="575CBFF1" w:rsidR="00330477" w:rsidRDefault="00330477" w:rsidP="00C8199F">
      <w:pPr>
        <w:pStyle w:val="Default"/>
      </w:pPr>
    </w:p>
    <w:p w14:paraId="028A7DA7" w14:textId="77777777" w:rsidR="00330477" w:rsidRPr="00330477" w:rsidRDefault="00330477" w:rsidP="00330477">
      <w:pPr>
        <w:pStyle w:val="Ttulo"/>
        <w:rPr>
          <w:rFonts w:ascii="Eras Medium ITC" w:hAnsi="Eras Medium ITC"/>
          <w:color w:val="5951C8" w:themeColor="text1" w:themeTint="80"/>
        </w:rPr>
      </w:pPr>
      <w:r w:rsidRPr="00330477">
        <w:rPr>
          <w:rFonts w:ascii="Eras Medium ITC" w:hAnsi="Eras Medium ITC"/>
          <w:color w:val="5951C8" w:themeColor="text1" w:themeTint="80"/>
        </w:rPr>
        <w:t>Configuración de una intranet con servidor Linux</w:t>
      </w:r>
    </w:p>
    <w:p w14:paraId="16032997" w14:textId="77777777" w:rsidR="00330477" w:rsidRDefault="00330477" w:rsidP="00330477">
      <w:pPr>
        <w:rPr>
          <w:rFonts w:ascii="Eras Medium ITC" w:hAnsi="Eras Medium ITC"/>
          <w:sz w:val="24"/>
        </w:rPr>
      </w:pPr>
    </w:p>
    <w:p w14:paraId="125F48FF" w14:textId="77777777" w:rsidR="00330477" w:rsidRPr="00330477" w:rsidRDefault="00330477" w:rsidP="00330477">
      <w:pPr>
        <w:pStyle w:val="Ttulo1"/>
        <w:rPr>
          <w:rFonts w:ascii="Eras Medium ITC" w:hAnsi="Eras Medium ITC"/>
          <w:b w:val="0"/>
          <w:color w:val="5951C8" w:themeColor="text1" w:themeTint="80"/>
        </w:rPr>
      </w:pPr>
      <w:bookmarkStart w:id="1" w:name="_Toc128589601"/>
      <w:r w:rsidRPr="00330477">
        <w:rPr>
          <w:rFonts w:ascii="Eras Medium ITC" w:hAnsi="Eras Medium ITC"/>
          <w:b w:val="0"/>
          <w:color w:val="5951C8" w:themeColor="text1" w:themeTint="80"/>
        </w:rPr>
        <w:t>Primera parte: conectividad</w:t>
      </w:r>
      <w:bookmarkEnd w:id="1"/>
    </w:p>
    <w:p w14:paraId="6C801F86" w14:textId="77777777" w:rsidR="00330477" w:rsidRDefault="00330477" w:rsidP="00330477">
      <w:pPr>
        <w:rPr>
          <w:rFonts w:ascii="Eras Medium ITC" w:hAnsi="Eras Medium ITC"/>
          <w:sz w:val="24"/>
        </w:rPr>
      </w:pPr>
    </w:p>
    <w:p w14:paraId="0A463D10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</w:rPr>
      </w:pPr>
      <w:r w:rsidRPr="00330477">
        <w:rPr>
          <w:rFonts w:ascii="Eras Medium ITC" w:hAnsi="Eras Medium ITC"/>
          <w:b w:val="0"/>
          <w:bCs/>
          <w:color w:val="auto"/>
          <w:sz w:val="24"/>
        </w:rPr>
        <w:t xml:space="preserve">Configuramos en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</w:rPr>
        <w:t>VBox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</w:rPr>
        <w:t xml:space="preserve"> la interfaz de red de los dos Windows:</w:t>
      </w:r>
    </w:p>
    <w:p w14:paraId="43A13926" w14:textId="77777777" w:rsidR="00330477" w:rsidRDefault="00330477" w:rsidP="00330477">
      <w:pPr>
        <w:rPr>
          <w:rFonts w:ascii="Eras Medium ITC" w:hAnsi="Eras Medium ITC"/>
          <w:sz w:val="24"/>
        </w:rPr>
      </w:pPr>
      <w:r>
        <w:rPr>
          <w:noProof/>
        </w:rPr>
        <w:drawing>
          <wp:inline distT="0" distB="0" distL="0" distR="0" wp14:anchorId="3DE4C8ED" wp14:editId="0CFD0EA2">
            <wp:extent cx="5400040" cy="4116705"/>
            <wp:effectExtent l="0" t="0" r="0" b="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3256" w14:textId="77777777" w:rsidR="00330477" w:rsidRDefault="00330477" w:rsidP="00330477">
      <w:pPr>
        <w:rPr>
          <w:rFonts w:ascii="Eras Medium ITC" w:hAnsi="Eras Medium ITC"/>
          <w:sz w:val="24"/>
        </w:rPr>
      </w:pPr>
      <w:r>
        <w:rPr>
          <w:noProof/>
        </w:rPr>
        <w:lastRenderedPageBreak/>
        <w:drawing>
          <wp:inline distT="0" distB="0" distL="0" distR="0" wp14:anchorId="63270ADB" wp14:editId="6BD861A0">
            <wp:extent cx="5400040" cy="4171950"/>
            <wp:effectExtent l="0" t="0" r="0" b="0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C450" w14:textId="77777777" w:rsidR="00330477" w:rsidRDefault="00330477" w:rsidP="00330477">
      <w:pPr>
        <w:rPr>
          <w:rFonts w:ascii="Eras Medium ITC" w:hAnsi="Eras Medium ITC"/>
          <w:sz w:val="24"/>
        </w:rPr>
      </w:pPr>
    </w:p>
    <w:p w14:paraId="2CBD1E4F" w14:textId="77777777" w:rsidR="00330477" w:rsidRDefault="00330477" w:rsidP="00330477">
      <w:pPr>
        <w:rPr>
          <w:rFonts w:ascii="Eras Medium ITC" w:hAnsi="Eras Medium ITC"/>
          <w:sz w:val="24"/>
        </w:rPr>
      </w:pPr>
      <w:r>
        <w:rPr>
          <w:noProof/>
        </w:rPr>
        <w:drawing>
          <wp:inline distT="0" distB="0" distL="0" distR="0" wp14:anchorId="672630CE" wp14:editId="3F2B4E70">
            <wp:extent cx="5400040" cy="446786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9018" w14:textId="77777777" w:rsidR="00330477" w:rsidRDefault="00330477" w:rsidP="00330477">
      <w:pPr>
        <w:rPr>
          <w:rFonts w:ascii="Eras Medium ITC" w:hAnsi="Eras Medium ITC"/>
          <w:sz w:val="24"/>
        </w:rPr>
      </w:pPr>
      <w:r>
        <w:rPr>
          <w:noProof/>
        </w:rPr>
        <w:lastRenderedPageBreak/>
        <w:drawing>
          <wp:inline distT="0" distB="0" distL="0" distR="0" wp14:anchorId="7B6D0556" wp14:editId="2072AE9A">
            <wp:extent cx="5400040" cy="430149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62B6" w14:textId="53A391A5" w:rsidR="00330477" w:rsidRDefault="00330477" w:rsidP="00C8199F">
      <w:pPr>
        <w:pStyle w:val="Default"/>
      </w:pPr>
    </w:p>
    <w:p w14:paraId="45174341" w14:textId="287BE610" w:rsidR="00330477" w:rsidRPr="00330477" w:rsidRDefault="00330477" w:rsidP="00C8199F">
      <w:pPr>
        <w:pStyle w:val="Default"/>
        <w:rPr>
          <w:lang w:val="es-ES"/>
        </w:rPr>
      </w:pPr>
    </w:p>
    <w:p w14:paraId="5AE185BD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Configuramos la interfaz de red de la máquina Linux para que tenga una interfaz de tipo NAT y otra de tipo red interna:</w:t>
      </w:r>
    </w:p>
    <w:p w14:paraId="3435B84C" w14:textId="1DA159CE" w:rsidR="00330477" w:rsidRPr="00330477" w:rsidRDefault="00330477" w:rsidP="00C8199F">
      <w:pPr>
        <w:pStyle w:val="Default"/>
        <w:rPr>
          <w:lang w:val="es-ES"/>
        </w:rPr>
      </w:pPr>
      <w:r>
        <w:rPr>
          <w:noProof/>
        </w:rPr>
        <w:drawing>
          <wp:anchor distT="0" distB="0" distL="0" distR="0" simplePos="0" relativeHeight="251663364" behindDoc="0" locked="0" layoutInCell="0" allowOverlap="1" wp14:anchorId="3A547AC9" wp14:editId="3A9DDE01">
            <wp:simplePos x="0" y="0"/>
            <wp:positionH relativeFrom="column">
              <wp:posOffset>0</wp:posOffset>
            </wp:positionH>
            <wp:positionV relativeFrom="paragraph">
              <wp:posOffset>96938</wp:posOffset>
            </wp:positionV>
            <wp:extent cx="5400040" cy="3824605"/>
            <wp:effectExtent l="0" t="0" r="0" b="0"/>
            <wp:wrapSquare wrapText="largest"/>
            <wp:docPr id="77" name="Imagen 7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C6D27" w14:textId="543F5B60" w:rsidR="00330477" w:rsidRPr="00330477" w:rsidRDefault="00330477" w:rsidP="00C8199F">
      <w:pPr>
        <w:pStyle w:val="Default"/>
        <w:rPr>
          <w:lang w:val="es-ES"/>
        </w:rPr>
      </w:pPr>
    </w:p>
    <w:p w14:paraId="5C272EDE" w14:textId="663DEBF0" w:rsidR="00F659BA" w:rsidRPr="00330477" w:rsidRDefault="00F659BA" w:rsidP="00C8199F">
      <w:pPr>
        <w:pStyle w:val="Default"/>
        <w:rPr>
          <w:lang w:val="es-ES"/>
        </w:rPr>
      </w:pPr>
    </w:p>
    <w:p w14:paraId="70915410" w14:textId="1252F003" w:rsidR="00F659BA" w:rsidRPr="00330477" w:rsidRDefault="00F659BA" w:rsidP="00C8199F">
      <w:pPr>
        <w:pStyle w:val="Default"/>
        <w:rPr>
          <w:lang w:val="es-ES"/>
        </w:rPr>
      </w:pPr>
    </w:p>
    <w:p w14:paraId="12CE62DB" w14:textId="12B33524" w:rsidR="00F659BA" w:rsidRPr="00330477" w:rsidRDefault="00F659BA" w:rsidP="00C8199F">
      <w:pPr>
        <w:pStyle w:val="Default"/>
        <w:rPr>
          <w:lang w:val="es-ES"/>
        </w:rPr>
      </w:pPr>
    </w:p>
    <w:p w14:paraId="000A67CB" w14:textId="2A3C95B0" w:rsidR="00F659BA" w:rsidRPr="00330477" w:rsidRDefault="00F659BA" w:rsidP="00C8199F">
      <w:pPr>
        <w:pStyle w:val="Default"/>
        <w:rPr>
          <w:lang w:val="es-ES"/>
        </w:rPr>
      </w:pPr>
    </w:p>
    <w:p w14:paraId="71474A97" w14:textId="57057F89" w:rsidR="00F659BA" w:rsidRPr="00330477" w:rsidRDefault="00F659BA" w:rsidP="00C8199F">
      <w:pPr>
        <w:pStyle w:val="Default"/>
        <w:rPr>
          <w:lang w:val="es-ES"/>
        </w:rPr>
      </w:pPr>
    </w:p>
    <w:p w14:paraId="08FA8E34" w14:textId="0F2E15CB" w:rsidR="00F659BA" w:rsidRPr="00330477" w:rsidRDefault="00F659BA" w:rsidP="00C8199F">
      <w:pPr>
        <w:pStyle w:val="Default"/>
        <w:rPr>
          <w:lang w:val="es-ES"/>
        </w:rPr>
      </w:pPr>
    </w:p>
    <w:p w14:paraId="08EB7EC8" w14:textId="77777777" w:rsidR="00F659BA" w:rsidRPr="00330477" w:rsidRDefault="00F659BA" w:rsidP="00C8199F">
      <w:pPr>
        <w:pStyle w:val="Default"/>
        <w:rPr>
          <w:lang w:val="es-ES"/>
        </w:rPr>
      </w:pPr>
    </w:p>
    <w:p w14:paraId="3F97614E" w14:textId="50A1D0A7" w:rsidR="006365E8" w:rsidRPr="00F659BA" w:rsidRDefault="00C8199F" w:rsidP="00330477">
      <w:pPr>
        <w:pStyle w:val="Ttulo1"/>
        <w:rPr>
          <w:rFonts w:ascii="Eras Medium ITC" w:hAnsi="Eras Medium ITC"/>
          <w:color w:val="auto"/>
          <w:sz w:val="24"/>
          <w:szCs w:val="24"/>
        </w:rPr>
      </w:pPr>
      <w:r w:rsidRPr="00C8199F">
        <w:rPr>
          <w:rFonts w:ascii="Eras Medium ITC" w:hAnsi="Eras Medium ITC"/>
          <w:color w:val="5951C8" w:themeColor="text1" w:themeTint="80"/>
        </w:rPr>
        <w:t xml:space="preserve"> </w:t>
      </w:r>
    </w:p>
    <w:p w14:paraId="27A13322" w14:textId="6E336389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7E63D9" w14:textId="3FC95705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1C36D4" w14:textId="17703EF5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82BEB9C" w14:textId="57FA98C3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C3498E" w14:textId="35E9A8D3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FFE7121" w14:textId="77777777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E976ED" w14:textId="398408B0" w:rsidR="00672606" w:rsidRPr="00F659BA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94E1052" w14:textId="162988EE" w:rsidR="00672606" w:rsidRPr="00F659BA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B7F9C99" w14:textId="77777777" w:rsidR="00672606" w:rsidRPr="00F659BA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49D797" w14:textId="4067D39F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03718AC" w14:textId="2E076B0D" w:rsidR="00194365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A2A172" w14:textId="7AD7A9E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E9E2656" w14:textId="5431913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C9D2BB3" w14:textId="04A22C6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C8E0BA3" w14:textId="7318F28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5412" behindDoc="0" locked="0" layoutInCell="0" allowOverlap="1" wp14:anchorId="1F1DEF08" wp14:editId="79882E35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00040" cy="3824605"/>
            <wp:effectExtent l="0" t="0" r="0" b="0"/>
            <wp:wrapSquare wrapText="largest"/>
            <wp:docPr id="78" name="Imagen 7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91C6" w14:textId="103939F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E7174D2" w14:textId="619B900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7F234FD" w14:textId="11E7A7D4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1E224A" w14:textId="42166C84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14DD2B3" w14:textId="5199198F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9765897" w14:textId="4C318A4C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3935FC0" w14:textId="67CD0FEE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0E90CBB" w14:textId="479A31A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16FDE11" w14:textId="3BA6D21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9D6CB19" w14:textId="103A3E00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5693728" w14:textId="5075B300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E60ED0D" w14:textId="7772F4B2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0223CDD" w14:textId="0C85A8DB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EAB805E" w14:textId="146899C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BE1067F" w14:textId="52C2F261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BD94E94" w14:textId="7AA8475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4C61B64" w14:textId="5F15A11F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BD2FB46" w14:textId="47FEA48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EFB227E" w14:textId="536705E0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25954DE" w14:textId="2819911B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7E08515" w14:textId="45C2D50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7460" behindDoc="0" locked="0" layoutInCell="0" allowOverlap="1" wp14:anchorId="5E736BCC" wp14:editId="132F50FD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00040" cy="2734945"/>
            <wp:effectExtent l="0" t="0" r="0" b="0"/>
            <wp:wrapSquare wrapText="largest"/>
            <wp:docPr id="7" name="Image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D6112" w14:textId="7201F416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FFDD645" w14:textId="5811ECA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2B0CFD5" w14:textId="14220050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772C00C" w14:textId="083E750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F1CAAAB" w14:textId="69CC382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A9284A2" w14:textId="41F7269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1909D10" w14:textId="63E654B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64CCB85" w14:textId="1B287B65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B128F81" w14:textId="1218427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7B9EF8C" w14:textId="4327A96C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39B6CB9" w14:textId="5CA6E2E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95B8EC3" w14:textId="1880965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13AC92" w14:textId="45D01C4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BD9B552" w14:textId="4A0DE95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2BDDE04" w14:textId="18FAFB66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825A9E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1.</w:t>
      </w:r>
    </w:p>
    <w:p w14:paraId="02DB5C88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WS2022: 169.254.71.183</w:t>
      </w:r>
    </w:p>
    <w:p w14:paraId="34798E12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No, no tiene ni DNS ni puerta de enlace ni ruta por defecto.</w:t>
      </w:r>
    </w:p>
    <w:p w14:paraId="364C1904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Tampoco se puede acceder a las máquinas de la universidad ni de los Windows 10 y Server porque aún no tienen la red configurada (no tienen internet).</w:t>
      </w:r>
    </w:p>
    <w:p w14:paraId="4D5889F5" w14:textId="77777777" w:rsid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2. En la máquina Linux:</w:t>
      </w:r>
    </w:p>
    <w:p w14:paraId="636CEBFF" w14:textId="3628913C" w:rsidR="00330477" w:rsidRPr="00330477" w:rsidRDefault="00330477" w:rsidP="00330477">
      <w:pPr>
        <w:pStyle w:val="Prrafodelista"/>
        <w:numPr>
          <w:ilvl w:val="0"/>
          <w:numId w:val="21"/>
        </w:num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Usamos el comando </w:t>
      </w:r>
      <w:r w:rsidRPr="00330477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nmcli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3CD60F27" w14:textId="7B10296D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61227C5" w14:textId="72489C51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>
        <w:rPr>
          <w:noProof/>
        </w:rPr>
        <w:lastRenderedPageBreak/>
        <w:drawing>
          <wp:anchor distT="0" distB="0" distL="0" distR="0" simplePos="0" relativeHeight="251669508" behindDoc="0" locked="0" layoutInCell="0" allowOverlap="1" wp14:anchorId="66A1CD14" wp14:editId="24B2312F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00040" cy="3320415"/>
            <wp:effectExtent l="0" t="0" r="0" b="0"/>
            <wp:wrapSquare wrapText="largest"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6E079" w14:textId="5DFE5FFE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2B56B8B" w14:textId="04EB65ED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5B1F1F1" w14:textId="269B87E7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7B97FE9" w14:textId="626CE310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64FB95A" w14:textId="3B8671AF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2FC4250F" w14:textId="12CE8C2A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8E3E753" w14:textId="7A2E1A3D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5B1941D" w14:textId="188C036A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E6BBC0B" w14:textId="1619D73A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8628EC1" w14:textId="780B7546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6A9F05AC" w14:textId="71A99270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163D5AA" w14:textId="3E08A1B7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6C30C3D7" w14:textId="25D6118F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206C5792" w14:textId="77682D7D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2A6101D" w14:textId="67C5248A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117B3A7" w14:textId="5553C843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A368DD5" w14:textId="69EBCF89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685AC97" w14:textId="1044F127" w:rsidR="00330477" w:rsidRPr="00330477" w:rsidRDefault="00330477" w:rsidP="00330477">
      <w:pPr>
        <w:pStyle w:val="Prrafodelista"/>
        <w:numPr>
          <w:ilvl w:val="0"/>
          <w:numId w:val="18"/>
        </w:num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Usamos el comando $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ip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addr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67D5C45E" w14:textId="1D535FC3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>
        <w:rPr>
          <w:noProof/>
        </w:rPr>
        <w:drawing>
          <wp:anchor distT="0" distB="0" distL="0" distR="0" simplePos="0" relativeHeight="251671556" behindDoc="0" locked="0" layoutInCell="0" allowOverlap="1" wp14:anchorId="228D6EDE" wp14:editId="6AC8592F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00040" cy="2012950"/>
            <wp:effectExtent l="0" t="0" r="0" b="0"/>
            <wp:wrapSquare wrapText="largest"/>
            <wp:docPr id="9" name="Image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A9C24" w14:textId="6E04BB7C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6997CE8" w14:textId="0959A9AD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FCEF9B5" w14:textId="524E86DE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2998E4FE" w14:textId="69959ECA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2BF9A644" w14:textId="236C5459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DECA56A" w14:textId="4A928722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25702F5" w14:textId="0F196885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CCB5F00" w14:textId="0108750C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C7EEC01" w14:textId="6C30C75E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265D40C2" w14:textId="628A239F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68858019" w14:textId="64902A27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546C3F1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Actualmente, el Linux está conectado mediante NAT, puesto que es el adaptador de red primario.</w:t>
      </w:r>
    </w:p>
    <w:p w14:paraId="06D7AE53" w14:textId="5E7EF0BB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3. Hacemos un sudo </w:t>
      </w:r>
      <w:r w:rsidRPr="00330477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dnf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 xml:space="preserve"> -y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install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bind-utils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. Si hacemos un </w:t>
      </w:r>
      <w:r w:rsidRPr="00330477">
        <w:rPr>
          <w:rFonts w:ascii="Eras Medium ITC" w:hAnsi="Eras Medium ITC"/>
          <w:color w:val="auto"/>
          <w:sz w:val="24"/>
          <w:szCs w:val="21"/>
        </w:rPr>
        <w:t>$ nslookup horru.lsi.uniovi.es</w:t>
      </w: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, obtenemos la dirección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ip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</w:t>
      </w:r>
      <w:proofErr w:type="gramStart"/>
      <w:r w:rsidRPr="00330477">
        <w:rPr>
          <w:rFonts w:ascii="Eras Medium ITC" w:hAnsi="Eras Medium ITC"/>
          <w:color w:val="auto"/>
          <w:sz w:val="24"/>
          <w:szCs w:val="21"/>
        </w:rPr>
        <w:t>156.35.119.120</w:t>
      </w: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.</w:t>
      </w:r>
      <w:proofErr w:type="gram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Está usando el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dns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</w:t>
      </w:r>
      <w:r w:rsidRPr="00330477">
        <w:rPr>
          <w:rFonts w:ascii="Eras Medium ITC" w:hAnsi="Eras Medium ITC"/>
          <w:color w:val="auto"/>
          <w:sz w:val="24"/>
          <w:szCs w:val="21"/>
        </w:rPr>
        <w:t>10.0.2.3</w:t>
      </w: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46E61A7D" w14:textId="5434E1B8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>
        <w:rPr>
          <w:noProof/>
        </w:rPr>
        <w:drawing>
          <wp:anchor distT="0" distB="0" distL="0" distR="0" simplePos="0" relativeHeight="251673604" behindDoc="0" locked="0" layoutInCell="0" allowOverlap="1" wp14:anchorId="0BC43407" wp14:editId="6D0F4AB6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3905250" cy="1133475"/>
            <wp:effectExtent l="0" t="0" r="0" b="0"/>
            <wp:wrapSquare wrapText="largest"/>
            <wp:docPr id="10" name="Image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E09AA" w14:textId="74B57D05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18A26D8" w14:textId="5C011A63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15E33CA" w14:textId="05F58E79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8677360" w14:textId="73C20549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551B26F" w14:textId="5A374256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4F8BA62" w14:textId="2512EC9D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E5BAB34" w14:textId="5D7F0F22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Editamos el fichero </w:t>
      </w:r>
      <w:r w:rsidRPr="00330477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etc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resolv.conf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y añadimos otro servidor secundario:</w:t>
      </w:r>
    </w:p>
    <w:p w14:paraId="5F6BFE8A" w14:textId="5CDA310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</w:p>
    <w:p w14:paraId="620C008D" w14:textId="4FF553F5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9D03E14" w14:textId="454C25EF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E580B8E" w14:textId="5E09E49A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2496902" w14:textId="154E45E0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6DB552C" w14:textId="6E7483E9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>
        <w:rPr>
          <w:noProof/>
        </w:rPr>
        <w:lastRenderedPageBreak/>
        <w:drawing>
          <wp:anchor distT="0" distB="0" distL="0" distR="0" simplePos="0" relativeHeight="251675652" behindDoc="0" locked="0" layoutInCell="0" allowOverlap="1" wp14:anchorId="18149001" wp14:editId="393D80F9">
            <wp:simplePos x="0" y="0"/>
            <wp:positionH relativeFrom="column">
              <wp:posOffset>0</wp:posOffset>
            </wp:positionH>
            <wp:positionV relativeFrom="paragraph">
              <wp:posOffset>-124</wp:posOffset>
            </wp:positionV>
            <wp:extent cx="3905250" cy="1133475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92E1A" w14:textId="608A46E7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3CEF33F" w14:textId="25567DDF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227A085" w14:textId="4545ACE3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D065E81" w14:textId="186443C5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988AC4A" w14:textId="6B4676E9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94CB54B" w14:textId="5ED3C068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C893E87" w14:textId="3830BEB3" w:rsid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AC5BB54" w14:textId="77777777" w:rsidR="00330477" w:rsidRPr="00330477" w:rsidRDefault="00330477" w:rsidP="00330477">
      <w:pPr>
        <w:pStyle w:val="Ttulo1"/>
        <w:rPr>
          <w:rFonts w:ascii="Eras Medium ITC" w:hAnsi="Eras Medium ITC"/>
          <w:b w:val="0"/>
          <w:bCs/>
          <w:color w:val="5951C8" w:themeColor="text1" w:themeTint="80"/>
        </w:rPr>
      </w:pPr>
      <w:bookmarkStart w:id="2" w:name="_Toc128589602"/>
      <w:r w:rsidRPr="00330477">
        <w:rPr>
          <w:rFonts w:ascii="Eras Medium ITC" w:hAnsi="Eras Medium ITC"/>
          <w:b w:val="0"/>
          <w:bCs/>
          <w:color w:val="5951C8" w:themeColor="text1" w:themeTint="80"/>
        </w:rPr>
        <w:t>Segunda parte: servidor DHCP</w:t>
      </w:r>
      <w:bookmarkEnd w:id="2"/>
    </w:p>
    <w:p w14:paraId="5EB02C67" w14:textId="77777777" w:rsidR="00330477" w:rsidRPr="00330477" w:rsidRDefault="00330477" w:rsidP="00330477">
      <w:pPr>
        <w:rPr>
          <w:color w:val="auto"/>
        </w:rPr>
      </w:pPr>
      <w:r w:rsidRPr="00330477">
        <w:rPr>
          <w:b w:val="0"/>
          <w:color w:val="auto"/>
        </w:rPr>
        <w:t>En la máquina Linux hacemos que el interfaz enp0s8 tenga la dirección IP estática</w:t>
      </w:r>
    </w:p>
    <w:p w14:paraId="27A44FAD" w14:textId="77777777" w:rsidR="00330477" w:rsidRPr="00330477" w:rsidRDefault="00330477" w:rsidP="00330477">
      <w:pPr>
        <w:rPr>
          <w:color w:val="auto"/>
        </w:rPr>
      </w:pPr>
      <w:r w:rsidRPr="00330477">
        <w:rPr>
          <w:b w:val="0"/>
          <w:color w:val="auto"/>
        </w:rPr>
        <w:t>192.168.56.100, con máscara 255.255.255.0. Para ello se añade una conexión de tipo ethernet, de nombre enp0s8, que usa el adaptador enp0s8, que tiene una dirección IP</w:t>
      </w:r>
    </w:p>
    <w:p w14:paraId="659154AC" w14:textId="77777777" w:rsidR="00330477" w:rsidRPr="00330477" w:rsidRDefault="00330477" w:rsidP="00330477">
      <w:pPr>
        <w:rPr>
          <w:color w:val="auto"/>
        </w:rPr>
      </w:pPr>
      <w:r w:rsidRPr="00330477">
        <w:rPr>
          <w:b w:val="0"/>
          <w:color w:val="auto"/>
        </w:rPr>
        <w:t>asignada manualmente y que ésta es IP versión 4 con la dirección 192.168.56.100 y</w:t>
      </w:r>
    </w:p>
    <w:p w14:paraId="4110A408" w14:textId="7FA09583" w:rsidR="00330477" w:rsidRPr="00330477" w:rsidRDefault="00330477" w:rsidP="00330477">
      <w:pPr>
        <w:rPr>
          <w:color w:val="auto"/>
          <w:lang w:val="en-US"/>
        </w:rPr>
      </w:pPr>
      <w:r w:rsidRPr="00330477">
        <w:rPr>
          <w:b w:val="0"/>
          <w:color w:val="auto"/>
        </w:rPr>
        <w:t xml:space="preserve">máscara 255.255.255.0 o si se prefiere un prefijo 24. </w:t>
      </w:r>
      <w:proofErr w:type="spellStart"/>
      <w:r w:rsidRPr="00330477">
        <w:rPr>
          <w:b w:val="0"/>
          <w:color w:val="auto"/>
          <w:lang w:val="en-US"/>
        </w:rPr>
        <w:t>Introducimos</w:t>
      </w:r>
      <w:proofErr w:type="spellEnd"/>
      <w:r w:rsidRPr="00330477">
        <w:rPr>
          <w:b w:val="0"/>
          <w:color w:val="auto"/>
          <w:lang w:val="en-US"/>
        </w:rPr>
        <w:t xml:space="preserve"> </w:t>
      </w:r>
      <w:proofErr w:type="spellStart"/>
      <w:r w:rsidRPr="00330477">
        <w:rPr>
          <w:b w:val="0"/>
          <w:color w:val="auto"/>
          <w:lang w:val="en-US"/>
        </w:rPr>
        <w:t>el</w:t>
      </w:r>
      <w:proofErr w:type="spellEnd"/>
      <w:r w:rsidRPr="00330477">
        <w:rPr>
          <w:b w:val="0"/>
          <w:color w:val="auto"/>
          <w:lang w:val="en-US"/>
        </w:rPr>
        <w:t xml:space="preserve"> </w:t>
      </w:r>
      <w:proofErr w:type="spellStart"/>
      <w:r w:rsidRPr="00330477">
        <w:rPr>
          <w:b w:val="0"/>
          <w:color w:val="auto"/>
          <w:lang w:val="en-US"/>
        </w:rPr>
        <w:t>comando</w:t>
      </w:r>
      <w:proofErr w:type="spellEnd"/>
      <w:r w:rsidRPr="00330477">
        <w:rPr>
          <w:b w:val="0"/>
          <w:color w:val="auto"/>
          <w:lang w:val="en-US"/>
        </w:rPr>
        <w:t xml:space="preserve"> </w:t>
      </w:r>
      <w:r w:rsidRPr="00330477">
        <w:rPr>
          <w:bCs/>
          <w:color w:val="auto"/>
          <w:lang w:val="en-US"/>
        </w:rPr>
        <w:t xml:space="preserve">$ </w:t>
      </w:r>
      <w:proofErr w:type="spellStart"/>
      <w:r w:rsidRPr="00330477">
        <w:rPr>
          <w:bCs/>
          <w:color w:val="auto"/>
          <w:lang w:val="en-US"/>
        </w:rPr>
        <w:t>nmcli</w:t>
      </w:r>
      <w:proofErr w:type="spellEnd"/>
      <w:r w:rsidRPr="00330477">
        <w:rPr>
          <w:bCs/>
          <w:color w:val="auto"/>
          <w:lang w:val="en-US"/>
        </w:rPr>
        <w:t xml:space="preserve"> connection add type ethernet </w:t>
      </w:r>
      <w:proofErr w:type="gramStart"/>
      <w:r w:rsidRPr="00330477">
        <w:rPr>
          <w:bCs/>
          <w:color w:val="auto"/>
          <w:lang w:val="en-US"/>
        </w:rPr>
        <w:t>con-name</w:t>
      </w:r>
      <w:proofErr w:type="gramEnd"/>
      <w:r w:rsidRPr="00330477">
        <w:rPr>
          <w:bCs/>
          <w:color w:val="auto"/>
          <w:lang w:val="en-US"/>
        </w:rPr>
        <w:t xml:space="preserve"> enp0s8 </w:t>
      </w:r>
      <w:proofErr w:type="spellStart"/>
      <w:r w:rsidRPr="00330477">
        <w:rPr>
          <w:bCs/>
          <w:color w:val="auto"/>
          <w:lang w:val="en-US"/>
        </w:rPr>
        <w:t>ifname</w:t>
      </w:r>
      <w:proofErr w:type="spellEnd"/>
      <w:r w:rsidRPr="00330477">
        <w:rPr>
          <w:bCs/>
          <w:color w:val="auto"/>
          <w:lang w:val="en-US"/>
        </w:rPr>
        <w:t xml:space="preserve"> enp0s8 ipv4.method manual ipv4.address 192.168.56.100/24</w:t>
      </w:r>
      <w:r w:rsidRPr="00330477">
        <w:rPr>
          <w:b w:val="0"/>
          <w:color w:val="auto"/>
          <w:lang w:val="en-US"/>
        </w:rPr>
        <w:t>:</w:t>
      </w:r>
    </w:p>
    <w:p w14:paraId="3F2AFCD4" w14:textId="670B817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  <w:lang w:val="en-US"/>
        </w:rPr>
      </w:pPr>
      <w:r>
        <w:rPr>
          <w:noProof/>
        </w:rPr>
        <w:drawing>
          <wp:anchor distT="0" distB="0" distL="0" distR="0" simplePos="0" relativeHeight="251677700" behindDoc="0" locked="0" layoutInCell="0" allowOverlap="1" wp14:anchorId="3F733BB4" wp14:editId="42C63112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00040" cy="366395"/>
            <wp:effectExtent l="0" t="0" r="0" b="0"/>
            <wp:wrapSquare wrapText="largest"/>
            <wp:docPr id="12" name="Image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714E0" w14:textId="4EF8D521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  <w:lang w:val="en-US"/>
        </w:rPr>
      </w:pPr>
    </w:p>
    <w:p w14:paraId="3B15214A" w14:textId="34AAE69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  <w:lang w:val="en-US"/>
        </w:rPr>
      </w:pPr>
    </w:p>
    <w:p w14:paraId="1B5D902B" w14:textId="6F707C83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  <w:lang w:val="en-US"/>
        </w:rPr>
      </w:pPr>
    </w:p>
    <w:p w14:paraId="498FE633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Comprobamos que la conexión se ha añadido correctamente con $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nmcli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</w:t>
      </w:r>
      <w:proofErr w:type="spellStart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connection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4965A4F3" w14:textId="72653F29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>
        <w:rPr>
          <w:noProof/>
        </w:rPr>
        <w:drawing>
          <wp:anchor distT="0" distB="0" distL="0" distR="0" simplePos="0" relativeHeight="251679748" behindDoc="0" locked="0" layoutInCell="0" allowOverlap="1" wp14:anchorId="3134F897" wp14:editId="6704AB04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00040" cy="934720"/>
            <wp:effectExtent l="0" t="0" r="0" b="0"/>
            <wp:wrapSquare wrapText="largest"/>
            <wp:docPr id="13" name="Image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BF108" w14:textId="605AAA8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14CE918" w14:textId="4E96EE59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F42A1C1" w14:textId="0A441F4A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27119DE" w14:textId="77FA5E7E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B0809EC" w14:textId="5E719034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5B60331" w14:textId="72A542A5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0DB511F" w14:textId="2F7D4A8E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Eliminamos la Conexión cableada 1 con </w:t>
      </w:r>
      <w:r w:rsidRPr="00330477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nmcli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connection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delete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 xml:space="preserve"> “Conexión cableada 1”</w:t>
      </w: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48FA9799" w14:textId="2C3FB491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>
        <w:rPr>
          <w:noProof/>
        </w:rPr>
        <w:drawing>
          <wp:anchor distT="0" distB="0" distL="0" distR="0" simplePos="0" relativeHeight="251681796" behindDoc="0" locked="0" layoutInCell="0" allowOverlap="1" wp14:anchorId="22FEDC1E" wp14:editId="264F42A4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400040" cy="767080"/>
            <wp:effectExtent l="0" t="0" r="0" b="0"/>
            <wp:wrapSquare wrapText="largest"/>
            <wp:docPr id="14" name="Image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07653" w14:textId="4A481EDA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BD45CB9" w14:textId="2CF602A5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74D03AD2" w14:textId="736D840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B6FA0A4" w14:textId="14729D28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0DE5456" w14:textId="3AF7AD05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4"/>
        </w:rPr>
        <w:t>H</w:t>
      </w:r>
      <w:r w:rsidRPr="0033047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acemos una recarga de la configuración con </w:t>
      </w:r>
      <w:r w:rsidRPr="00330477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330477">
        <w:rPr>
          <w:rFonts w:ascii="Eras Medium ITC" w:hAnsi="Eras Medium ITC"/>
          <w:color w:val="auto"/>
          <w:sz w:val="24"/>
          <w:szCs w:val="24"/>
        </w:rPr>
        <w:t>nmcli</w:t>
      </w:r>
      <w:proofErr w:type="spellEnd"/>
      <w:r w:rsidRPr="00330477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330477">
        <w:rPr>
          <w:rFonts w:ascii="Eras Medium ITC" w:hAnsi="Eras Medium ITC"/>
          <w:color w:val="auto"/>
          <w:sz w:val="24"/>
          <w:szCs w:val="24"/>
        </w:rPr>
        <w:t>connection</w:t>
      </w:r>
      <w:proofErr w:type="spellEnd"/>
      <w:r w:rsidRPr="00330477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330477">
        <w:rPr>
          <w:rFonts w:ascii="Eras Medium ITC" w:hAnsi="Eras Medium ITC"/>
          <w:color w:val="auto"/>
          <w:sz w:val="24"/>
          <w:szCs w:val="24"/>
        </w:rPr>
        <w:t>reload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4"/>
        </w:rPr>
        <w:t>.</w:t>
      </w:r>
    </w:p>
    <w:p w14:paraId="3C5618C6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4"/>
        </w:rPr>
        <w:t>Repetimos las órdenes del punto dos:</w:t>
      </w:r>
    </w:p>
    <w:p w14:paraId="4E012561" w14:textId="6D538F88" w:rsidR="00330477" w:rsidRPr="00330477" w:rsidRDefault="00330477" w:rsidP="00330477">
      <w:pPr>
        <w:pStyle w:val="Prrafodelista"/>
        <w:numPr>
          <w:ilvl w:val="0"/>
          <w:numId w:val="18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Si hacemos </w:t>
      </w:r>
      <w:r w:rsidRPr="00330477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330477">
        <w:rPr>
          <w:rFonts w:ascii="Eras Medium ITC" w:hAnsi="Eras Medium ITC"/>
          <w:color w:val="auto"/>
          <w:sz w:val="24"/>
          <w:szCs w:val="24"/>
        </w:rPr>
        <w:t>nmcli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0C03B863" w14:textId="1D03DA4C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2B06146" w14:textId="43907B8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8E0576C" w14:textId="71867F22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FC81E55" w14:textId="4B407AC5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3B2B3E2" w14:textId="79AB902F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5C745EC" w14:textId="08D2497A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6597F87" w14:textId="327E05F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27B840E8" w14:textId="629ECC23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10A3BFA" w14:textId="6F2B45DE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>
        <w:rPr>
          <w:noProof/>
        </w:rPr>
        <w:drawing>
          <wp:anchor distT="0" distB="0" distL="0" distR="0" simplePos="0" relativeHeight="251683844" behindDoc="0" locked="0" layoutInCell="0" allowOverlap="1" wp14:anchorId="6A2441B1" wp14:editId="3B8E9FAF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00040" cy="3653790"/>
            <wp:effectExtent l="0" t="0" r="0" b="0"/>
            <wp:wrapSquare wrapText="largest"/>
            <wp:docPr id="15" name="Image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1998B" w14:textId="13FC41F3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F7AC757" w14:textId="343E3A0F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5246290A" w14:textId="68A14B6F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ED7C342" w14:textId="066A7DF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E6F2F0B" w14:textId="4A6C8952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40DCDDD7" w14:textId="74374CC8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8898008" w14:textId="1E0171A0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3870BBE0" w14:textId="57E4556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6DADC9ED" w14:textId="3F28840E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105EE9C7" w14:textId="243B1EDB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B1B8DCE" w14:textId="77777777" w:rsidR="00330477" w:rsidRPr="00330477" w:rsidRDefault="00330477" w:rsidP="00330477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</w:p>
    <w:p w14:paraId="6F8B3784" w14:textId="4ADDBD63" w:rsidR="00330477" w:rsidRPr="00330477" w:rsidRDefault="00330477" w:rsidP="00330477">
      <w:pPr>
        <w:pStyle w:val="Contenido"/>
      </w:pPr>
    </w:p>
    <w:p w14:paraId="37B75150" w14:textId="0EB73572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589FF8D" w14:textId="3A1D9359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BAA8FFB" w14:textId="79625111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BCD04EB" w14:textId="13427C12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89E8A10" w14:textId="75238B9C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FAFCCFD" w14:textId="465806B6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A06573F" w14:textId="204DF1A4" w:rsidR="00330477" w:rsidRPr="00330477" w:rsidRDefault="00330477" w:rsidP="00D8294E">
      <w:pPr>
        <w:pStyle w:val="Contenido"/>
        <w:rPr>
          <w:rFonts w:ascii="Eras Medium ITC" w:hAnsi="Eras Medium ITC"/>
          <w:bCs/>
          <w:color w:val="auto"/>
          <w:sz w:val="22"/>
        </w:rPr>
      </w:pPr>
    </w:p>
    <w:p w14:paraId="7474E664" w14:textId="77777777" w:rsidR="00330477" w:rsidRPr="00330477" w:rsidRDefault="00330477" w:rsidP="00330477">
      <w:pPr>
        <w:pStyle w:val="Prrafodelista"/>
        <w:numPr>
          <w:ilvl w:val="0"/>
          <w:numId w:val="18"/>
        </w:num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Si hacemos </w:t>
      </w:r>
      <w:r w:rsidRPr="00330477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ip</w:t>
      </w:r>
      <w:proofErr w:type="spellEnd"/>
      <w:r w:rsidRPr="00330477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330477">
        <w:rPr>
          <w:rFonts w:ascii="Eras Medium ITC" w:hAnsi="Eras Medium ITC"/>
          <w:color w:val="auto"/>
          <w:sz w:val="24"/>
          <w:szCs w:val="21"/>
        </w:rPr>
        <w:t>addr</w:t>
      </w:r>
      <w:proofErr w:type="spellEnd"/>
      <w:r w:rsidRPr="00330477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693BEDAD" w14:textId="47FCDE7E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85892" behindDoc="0" locked="0" layoutInCell="0" allowOverlap="1" wp14:anchorId="4AF061B0" wp14:editId="5A7F5C86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00040" cy="2158365"/>
            <wp:effectExtent l="0" t="0" r="0" b="0"/>
            <wp:wrapSquare wrapText="largest"/>
            <wp:docPr id="16" name="Image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D878" w14:textId="79807537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01DC879" w14:textId="21A0AFC9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C848617" w14:textId="6990C4B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1D810B3" w14:textId="090589E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4884BE5" w14:textId="6BD45606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BF5091C" w14:textId="126B446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82CC77D" w14:textId="28EDE19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8F48698" w14:textId="67DC512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224081" w14:textId="5F11479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4F44492" w14:textId="19F7714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C17B46" w14:textId="4DA2F50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9F347B" w14:textId="19AD473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424BA3" w14:textId="1E5E9334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Ahora Linux está conectado a dos redes distintas, la NAT y la interna.</w:t>
      </w:r>
    </w:p>
    <w:p w14:paraId="3E5C81DC" w14:textId="0A36179C" w:rsid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Instalamos un servidor DHCP que proporcione </w:t>
      </w:r>
      <w:proofErr w:type="spellStart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Ips</w:t>
      </w:r>
      <w:proofErr w:type="spell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a las dos máquinas Windows con </w:t>
      </w:r>
      <w:r w:rsidRPr="00F808F6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dnf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-y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install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dhcp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-server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. Editamos el fichero </w:t>
      </w:r>
      <w:r w:rsidRPr="00F808F6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etc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dhcp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dhcp.conf</w:t>
      </w:r>
      <w:proofErr w:type="spell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39EDA96A" w14:textId="41809E58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</w:p>
    <w:p w14:paraId="27913463" w14:textId="56668CC6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02FBC4C" w14:textId="625761A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D4A771F" w14:textId="3CC8BB3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BC3672D" w14:textId="5A194C7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463E127" w14:textId="26C15276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18542AB" w14:textId="505B971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4C09962" w14:textId="4BC935BE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11F9E82" w14:textId="3510849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5BB8ADE" w14:textId="2D41F374" w:rsidR="00330477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7940" behindDoc="0" locked="0" layoutInCell="0" allowOverlap="1" wp14:anchorId="71D47225" wp14:editId="2AB2648B">
            <wp:simplePos x="0" y="0"/>
            <wp:positionH relativeFrom="column">
              <wp:posOffset>0</wp:posOffset>
            </wp:positionH>
            <wp:positionV relativeFrom="paragraph">
              <wp:posOffset>-403</wp:posOffset>
            </wp:positionV>
            <wp:extent cx="4143375" cy="2619375"/>
            <wp:effectExtent l="0" t="0" r="0" b="0"/>
            <wp:wrapSquare wrapText="largest"/>
            <wp:docPr id="17" name="Image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AA3A3" w14:textId="7D544F98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67E80F1" w14:textId="5E2567CE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C0C23E6" w14:textId="58CA1521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B998660" w14:textId="2BC50697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09A900B" w14:textId="0494D0E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C1E549A" w14:textId="12A0845F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302DD9F" w14:textId="0FFCDD94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CD2ECF" w14:textId="4489B64E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23B8F5" w14:textId="5F7B7B0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F2C78DE" w14:textId="082599A5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583FCE0" w14:textId="5388DE1D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BDD5FA" w14:textId="41C6B0AF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E7513BE" w14:textId="6C836EFC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2A2FDA9" w14:textId="77777777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Hacemos que se arranque por defecto al iniciar el sistema y que se inicie también ahora mismo con </w:t>
      </w:r>
      <w:r w:rsidRPr="00F808F6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systemctl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enable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–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now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proofErr w:type="gramStart"/>
      <w:r w:rsidRPr="00F808F6">
        <w:rPr>
          <w:rFonts w:ascii="Eras Medium ITC" w:hAnsi="Eras Medium ITC"/>
          <w:color w:val="auto"/>
          <w:sz w:val="24"/>
          <w:szCs w:val="21"/>
        </w:rPr>
        <w:t>dhcpd.service</w:t>
      </w:r>
      <w:proofErr w:type="spellEnd"/>
      <w:proofErr w:type="gram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.</w:t>
      </w:r>
    </w:p>
    <w:p w14:paraId="01EA168A" w14:textId="2895AB4D" w:rsid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Comprobamos que arrancó con </w:t>
      </w:r>
      <w:r w:rsidRPr="00F808F6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tail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-f 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var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/log/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messages</w:t>
      </w:r>
      <w:proofErr w:type="spell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10D96A17" w14:textId="1A960C79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>
        <w:rPr>
          <w:noProof/>
        </w:rPr>
        <w:drawing>
          <wp:anchor distT="0" distB="0" distL="0" distR="0" simplePos="0" relativeHeight="251689988" behindDoc="0" locked="0" layoutInCell="0" allowOverlap="1" wp14:anchorId="09693CAD" wp14:editId="25496D99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400040" cy="1710055"/>
            <wp:effectExtent l="0" t="0" r="0" b="0"/>
            <wp:wrapSquare wrapText="largest"/>
            <wp:docPr id="18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5A945" w14:textId="507B68F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976048D" w14:textId="2F9959A2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9106F79" w14:textId="769143B4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DDF4CEC" w14:textId="3A96CF61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69E8751" w14:textId="4ABA086A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E1AA1D" w14:textId="3548120C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8E92556" w14:textId="134A18F4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CAC11C6" w14:textId="10329733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DF30D4" w14:textId="306122C9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98056E8" w14:textId="6B92CC9C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3B9B7A1" w14:textId="5D0A7622" w:rsid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Vemos que los dos Windows se conectaron a la red interna:</w:t>
      </w:r>
    </w:p>
    <w:p w14:paraId="7562F0A2" w14:textId="591C577B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>
        <w:rPr>
          <w:noProof/>
        </w:rPr>
        <w:drawing>
          <wp:anchor distT="0" distB="0" distL="0" distR="0" simplePos="0" relativeHeight="251692036" behindDoc="0" locked="0" layoutInCell="0" allowOverlap="1" wp14:anchorId="2F54F668" wp14:editId="697DBCC2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400040" cy="3370580"/>
            <wp:effectExtent l="0" t="0" r="0" b="0"/>
            <wp:wrapSquare wrapText="largest"/>
            <wp:docPr id="19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05DB3" w14:textId="63D7A4EB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2DEC62D" w14:textId="4EFAE82F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AA3A67" w14:textId="3F8F4767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6B306EB" w14:textId="4D1D50A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8AC8E27" w14:textId="0ED66CC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18A70C" w14:textId="73CD688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2EDAFB" w14:textId="629398F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60F887" w14:textId="4A2B2BF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5432D53" w14:textId="2D2EADA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C7E9A7" w14:textId="7A5BA8A5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961C13F" w14:textId="263F58B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73C361B" w14:textId="0BF495C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122E9AE" w14:textId="736B91B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0C34EEA" w14:textId="5FB72AA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0ECBCCA" w14:textId="65134814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FC11809" w14:textId="1DC3D2E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7EEC9D" w14:textId="2C48372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97981CD" w14:textId="7575881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D2EE7D6" w14:textId="2C6A4A9B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>S</w:t>
      </w:r>
      <w:r w:rsidRPr="00F808F6">
        <w:rPr>
          <w:rFonts w:ascii="Eras Medium ITC" w:hAnsi="Eras Medium ITC"/>
          <w:b w:val="0"/>
          <w:bCs/>
          <w:color w:val="auto"/>
          <w:sz w:val="24"/>
          <w:szCs w:val="24"/>
        </w:rPr>
        <w:t>e asignaron sus nuevas IPs:</w:t>
      </w:r>
    </w:p>
    <w:p w14:paraId="38F396EE" w14:textId="3660158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4084" behindDoc="0" locked="0" layoutInCell="0" allowOverlap="1" wp14:anchorId="1F2771F4" wp14:editId="6A90B882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00040" cy="3070225"/>
            <wp:effectExtent l="0" t="0" r="0" b="0"/>
            <wp:wrapSquare wrapText="largest"/>
            <wp:docPr id="20" name="Image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D7B27" w14:textId="573A400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0B7944D" w14:textId="4DC1318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796D780" w14:textId="40D604D8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84A6E9" w14:textId="15042DA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C5961EC" w14:textId="6C0E8248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3A90569" w14:textId="06414D5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2418F74" w14:textId="7828FE2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7A9F92D" w14:textId="2EC90E63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39BA0A" w14:textId="2BA2F5D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5BD00DC" w14:textId="5ED6B8A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E7702D5" w14:textId="66B4A49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B1BB8A2" w14:textId="3186EF07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08CA0A8" w14:textId="4DFC20F3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C88F4E6" w14:textId="0D28079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B875F0" w14:textId="66914D9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F5B0FD8" w14:textId="137BB7D3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292158B" w14:textId="77777777" w:rsidR="00F808F6" w:rsidRPr="00F808F6" w:rsidRDefault="00F808F6" w:rsidP="00F808F6">
      <w:pPr>
        <w:rPr>
          <w:rFonts w:ascii="Eras Medium ITC" w:hAnsi="Eras Medium ITC"/>
          <w:b w:val="0"/>
          <w:bCs/>
          <w:sz w:val="24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Anotamos los mensajes de </w:t>
      </w:r>
      <w:r w:rsidRPr="00F808F6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var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/log/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messages</w:t>
      </w:r>
      <w:proofErr w:type="spell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de los tipos indicados:</w:t>
      </w:r>
    </w:p>
    <w:p w14:paraId="0C47D1ED" w14:textId="28F48D8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6132" behindDoc="0" locked="0" layoutInCell="0" allowOverlap="1" wp14:anchorId="48E6A1CD" wp14:editId="52DA17ED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00040" cy="1012825"/>
            <wp:effectExtent l="0" t="0" r="0" b="0"/>
            <wp:wrapSquare wrapText="largest"/>
            <wp:docPr id="21" name="Image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F71C9" w14:textId="1D1D123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50E540" w14:textId="5D77D29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8D5EA81" w14:textId="21922AE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85E504" w14:textId="4EAFD49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A7CAF81" w14:textId="2C65B63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50D1BD9" w14:textId="72F23DE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23EB517" w14:textId="4AB62745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7AB8BF5" w14:textId="77777777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La máquina Linux tiene conexión a Internet porque tiene dos redes (una de tipo NAT y una de tipo interna), sin </w:t>
      </w:r>
      <w:proofErr w:type="gramStart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embargo</w:t>
      </w:r>
      <w:proofErr w:type="gram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los Windows están conectados a una única red interna que no tiene acceso al exterior, y esta red interna no tiene un servidor de nombres definido.</w:t>
      </w:r>
    </w:p>
    <w:p w14:paraId="2B24FCD0" w14:textId="77777777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4. No puedes hacer nslookup porque nunca obtienes respuesta del servidor.</w:t>
      </w:r>
    </w:p>
    <w:p w14:paraId="450383FD" w14:textId="5E15FF63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Para que la máquina Windows 10 reconociese el dominio de </w:t>
      </w:r>
      <w:proofErr w:type="spellStart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uniovi</w:t>
      </w:r>
      <w:proofErr w:type="spell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habría que modificar el fichero de </w:t>
      </w:r>
      <w:r w:rsidRPr="00F808F6">
        <w:rPr>
          <w:rFonts w:ascii="Eras Medium ITC" w:hAnsi="Eras Medium ITC"/>
          <w:color w:val="auto"/>
          <w:sz w:val="24"/>
          <w:szCs w:val="21"/>
        </w:rPr>
        <w:t>hosts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ubicado en </w:t>
      </w:r>
      <w:r w:rsidRPr="00F808F6">
        <w:rPr>
          <w:rFonts w:ascii="Eras Medium ITC" w:hAnsi="Eras Medium ITC"/>
          <w:color w:val="auto"/>
          <w:sz w:val="24"/>
          <w:szCs w:val="21"/>
        </w:rPr>
        <w:t>system32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. Sin embargo, al tener instalada una versión home, esto no es posible. Si que lo es en el Windows Server.</w:t>
      </w:r>
    </w:p>
    <w:p w14:paraId="32EB653E" w14:textId="28478098" w:rsid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5. Añadimos la línea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option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domain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-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name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-servers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:</w:t>
      </w:r>
    </w:p>
    <w:p w14:paraId="26C5E323" w14:textId="0B5D38A1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</w:p>
    <w:p w14:paraId="490D5BD5" w14:textId="7B098615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9FD9424" w14:textId="3024347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E95D7BC" w14:textId="080E84C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D40C1BF" w14:textId="12F25F3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486B89" w14:textId="6A79C29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E7DBFD" w14:textId="5A96BE5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5D97D5B" w14:textId="63AAED3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F5C2D8E" w14:textId="7E4C65B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E81CF6" w14:textId="0AABFBC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2E70F83" w14:textId="754ABE9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F7FD625" w14:textId="2F6B0CD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2D94A8E" w14:textId="050DE19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092F8BB" w14:textId="1252275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8180" behindDoc="0" locked="0" layoutInCell="0" allowOverlap="1" wp14:anchorId="72FF286F" wp14:editId="03556E72">
            <wp:simplePos x="0" y="0"/>
            <wp:positionH relativeFrom="column">
              <wp:posOffset>78059</wp:posOffset>
            </wp:positionH>
            <wp:positionV relativeFrom="paragraph">
              <wp:posOffset>-47</wp:posOffset>
            </wp:positionV>
            <wp:extent cx="4143375" cy="2847975"/>
            <wp:effectExtent l="0" t="0" r="0" b="0"/>
            <wp:wrapSquare wrapText="largest"/>
            <wp:docPr id="22" name="Image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9D914" w14:textId="0C49BE68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41A4778" w14:textId="7F347618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AA37D11" w14:textId="0D01C2E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79DF314" w14:textId="218308B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AF2A5D5" w14:textId="09D0A33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41134DE" w14:textId="4325E69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00CF732" w14:textId="2C73EAB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5FF649C" w14:textId="61C3AC7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BCD59C" w14:textId="295B7CD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D21728" w14:textId="57CF307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2827A3A" w14:textId="2297E3B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8083C8C" w14:textId="2F07A8D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E6169A" w14:textId="3CFDF68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5E65D32" w14:textId="2192390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2F45868" w14:textId="77777777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Reiniciamos el servicio DHCP con </w:t>
      </w:r>
      <w:r w:rsidRPr="00F808F6">
        <w:rPr>
          <w:rFonts w:ascii="Eras Medium ITC" w:hAnsi="Eras Medium ITC"/>
          <w:color w:val="auto"/>
          <w:sz w:val="24"/>
          <w:szCs w:val="21"/>
        </w:rPr>
        <w:t xml:space="preserve">$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systemctl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restart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spellStart"/>
      <w:proofErr w:type="gramStart"/>
      <w:r w:rsidRPr="00F808F6">
        <w:rPr>
          <w:rFonts w:ascii="Eras Medium ITC" w:hAnsi="Eras Medium ITC"/>
          <w:color w:val="auto"/>
          <w:sz w:val="24"/>
          <w:szCs w:val="21"/>
        </w:rPr>
        <w:t>dhcp.service</w:t>
      </w:r>
      <w:proofErr w:type="spellEnd"/>
      <w:proofErr w:type="gram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.</w:t>
      </w:r>
    </w:p>
    <w:p w14:paraId="02F07D94" w14:textId="77777777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6.  Se sigue sin poder resolver el nombre de </w:t>
      </w:r>
      <w:hyperlink r:id="rId32">
        <w:r w:rsidRPr="00F808F6">
          <w:rPr>
            <w:rStyle w:val="Hipervnculo"/>
            <w:rFonts w:ascii="Eras Medium ITC" w:hAnsi="Eras Medium ITC"/>
            <w:b w:val="0"/>
            <w:bCs/>
            <w:color w:val="auto"/>
            <w:sz w:val="24"/>
            <w:szCs w:val="21"/>
          </w:rPr>
          <w:t>www.google.es</w:t>
        </w:r>
      </w:hyperlink>
      <w:hyperlink>
        <w:r w:rsidRPr="00F808F6">
          <w:rPr>
            <w:rFonts w:ascii="Eras Medium ITC" w:hAnsi="Eras Medium ITC"/>
            <w:b w:val="0"/>
            <w:bCs/>
            <w:color w:val="auto"/>
            <w:sz w:val="24"/>
            <w:szCs w:val="21"/>
          </w:rPr>
          <w:t xml:space="preserve"> porque los Windows aún no tienen el DNS configurado</w:t>
        </w:r>
      </w:hyperlink>
    </w:p>
    <w:p w14:paraId="5F0E4A8A" w14:textId="77777777" w:rsidR="00F808F6" w:rsidRPr="00F808F6" w:rsidRDefault="00F808F6" w:rsidP="00F808F6">
      <w:pPr>
        <w:pStyle w:val="Ttulo1"/>
        <w:rPr>
          <w:rFonts w:ascii="Eras Medium ITC" w:hAnsi="Eras Medium ITC"/>
          <w:b w:val="0"/>
          <w:bCs/>
          <w:color w:val="5951C8" w:themeColor="text1" w:themeTint="80"/>
        </w:rPr>
      </w:pPr>
      <w:bookmarkStart w:id="3" w:name="_Toc128589603"/>
      <w:r w:rsidRPr="00F808F6">
        <w:rPr>
          <w:rFonts w:ascii="Eras Medium ITC" w:hAnsi="Eras Medium ITC"/>
          <w:b w:val="0"/>
          <w:bCs/>
          <w:color w:val="5951C8" w:themeColor="text1" w:themeTint="80"/>
        </w:rPr>
        <w:t>Tercera parte: Uso de Linux como enrutador</w:t>
      </w:r>
      <w:bookmarkEnd w:id="3"/>
    </w:p>
    <w:p w14:paraId="118FCC07" w14:textId="2C6117AA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2"/>
          <w:szCs w:val="21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7. Ejecutamos $ 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sysctl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 xml:space="preserve"> </w:t>
      </w:r>
      <w:proofErr w:type="gramStart"/>
      <w:r w:rsidRPr="00F808F6">
        <w:rPr>
          <w:rFonts w:ascii="Eras Medium ITC" w:hAnsi="Eras Medium ITC"/>
          <w:color w:val="auto"/>
          <w:sz w:val="24"/>
          <w:szCs w:val="21"/>
        </w:rPr>
        <w:t>net.ipv4.ip</w:t>
      </w:r>
      <w:proofErr w:type="gramEnd"/>
      <w:r w:rsidRPr="00F808F6">
        <w:rPr>
          <w:rFonts w:ascii="Eras Medium ITC" w:hAnsi="Eras Medium ITC"/>
          <w:color w:val="auto"/>
          <w:sz w:val="24"/>
          <w:szCs w:val="21"/>
        </w:rPr>
        <w:t>_forward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para ver si está habilitado el enrutamiento entre interfaces en la máquina Linux. Nos devuelve un 0, por lo que creamos el archivo </w:t>
      </w:r>
      <w:r w:rsidRPr="00F808F6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etc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/</w:t>
      </w:r>
      <w:proofErr w:type="spellStart"/>
      <w:r w:rsidRPr="00F808F6">
        <w:rPr>
          <w:rFonts w:ascii="Eras Medium ITC" w:hAnsi="Eras Medium ITC"/>
          <w:color w:val="auto"/>
          <w:sz w:val="24"/>
          <w:szCs w:val="21"/>
        </w:rPr>
        <w:t>sysctl.d</w:t>
      </w:r>
      <w:proofErr w:type="spellEnd"/>
      <w:r w:rsidRPr="00F808F6">
        <w:rPr>
          <w:rFonts w:ascii="Eras Medium ITC" w:hAnsi="Eras Medium ITC"/>
          <w:color w:val="auto"/>
          <w:sz w:val="24"/>
          <w:szCs w:val="21"/>
        </w:rPr>
        <w:t>/50-router.conf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con la línea </w:t>
      </w:r>
      <w:proofErr w:type="gramStart"/>
      <w:r w:rsidRPr="00F808F6">
        <w:rPr>
          <w:rFonts w:ascii="Eras Medium ITC" w:hAnsi="Eras Medium ITC"/>
          <w:color w:val="auto"/>
          <w:sz w:val="24"/>
          <w:szCs w:val="21"/>
        </w:rPr>
        <w:t>net.ipv4.ip</w:t>
      </w:r>
      <w:proofErr w:type="gramEnd"/>
      <w:r w:rsidRPr="00F808F6">
        <w:rPr>
          <w:rFonts w:ascii="Eras Medium ITC" w:hAnsi="Eras Medium ITC"/>
          <w:color w:val="auto"/>
          <w:sz w:val="24"/>
          <w:szCs w:val="21"/>
        </w:rPr>
        <w:t>_forward=1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. Reiniciamos los parámetros del </w:t>
      </w:r>
      <w:proofErr w:type="spellStart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kernel</w:t>
      </w:r>
      <w:proofErr w:type="spellEnd"/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 xml:space="preserve"> y vemos que la función inicial nos de</w:t>
      </w:r>
      <w:r>
        <w:rPr>
          <w:rFonts w:ascii="Eras Medium ITC" w:hAnsi="Eras Medium ITC"/>
          <w:b w:val="0"/>
          <w:bCs/>
          <w:color w:val="auto"/>
          <w:sz w:val="24"/>
          <w:szCs w:val="21"/>
        </w:rPr>
        <w:t>v</w:t>
      </w:r>
      <w:r w:rsidRPr="00F808F6">
        <w:rPr>
          <w:rFonts w:ascii="Eras Medium ITC" w:hAnsi="Eras Medium ITC"/>
          <w:b w:val="0"/>
          <w:bCs/>
          <w:color w:val="auto"/>
          <w:sz w:val="24"/>
          <w:szCs w:val="21"/>
        </w:rPr>
        <w:t>uelve 1.</w:t>
      </w:r>
    </w:p>
    <w:p w14:paraId="33787C65" w14:textId="3B2BBFAD" w:rsidR="00F808F6" w:rsidRPr="00F808F6" w:rsidRDefault="00F808F6" w:rsidP="00F808F6">
      <w:pPr>
        <w:pStyle w:val="NormalWeb"/>
        <w:rPr>
          <w:rFonts w:ascii="Eras Medium ITC" w:hAnsi="Eras Medium ITC" w:cs="Arial"/>
        </w:rPr>
      </w:pPr>
      <w:r w:rsidRPr="00F808F6">
        <w:rPr>
          <w:rFonts w:ascii="Eras Medium ITC" w:hAnsi="Eras Medium ITC"/>
          <w:noProof/>
        </w:rPr>
        <w:drawing>
          <wp:anchor distT="0" distB="0" distL="0" distR="0" simplePos="0" relativeHeight="251700228" behindDoc="0" locked="0" layoutInCell="0" allowOverlap="1" wp14:anchorId="3F57C502" wp14:editId="174AAC64">
            <wp:simplePos x="0" y="0"/>
            <wp:positionH relativeFrom="column">
              <wp:posOffset>0</wp:posOffset>
            </wp:positionH>
            <wp:positionV relativeFrom="paragraph">
              <wp:posOffset>691670</wp:posOffset>
            </wp:positionV>
            <wp:extent cx="5400040" cy="2179320"/>
            <wp:effectExtent l="0" t="0" r="0" b="0"/>
            <wp:wrapSquare wrapText="largest"/>
            <wp:docPr id="23" name="Image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8F6">
        <w:rPr>
          <w:rFonts w:ascii="Eras Medium ITC" w:hAnsi="Eras Medium ITC"/>
          <w:szCs w:val="21"/>
        </w:rPr>
        <w:t xml:space="preserve">8. </w:t>
      </w:r>
      <w:r w:rsidRPr="00F808F6">
        <w:rPr>
          <w:rFonts w:ascii="Eras Medium ITC" w:hAnsi="Eras Medium ITC"/>
          <w:szCs w:val="21"/>
        </w:rPr>
        <w:t>P</w:t>
      </w:r>
      <w:r w:rsidRPr="00F808F6">
        <w:rPr>
          <w:rFonts w:ascii="Eras Medium ITC" w:hAnsi="Eras Medium ITC" w:cs="Arial"/>
        </w:rPr>
        <w:t>asa</w:t>
      </w:r>
      <w:r>
        <w:rPr>
          <w:rFonts w:ascii="Eras Medium ITC" w:hAnsi="Eras Medium ITC" w:cs="Arial"/>
        </w:rPr>
        <w:t>mos</w:t>
      </w:r>
      <w:r w:rsidRPr="00F808F6">
        <w:rPr>
          <w:rFonts w:ascii="Eras Medium ITC" w:hAnsi="Eras Medium ITC" w:cs="Arial"/>
        </w:rPr>
        <w:t xml:space="preserve"> el segundo adaptador a la zona de confianza del cortafuegos puesto que no </w:t>
      </w:r>
      <w:proofErr w:type="spellStart"/>
      <w:r w:rsidRPr="00F808F6">
        <w:rPr>
          <w:rFonts w:ascii="Eras Medium ITC" w:hAnsi="Eras Medium ITC" w:cs="Arial"/>
        </w:rPr>
        <w:t>esta</w:t>
      </w:r>
      <w:proofErr w:type="spellEnd"/>
      <w:r w:rsidRPr="00F808F6">
        <w:rPr>
          <w:rFonts w:ascii="Eras Medium ITC" w:hAnsi="Eras Medium ITC" w:cs="Arial"/>
        </w:rPr>
        <w:t>́ conectado al exterior y activa</w:t>
      </w:r>
      <w:r>
        <w:rPr>
          <w:rFonts w:ascii="Eras Medium ITC" w:hAnsi="Eras Medium ITC" w:cs="Arial"/>
        </w:rPr>
        <w:t xml:space="preserve">mos </w:t>
      </w:r>
      <w:r w:rsidRPr="00F808F6">
        <w:rPr>
          <w:rFonts w:ascii="Eras Medium ITC" w:hAnsi="Eras Medium ITC" w:cs="Arial"/>
        </w:rPr>
        <w:t xml:space="preserve">el enmascaramiento IP en la zona </w:t>
      </w:r>
      <w:proofErr w:type="spellStart"/>
      <w:r w:rsidRPr="00F808F6">
        <w:rPr>
          <w:rFonts w:ascii="Eras Medium ITC" w:hAnsi="Eras Medium ITC" w:cs="Arial"/>
        </w:rPr>
        <w:t>pública</w:t>
      </w:r>
      <w:proofErr w:type="spellEnd"/>
      <w:r w:rsidRPr="00F808F6">
        <w:rPr>
          <w:rFonts w:ascii="Eras Medium ITC" w:hAnsi="Eras Medium ITC" w:cs="Arial"/>
        </w:rPr>
        <w:t xml:space="preserve">: </w:t>
      </w:r>
    </w:p>
    <w:p w14:paraId="0AB8CB8B" w14:textId="12A5885F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1"/>
        </w:rPr>
      </w:pPr>
    </w:p>
    <w:p w14:paraId="01A3AB87" w14:textId="260859B8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5439B6" w14:textId="5C36C093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B86AFDA" w14:textId="39151FF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A78953B" w14:textId="7F01E95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761F159" w14:textId="53749A1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B48CF2E" w14:textId="7340FB96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F00AE91" w14:textId="7835BAE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0511686" w14:textId="01D9F969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241E5BF" w14:textId="5517977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51BBC15" w14:textId="140B160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859887B" w14:textId="6DD57A0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A9F1985" w14:textId="7544CEFF" w:rsid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F808F6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9. </w:t>
      </w:r>
      <w:r w:rsidRPr="00F808F6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Comprobamos que podemos hacer ping a un dominio:</w:t>
      </w:r>
    </w:p>
    <w:p w14:paraId="6BC5F5C2" w14:textId="77777777" w:rsidR="00F808F6" w:rsidRPr="00F808F6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31B8145F" w14:textId="74A2F0B5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5FF7AAD" w14:textId="451222E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3D0D805" w14:textId="5DFC203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C6BD29E" w14:textId="3F7BB09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7319B39" w14:textId="0ED3D62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702276" behindDoc="0" locked="0" layoutInCell="0" allowOverlap="1" wp14:anchorId="6FCBCE1D" wp14:editId="78AF2BF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00040" cy="2018665"/>
            <wp:effectExtent l="0" t="0" r="0" b="0"/>
            <wp:wrapSquare wrapText="largest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6164" w14:textId="79CADF9D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6F18345" w14:textId="2A45DAF0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4ED002E" w14:textId="232CBA2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5ED6087" w14:textId="7E9CDB07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28BA064" w14:textId="2194F81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AFF5DEE" w14:textId="61C354C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D98C7CA" w14:textId="09355446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EEA445" w14:textId="2720D6A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1D80B4E" w14:textId="4836771E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C84942F" w14:textId="3535CA8F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A8909C" w14:textId="3CC0A782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5E7035D" w14:textId="3A538EDA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704324" behindDoc="0" locked="0" layoutInCell="0" allowOverlap="1" wp14:anchorId="329C0F6C" wp14:editId="538BEBB3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00040" cy="2018665"/>
            <wp:effectExtent l="0" t="0" r="0" b="0"/>
            <wp:wrapSquare wrapText="largest"/>
            <wp:docPr id="83" name="Imagen 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95A6A" w14:textId="16DE4CDB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93737CF" w14:textId="066500A1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D5E0B3" w14:textId="071A266C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140A639" w14:textId="783599E4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B5DC114" w14:textId="16C502D8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F0AE57F" w14:textId="77777777" w:rsidR="00F808F6" w:rsidRDefault="00F808F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0ED222A" w14:textId="14447EE0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2C41425" w14:textId="57458ED4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2854E7B" w14:textId="6F209B00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0E7326E" w14:textId="5086814C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1B2A8F" w14:textId="543C83A5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7E324F3" w14:textId="7B6F0E35" w:rsidR="00F808F6" w:rsidRPr="00344810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344810">
        <w:rPr>
          <w:rFonts w:ascii="Eras Medium ITC" w:hAnsi="Eras Medium ITC"/>
          <w:b w:val="0"/>
          <w:bCs/>
          <w:color w:val="auto"/>
          <w:sz w:val="24"/>
          <w:szCs w:val="24"/>
        </w:rPr>
        <w:t>A</w:t>
      </w:r>
      <w:r w:rsidRPr="00344810">
        <w:rPr>
          <w:rFonts w:ascii="Eras Medium ITC" w:hAnsi="Eras Medium ITC"/>
          <w:b w:val="0"/>
          <w:bCs/>
          <w:color w:val="auto"/>
          <w:sz w:val="24"/>
          <w:szCs w:val="24"/>
        </w:rPr>
        <w:t>hora ambas máquinas pueden navegar por internet.</w:t>
      </w:r>
    </w:p>
    <w:p w14:paraId="400D5D70" w14:textId="77777777" w:rsidR="00F808F6" w:rsidRPr="00344810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344810">
        <w:rPr>
          <w:rFonts w:ascii="Eras Medium ITC" w:hAnsi="Eras Medium ITC"/>
          <w:b w:val="0"/>
          <w:bCs/>
          <w:color w:val="auto"/>
          <w:sz w:val="24"/>
          <w:szCs w:val="24"/>
        </w:rPr>
        <w:t>Si desconectamos el Linux ninguna de las dos podrá conectarse a internet.</w:t>
      </w:r>
    </w:p>
    <w:p w14:paraId="5BC65F63" w14:textId="77777777" w:rsidR="00F808F6" w:rsidRPr="00344810" w:rsidRDefault="00F808F6" w:rsidP="00F808F6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344810">
        <w:rPr>
          <w:rFonts w:ascii="Eras Medium ITC" w:hAnsi="Eras Medium ITC"/>
          <w:b w:val="0"/>
          <w:bCs/>
          <w:color w:val="auto"/>
          <w:sz w:val="24"/>
          <w:szCs w:val="24"/>
        </w:rPr>
        <w:t>10.</w:t>
      </w:r>
    </w:p>
    <w:p w14:paraId="309326A9" w14:textId="15C3293E" w:rsidR="00330477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706372" behindDoc="0" locked="0" layoutInCell="0" allowOverlap="1" wp14:anchorId="7B11F8E0" wp14:editId="7B85A2E8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4105275" cy="3400425"/>
            <wp:effectExtent l="0" t="0" r="0" b="0"/>
            <wp:wrapSquare wrapText="largest"/>
            <wp:docPr id="84" name="Imagen 8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E0BEB" w14:textId="2FEC165B" w:rsid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F226EB0" w14:textId="77777777" w:rsidR="00330477" w:rsidRPr="00330477" w:rsidRDefault="00330477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76A2ECC" w14:textId="7413FEEE" w:rsidR="00194365" w:rsidRPr="00330477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643EBF0" w14:textId="719D9F72" w:rsidR="00194365" w:rsidRPr="00330477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895CB56" w14:textId="5CE10A5A" w:rsidR="0095349E" w:rsidRPr="00330477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056F6A9" w14:textId="02AB0D51" w:rsidR="0095349E" w:rsidRPr="00330477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5F17E2C" w14:textId="7C824934" w:rsidR="0095349E" w:rsidRPr="00330477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F4D52" w14:textId="31DD9F5B" w:rsidR="0095349E" w:rsidRPr="00330477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A9D99C9" w14:textId="77777777" w:rsidR="0095349E" w:rsidRPr="00330477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E3AFE61" w14:textId="183DB90A" w:rsidR="00194365" w:rsidRPr="00330477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2F07A65" w14:textId="77777777" w:rsidR="00194365" w:rsidRPr="00330477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6250B4D" w14:textId="762F5B3E" w:rsidR="00B418BF" w:rsidRPr="00330477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1CC444D" w14:textId="6464EB4D" w:rsidR="00B418BF" w:rsidRPr="00330477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EA3E50F" w14:textId="40971C22" w:rsidR="00B418BF" w:rsidRPr="00330477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01F1A39" w14:textId="443DB654" w:rsidR="00B418BF" w:rsidRPr="00330477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E888225" w14:textId="25F58E33" w:rsidR="00B418BF" w:rsidRPr="00330477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85CFC50" w14:textId="02487557" w:rsidR="00B418BF" w:rsidRPr="00330477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0CA29C7" w14:textId="52607BD3" w:rsidR="00B418BF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A7B3FFE" w14:textId="4552D428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5A1D70E" w14:textId="7CC3E35D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1F6583B" w14:textId="62A38335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ED75CD" w14:textId="71CD1961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4538B42" w14:textId="741247E7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5D5C74" w14:textId="24B0D1F1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E72D182" w14:textId="05DC4298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F376F1" w14:textId="3026DE75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E30FF5A" w14:textId="18C0F92A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E236F17" w14:textId="70698CFC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C529244" w14:textId="26C1F1C7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965262C" w14:textId="38765FBE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043DC4F" w14:textId="366785D6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C8632FE" w14:textId="035F025C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EEA2CDB" w14:textId="28C7B88F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100081D" w14:textId="494402EC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130EF06" w14:textId="5D4EAA78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EEB003" w14:textId="38E32494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FF1229" w14:textId="6068AB46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7F8A5A" w14:textId="79EB6413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66B34BF" w14:textId="69D3695D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E7DF6CA" w14:textId="717193B3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C1EA8" w14:textId="7670EAC5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4EB7C4E" w14:textId="390C962D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2EA0E05" w14:textId="5828AF34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BD6527B" w14:textId="5827046F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E208AA" w14:textId="597342A4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D0622C" w14:textId="16530E99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B63CA8B" w14:textId="0E5DEA80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F9E639" w14:textId="6501FB9C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1E86E3" w14:textId="66296590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2A40DE" w14:textId="390772A5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C5F04A" w14:textId="5DA04A9B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95B02BC" w14:textId="6384CBBF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8895C57" w14:textId="48A85C68" w:rsidR="00344810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DEDE3B6" w14:textId="77777777" w:rsidR="00344810" w:rsidRPr="00330477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2B58FD" w14:textId="3645F47F" w:rsidR="00706588" w:rsidRPr="00330477" w:rsidRDefault="00D829DE" w:rsidP="006365E8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F659BA">
        <w:rPr>
          <w:rFonts w:ascii="Eras Medium ITC" w:hAnsi="Eras Medium ITC"/>
          <w:noProof/>
          <w:color w:val="auto"/>
          <w:lang w:bidi="es-ES"/>
        </w:rPr>
        <w:drawing>
          <wp:anchor distT="0" distB="0" distL="114300" distR="114300" simplePos="0" relativeHeight="251660292" behindDoc="1" locked="0" layoutInCell="1" allowOverlap="1" wp14:anchorId="47A1B132" wp14:editId="032E4957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37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A0" w:rsidRPr="00F659BA">
        <w:rPr>
          <w:rFonts w:ascii="Eras Medium ITC" w:hAnsi="Eras Medium ITC"/>
          <w:noProof/>
          <w:color w:val="auto"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Pr="00F659BA" w:rsidRDefault="00123F2A" w:rsidP="15DE4B3C">
      <w:pPr>
        <w:spacing w:after="200"/>
        <w:rPr>
          <w:rFonts w:ascii="Eras Medium ITC" w:hAnsi="Eras Medium ITC" w:cs="Calibri"/>
          <w:b w:val="0"/>
          <w:noProof/>
          <w:color w:val="auto"/>
          <w:sz w:val="26"/>
          <w:szCs w:val="26"/>
        </w:rPr>
      </w:pPr>
      <w:r w:rsidRPr="00F659BA">
        <w:rPr>
          <w:rFonts w:ascii="Eras Medium ITC" w:hAnsi="Eras Medium ITC"/>
          <w:b w:val="0"/>
          <w:noProof/>
          <w:color w:val="auto"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&#13;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 w:rsidRPr="00F659BA">
        <w:rPr>
          <w:rFonts w:ascii="Eras Medium ITC" w:hAnsi="Eras Medium ITC"/>
          <w:b w:val="0"/>
          <w:color w:val="auto"/>
        </w:rPr>
        <w:fldChar w:fldCharType="begin"/>
      </w:r>
      <w:r w:rsidR="00B337BE" w:rsidRPr="00F659BA">
        <w:rPr>
          <w:rFonts w:ascii="Eras Medium ITC" w:hAnsi="Eras Medium ITC"/>
          <w:b w:val="0"/>
          <w:color w:val="auto"/>
        </w:rP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rPr>
          <w:rFonts w:ascii="Eras Medium ITC" w:hAnsi="Eras Medium ITC"/>
          <w:b w:val="0"/>
          <w:color w:val="auto"/>
        </w:rPr>
        <w:fldChar w:fldCharType="separate"/>
      </w:r>
      <w:r w:rsidR="00B337BE" w:rsidRPr="00F659BA">
        <w:rPr>
          <w:rFonts w:ascii="Eras Medium ITC" w:hAnsi="Eras Medium ITC"/>
          <w:b w:val="0"/>
          <w:color w:val="auto"/>
        </w:rPr>
        <w:fldChar w:fldCharType="end"/>
      </w:r>
    </w:p>
    <w:sectPr w:rsidR="15DE4B3C" w:rsidRPr="00F659BA" w:rsidSect="00F45147">
      <w:headerReference w:type="default" r:id="rId39"/>
      <w:footerReference w:type="default" r:id="rId40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5D72F" w14:textId="77777777" w:rsidR="00843367" w:rsidRDefault="00843367">
      <w:r>
        <w:separator/>
      </w:r>
    </w:p>
    <w:p w14:paraId="238D0EE7" w14:textId="77777777" w:rsidR="00843367" w:rsidRDefault="00843367"/>
  </w:endnote>
  <w:endnote w:type="continuationSeparator" w:id="0">
    <w:p w14:paraId="0111F7BD" w14:textId="77777777" w:rsidR="00843367" w:rsidRDefault="00843367">
      <w:r>
        <w:continuationSeparator/>
      </w:r>
    </w:p>
    <w:p w14:paraId="2959B3CD" w14:textId="77777777" w:rsidR="00843367" w:rsidRDefault="00843367"/>
  </w:endnote>
  <w:endnote w:type="continuationNotice" w:id="1">
    <w:p w14:paraId="2C0B7352" w14:textId="77777777" w:rsidR="00843367" w:rsidRDefault="0084336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71BC7" w14:textId="77777777" w:rsidR="00843367" w:rsidRDefault="00843367">
      <w:r>
        <w:separator/>
      </w:r>
    </w:p>
    <w:p w14:paraId="0D516ABA" w14:textId="77777777" w:rsidR="00843367" w:rsidRDefault="00843367"/>
  </w:footnote>
  <w:footnote w:type="continuationSeparator" w:id="0">
    <w:p w14:paraId="24D7BE84" w14:textId="77777777" w:rsidR="00843367" w:rsidRDefault="00843367">
      <w:r>
        <w:continuationSeparator/>
      </w:r>
    </w:p>
    <w:p w14:paraId="03B496DD" w14:textId="77777777" w:rsidR="00843367" w:rsidRDefault="00843367"/>
  </w:footnote>
  <w:footnote w:type="continuationNotice" w:id="1">
    <w:p w14:paraId="6BD8AEF8" w14:textId="77777777" w:rsidR="00843367" w:rsidRDefault="0084336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768F"/>
    <w:multiLevelType w:val="hybridMultilevel"/>
    <w:tmpl w:val="E83492C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71656"/>
    <w:multiLevelType w:val="hybridMultilevel"/>
    <w:tmpl w:val="26C222E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9A66741"/>
    <w:multiLevelType w:val="hybridMultilevel"/>
    <w:tmpl w:val="D95C557C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5887"/>
    <w:multiLevelType w:val="hybridMultilevel"/>
    <w:tmpl w:val="5E80E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00131"/>
    <w:multiLevelType w:val="hybridMultilevel"/>
    <w:tmpl w:val="B1802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F87CDB"/>
    <w:multiLevelType w:val="hybridMultilevel"/>
    <w:tmpl w:val="983EF930"/>
    <w:lvl w:ilvl="0" w:tplc="DFBE2534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145793"/>
    <w:multiLevelType w:val="multilevel"/>
    <w:tmpl w:val="EBA4B0D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784E2D"/>
    <w:multiLevelType w:val="hybridMultilevel"/>
    <w:tmpl w:val="BD90D020"/>
    <w:lvl w:ilvl="0" w:tplc="0C7E8D42">
      <w:start w:val="10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BF1844"/>
    <w:multiLevelType w:val="hybridMultilevel"/>
    <w:tmpl w:val="ABE2A850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D9443A"/>
    <w:multiLevelType w:val="multilevel"/>
    <w:tmpl w:val="46C0A364"/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97B7FC6"/>
    <w:multiLevelType w:val="hybridMultilevel"/>
    <w:tmpl w:val="D09C7FF4"/>
    <w:lvl w:ilvl="0" w:tplc="4D5EA5E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C86E32"/>
    <w:multiLevelType w:val="hybridMultilevel"/>
    <w:tmpl w:val="AD1C9F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3B6EA7"/>
    <w:multiLevelType w:val="hybridMultilevel"/>
    <w:tmpl w:val="BC164F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B43576"/>
    <w:multiLevelType w:val="hybridMultilevel"/>
    <w:tmpl w:val="185A82D8"/>
    <w:lvl w:ilvl="0" w:tplc="08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9" w15:restartNumberingAfterBreak="0">
    <w:nsid w:val="779315B9"/>
    <w:multiLevelType w:val="multilevel"/>
    <w:tmpl w:val="439283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77B77402"/>
    <w:multiLevelType w:val="hybridMultilevel"/>
    <w:tmpl w:val="866EC2D4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D901C6"/>
    <w:multiLevelType w:val="hybridMultilevel"/>
    <w:tmpl w:val="561E0F2C"/>
    <w:lvl w:ilvl="0" w:tplc="49EA0542">
      <w:start w:val="2"/>
      <w:numFmt w:val="bullet"/>
      <w:lvlText w:val="-"/>
      <w:lvlJc w:val="left"/>
      <w:pPr>
        <w:ind w:left="144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93244779">
    <w:abstractNumId w:val="12"/>
  </w:num>
  <w:num w:numId="2" w16cid:durableId="1087187106">
    <w:abstractNumId w:val="11"/>
  </w:num>
  <w:num w:numId="3" w16cid:durableId="1590580002">
    <w:abstractNumId w:val="10"/>
  </w:num>
  <w:num w:numId="4" w16cid:durableId="1921982546">
    <w:abstractNumId w:val="5"/>
  </w:num>
  <w:num w:numId="5" w16cid:durableId="684593874">
    <w:abstractNumId w:val="9"/>
  </w:num>
  <w:num w:numId="6" w16cid:durableId="1021588942">
    <w:abstractNumId w:val="6"/>
  </w:num>
  <w:num w:numId="7" w16cid:durableId="290788716">
    <w:abstractNumId w:val="19"/>
  </w:num>
  <w:num w:numId="8" w16cid:durableId="20712650">
    <w:abstractNumId w:val="14"/>
  </w:num>
  <w:num w:numId="9" w16cid:durableId="2059352073">
    <w:abstractNumId w:val="18"/>
  </w:num>
  <w:num w:numId="10" w16cid:durableId="1170098414">
    <w:abstractNumId w:val="4"/>
  </w:num>
  <w:num w:numId="11" w16cid:durableId="1439375094">
    <w:abstractNumId w:val="3"/>
  </w:num>
  <w:num w:numId="12" w16cid:durableId="1445660885">
    <w:abstractNumId w:val="1"/>
  </w:num>
  <w:num w:numId="13" w16cid:durableId="417753891">
    <w:abstractNumId w:val="17"/>
  </w:num>
  <w:num w:numId="14" w16cid:durableId="1367363611">
    <w:abstractNumId w:val="16"/>
  </w:num>
  <w:num w:numId="15" w16cid:durableId="233127849">
    <w:abstractNumId w:val="8"/>
  </w:num>
  <w:num w:numId="16" w16cid:durableId="878973198">
    <w:abstractNumId w:val="0"/>
  </w:num>
  <w:num w:numId="17" w16cid:durableId="1050109297">
    <w:abstractNumId w:val="15"/>
  </w:num>
  <w:num w:numId="18" w16cid:durableId="2076925982">
    <w:abstractNumId w:val="13"/>
  </w:num>
  <w:num w:numId="19" w16cid:durableId="1581450569">
    <w:abstractNumId w:val="20"/>
  </w:num>
  <w:num w:numId="20" w16cid:durableId="563374843">
    <w:abstractNumId w:val="21"/>
  </w:num>
  <w:num w:numId="21" w16cid:durableId="1750997293">
    <w:abstractNumId w:val="2"/>
  </w:num>
  <w:num w:numId="22" w16cid:durableId="1671984971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1C57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4365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0477"/>
    <w:rsid w:val="00331997"/>
    <w:rsid w:val="00332D8F"/>
    <w:rsid w:val="003339E3"/>
    <w:rsid w:val="0033762F"/>
    <w:rsid w:val="00343299"/>
    <w:rsid w:val="00344810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E4686"/>
    <w:rsid w:val="003F095B"/>
    <w:rsid w:val="004110DE"/>
    <w:rsid w:val="00416E59"/>
    <w:rsid w:val="00423FBE"/>
    <w:rsid w:val="004355A8"/>
    <w:rsid w:val="00435728"/>
    <w:rsid w:val="0044085A"/>
    <w:rsid w:val="0044096B"/>
    <w:rsid w:val="004428CD"/>
    <w:rsid w:val="00472213"/>
    <w:rsid w:val="00485A2C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06BC5"/>
    <w:rsid w:val="006177CF"/>
    <w:rsid w:val="00620BC8"/>
    <w:rsid w:val="00635062"/>
    <w:rsid w:val="006365E8"/>
    <w:rsid w:val="006422F3"/>
    <w:rsid w:val="00643BF7"/>
    <w:rsid w:val="006479C3"/>
    <w:rsid w:val="00650476"/>
    <w:rsid w:val="00656C4D"/>
    <w:rsid w:val="00672606"/>
    <w:rsid w:val="0067279D"/>
    <w:rsid w:val="00690672"/>
    <w:rsid w:val="006A167A"/>
    <w:rsid w:val="006C1A57"/>
    <w:rsid w:val="006C24B9"/>
    <w:rsid w:val="006D0D8E"/>
    <w:rsid w:val="006D357F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43367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5349E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18BF"/>
    <w:rsid w:val="00B46BFB"/>
    <w:rsid w:val="00B5049C"/>
    <w:rsid w:val="00B56A5E"/>
    <w:rsid w:val="00B67059"/>
    <w:rsid w:val="00B7015C"/>
    <w:rsid w:val="00B76372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8199F"/>
    <w:rsid w:val="00C91F02"/>
    <w:rsid w:val="00C925FC"/>
    <w:rsid w:val="00CA1896"/>
    <w:rsid w:val="00CA1F78"/>
    <w:rsid w:val="00CB434B"/>
    <w:rsid w:val="00CB5779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4027"/>
    <w:rsid w:val="00F0502C"/>
    <w:rsid w:val="00F11DCF"/>
    <w:rsid w:val="00F148D0"/>
    <w:rsid w:val="00F15C41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659BA"/>
    <w:rsid w:val="00F758E8"/>
    <w:rsid w:val="00F77F29"/>
    <w:rsid w:val="00F808F6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9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4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53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7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3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www.google.es/" TargetMode="External"/><Relationship Id="rId37" Type="http://schemas.openxmlformats.org/officeDocument/2006/relationships/image" Target="media/image28.jp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471EB"/>
    <w:rsid w:val="006C6366"/>
    <w:rsid w:val="00700F99"/>
    <w:rsid w:val="00706666"/>
    <w:rsid w:val="007A2892"/>
    <w:rsid w:val="007C02A7"/>
    <w:rsid w:val="007E0F72"/>
    <w:rsid w:val="0081482A"/>
    <w:rsid w:val="00832D26"/>
    <w:rsid w:val="00852BBA"/>
    <w:rsid w:val="008768C5"/>
    <w:rsid w:val="008A5749"/>
    <w:rsid w:val="008A7A9C"/>
    <w:rsid w:val="009177FA"/>
    <w:rsid w:val="009740A4"/>
    <w:rsid w:val="009E26E9"/>
    <w:rsid w:val="00AD0DE9"/>
    <w:rsid w:val="00CC4D0D"/>
    <w:rsid w:val="00D063F9"/>
    <w:rsid w:val="00D62085"/>
    <w:rsid w:val="00DD71B0"/>
    <w:rsid w:val="00E723D2"/>
    <w:rsid w:val="00F123E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C:\Users\omenp\AppData\Roaming\Microsoft\Templates\Informe .dotx</Template>
  <TotalTime>259</TotalTime>
  <Pages>14</Pages>
  <Words>798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23</cp:revision>
  <cp:lastPrinted>2023-02-02T17:57:00Z</cp:lastPrinted>
  <dcterms:created xsi:type="dcterms:W3CDTF">2022-12-18T19:34:00Z</dcterms:created>
  <dcterms:modified xsi:type="dcterms:W3CDTF">2023-03-01T18:00:00Z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