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FD88508" w14:textId="478FFA3E" w:rsidR="00D077E9" w:rsidRPr="00BE3332" w:rsidRDefault="00230B03" w:rsidP="00D70D02">
      <w:pPr>
        <w:rPr>
          <w:rFonts w:ascii="Eras Medium ITC" w:hAnsi="Eras Medium ITC"/>
          <w:noProof/>
        </w:rPr>
      </w:pPr>
      <w:r w:rsidRPr="00BE3332">
        <w:rPr>
          <w:rFonts w:ascii="Eras Medium ITC" w:hAnsi="Eras Medium ITC"/>
          <w:noProof/>
          <w:lang w:eastAsia="es-ES"/>
        </w:rPr>
        <w:drawing>
          <wp:anchor distT="0" distB="0" distL="114300" distR="114300" simplePos="0" relativeHeight="251658241" behindDoc="1" locked="0" layoutInCell="1" allowOverlap="1" wp14:anchorId="739A6225" wp14:editId="5B3C3D36">
            <wp:simplePos x="0" y="0"/>
            <wp:positionH relativeFrom="page">
              <wp:posOffset>-522930</wp:posOffset>
            </wp:positionH>
            <wp:positionV relativeFrom="page">
              <wp:posOffset>-246203</wp:posOffset>
            </wp:positionV>
            <wp:extent cx="13219316" cy="7833668"/>
            <wp:effectExtent l="0" t="0" r="1905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8" cstate="print">
                      <a:duotone>
                        <a:prstClr val="black"/>
                        <a:schemeClr val="accent4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6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19316" cy="78336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02A7" w:rsidRPr="00BE3332">
        <w:rPr>
          <w:rFonts w:ascii="Eras Medium ITC" w:hAnsi="Eras Medium ITC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1" locked="0" layoutInCell="1" allowOverlap="1" wp14:anchorId="67F326A1" wp14:editId="14E657AF">
                <wp:simplePos x="0" y="0"/>
                <wp:positionH relativeFrom="column">
                  <wp:posOffset>-202474</wp:posOffset>
                </wp:positionH>
                <wp:positionV relativeFrom="page">
                  <wp:posOffset>938150</wp:posOffset>
                </wp:positionV>
                <wp:extent cx="3938905" cy="8657111"/>
                <wp:effectExtent l="0" t="0" r="4445" b="0"/>
                <wp:wrapNone/>
                <wp:docPr id="3" name="Rectángulo 3" descr="rectángulo blanco para texto en porta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57111"/>
                        </a:xfrm>
                        <a:prstGeom prst="rect">
                          <a:avLst/>
                        </a:prstGeom>
                        <a:solidFill>
                          <a:srgbClr val="33333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377E60BE" id="Rectángulo 3" o:spid="_x0000_s1026" alt="rectángulo blanco para texto en portada" style="position:absolute;margin-left:-15.95pt;margin-top:73.85pt;width:310.15pt;height:681.65pt;z-index:-25165823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" fillcolor="#333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:rsidRPr="00BE3332" w14:paraId="33BFAE45" w14:textId="77777777" w:rsidTr="00AB02A7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40746FF4" w14:textId="29332C9A" w:rsidR="00D077E9" w:rsidRPr="00BE3332" w:rsidRDefault="00D077E9" w:rsidP="00AB02A7">
            <w:pPr>
              <w:rPr>
                <w:rFonts w:ascii="Eras Medium ITC" w:hAnsi="Eras Medium ITC"/>
                <w:noProof/>
              </w:rPr>
            </w:pPr>
          </w:p>
          <w:p w14:paraId="4DF7BAA2" w14:textId="06FDF878" w:rsidR="00D077E9" w:rsidRPr="00BE3332" w:rsidRDefault="00D077E9" w:rsidP="00AB02A7">
            <w:pPr>
              <w:rPr>
                <w:rFonts w:ascii="Eras Medium ITC" w:hAnsi="Eras Medium ITC"/>
                <w:noProof/>
              </w:rPr>
            </w:pPr>
          </w:p>
        </w:tc>
      </w:tr>
      <w:tr w:rsidR="00D077E9" w:rsidRPr="00BE3332" w14:paraId="5B191F4C" w14:textId="77777777" w:rsidTr="004E5FEE">
        <w:trPr>
          <w:trHeight w:val="7303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33F1A381" w14:textId="0BB8B1F7" w:rsidR="00FD63F6" w:rsidRPr="00BE3332" w:rsidRDefault="00FD63F6" w:rsidP="00AB02A7">
            <w:pPr>
              <w:rPr>
                <w:rFonts w:ascii="Eras Medium ITC" w:hAnsi="Eras Medium ITC"/>
                <w:noProof/>
                <w:lang w:bidi="es-ES"/>
              </w:rPr>
            </w:pPr>
            <w:r w:rsidRPr="00BE3332">
              <w:rPr>
                <w:rFonts w:ascii="Eras Medium ITC" w:hAnsi="Eras Medium ITC"/>
                <w:noProof/>
                <w:lang w:eastAsia="es-ES"/>
              </w:rPr>
              <mc:AlternateContent>
                <mc:Choice Requires="wps">
                  <w:drawing>
                    <wp:inline distT="0" distB="0" distL="0" distR="0" wp14:anchorId="3DB7B9DB" wp14:editId="02C7C666">
                      <wp:extent cx="3528695" cy="2217964"/>
                      <wp:effectExtent l="0" t="0" r="0" b="0"/>
                      <wp:docPr id="8" name="Cuadro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221796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44F2199" w14:textId="6623A272" w:rsidR="00FD63F6" w:rsidRPr="00D5530C" w:rsidRDefault="00301396" w:rsidP="00FD63F6">
                                  <w:pPr>
                                    <w:pStyle w:val="Ttulo"/>
                                    <w:spacing w:after="0"/>
                                    <w:rPr>
                                      <w:rFonts w:ascii="Eras Medium ITC" w:hAnsi="Eras Medium ITC"/>
                                      <w:b w:val="0"/>
                                      <w:bCs w:val="0"/>
                                      <w:color w:val="FFFFFF" w:themeColor="background1"/>
                                      <w:lang w:bidi="es-ES"/>
                                    </w:rPr>
                                  </w:pPr>
                                  <w:r>
                                    <w:rPr>
                                      <w:rFonts w:ascii="Eras Medium ITC" w:hAnsi="Eras Medium ITC"/>
                                      <w:b w:val="0"/>
                                      <w:bCs w:val="0"/>
                                      <w:color w:val="FFFFFF" w:themeColor="background1"/>
                                      <w:lang w:bidi="es-ES"/>
                                    </w:rPr>
                                    <w:t>Administración de Sistemas y Redes</w:t>
                                  </w:r>
                                </w:p>
                                <w:p w14:paraId="6AC88D92" w14:textId="0F26FC77" w:rsidR="00FD63F6" w:rsidRPr="00D5530C" w:rsidRDefault="00301396" w:rsidP="00FD63F6">
                                  <w:pPr>
                                    <w:pStyle w:val="Ttulo"/>
                                    <w:spacing w:after="0"/>
                                    <w:rPr>
                                      <w:rFonts w:ascii="Eras Medium ITC" w:hAnsi="Eras Medium ITC"/>
                                      <w:b w:val="0"/>
                                      <w:bCs w:val="0"/>
                                      <w:color w:val="ACA7E3" w:themeColor="text1" w:themeTint="40"/>
                                      <w:sz w:val="56"/>
                                      <w:szCs w:val="48"/>
                                    </w:rPr>
                                  </w:pPr>
                                  <w:r>
                                    <w:rPr>
                                      <w:rFonts w:ascii="Eras Medium ITC" w:hAnsi="Eras Medium ITC"/>
                                      <w:b w:val="0"/>
                                      <w:bCs w:val="0"/>
                                      <w:color w:val="ACA7E3" w:themeColor="text1" w:themeTint="40"/>
                                      <w:sz w:val="56"/>
                                      <w:szCs w:val="48"/>
                                      <w:lang w:bidi="es-ES"/>
                                    </w:rPr>
                                    <w:t xml:space="preserve">Práctica </w:t>
                                  </w:r>
                                  <w:r w:rsidR="00BE3332">
                                    <w:rPr>
                                      <w:rFonts w:ascii="Eras Medium ITC" w:hAnsi="Eras Medium ITC"/>
                                      <w:b w:val="0"/>
                                      <w:bCs w:val="0"/>
                                      <w:color w:val="ACA7E3" w:themeColor="text1" w:themeTint="40"/>
                                      <w:sz w:val="56"/>
                                      <w:szCs w:val="48"/>
                                      <w:lang w:bidi="es-ES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shapetype w14:anchorId="3DB7B9DB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8" o:spid="_x0000_s1026" type="#_x0000_t202" style="width:277.85pt;height:17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" filled="f" stroked="f" strokeweight=".5pt">
                      <v:textbox>
                        <w:txbxContent>
                          <w:p w14:paraId="044F2199" w14:textId="6623A272" w:rsidR="00FD63F6" w:rsidRPr="00D5530C" w:rsidRDefault="00301396" w:rsidP="00FD63F6">
                            <w:pPr>
                              <w:pStyle w:val="Ttulo"/>
                              <w:spacing w:after="0"/>
                              <w:rPr>
                                <w:rFonts w:ascii="Eras Medium ITC" w:hAnsi="Eras Medium ITC"/>
                                <w:b w:val="0"/>
                                <w:bCs w:val="0"/>
                                <w:color w:val="FFFFFF" w:themeColor="background1"/>
                                <w:lang w:bidi="es-ES"/>
                              </w:rPr>
                            </w:pPr>
                            <w:r>
                              <w:rPr>
                                <w:rFonts w:ascii="Eras Medium ITC" w:hAnsi="Eras Medium ITC"/>
                                <w:b w:val="0"/>
                                <w:bCs w:val="0"/>
                                <w:color w:val="FFFFFF" w:themeColor="background1"/>
                                <w:lang w:bidi="es-ES"/>
                              </w:rPr>
                              <w:t>Administración de Sistemas y Redes</w:t>
                            </w:r>
                          </w:p>
                          <w:p w14:paraId="6AC88D92" w14:textId="0F26FC77" w:rsidR="00FD63F6" w:rsidRPr="00D5530C" w:rsidRDefault="00301396" w:rsidP="00FD63F6">
                            <w:pPr>
                              <w:pStyle w:val="Ttulo"/>
                              <w:spacing w:after="0"/>
                              <w:rPr>
                                <w:rFonts w:ascii="Eras Medium ITC" w:hAnsi="Eras Medium ITC"/>
                                <w:b w:val="0"/>
                                <w:bCs w:val="0"/>
                                <w:color w:val="ACA7E3" w:themeColor="text1" w:themeTint="40"/>
                                <w:sz w:val="56"/>
                                <w:szCs w:val="48"/>
                              </w:rPr>
                            </w:pPr>
                            <w:r>
                              <w:rPr>
                                <w:rFonts w:ascii="Eras Medium ITC" w:hAnsi="Eras Medium ITC"/>
                                <w:b w:val="0"/>
                                <w:bCs w:val="0"/>
                                <w:color w:val="ACA7E3" w:themeColor="text1" w:themeTint="40"/>
                                <w:sz w:val="56"/>
                                <w:szCs w:val="48"/>
                                <w:lang w:bidi="es-ES"/>
                              </w:rPr>
                              <w:t xml:space="preserve">Práctica </w:t>
                            </w:r>
                            <w:r w:rsidR="00BE3332">
                              <w:rPr>
                                <w:rFonts w:ascii="Eras Medium ITC" w:hAnsi="Eras Medium ITC"/>
                                <w:b w:val="0"/>
                                <w:bCs w:val="0"/>
                                <w:color w:val="ACA7E3" w:themeColor="text1" w:themeTint="40"/>
                                <w:sz w:val="56"/>
                                <w:szCs w:val="48"/>
                                <w:lang w:bidi="es-ES"/>
                              </w:rPr>
                              <w:t>6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03E8482B" w14:textId="21A37198" w:rsidR="00FD63F6" w:rsidRPr="00BE3332" w:rsidRDefault="00301396" w:rsidP="00AB02A7">
            <w:pPr>
              <w:rPr>
                <w:rFonts w:ascii="Eras Medium ITC" w:hAnsi="Eras Medium ITC"/>
                <w:noProof/>
                <w:lang w:bidi="es-ES"/>
              </w:rPr>
            </w:pPr>
            <w:r w:rsidRPr="00BE3332">
              <w:rPr>
                <w:rFonts w:ascii="Eras Medium ITC" w:hAnsi="Eras Medium ITC"/>
                <w:noProof/>
                <w:lang w:eastAsia="es-ES"/>
              </w:rPr>
              <mc:AlternateContent>
                <mc:Choice Requires="wps">
                  <w:drawing>
                    <wp:inline distT="0" distB="0" distL="0" distR="0" wp14:anchorId="1649927D" wp14:editId="1F8576B7">
                      <wp:extent cx="1390918" cy="0"/>
                      <wp:effectExtent l="0" t="19050" r="19050" b="19050"/>
                      <wp:docPr id="5" name="Conector recto 5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line w14:anchorId="1149AF64" id="Conector recto 5" o:spid="_x0000_s1026" alt="divisor de texto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" strokecolor="white [3212]" strokeweight="3pt">
                      <w10:anchorlock/>
                    </v:line>
                  </w:pict>
                </mc:Fallback>
              </mc:AlternateContent>
            </w:r>
          </w:p>
          <w:p w14:paraId="5B8D699A" w14:textId="08027351" w:rsidR="00D077E9" w:rsidRPr="00BE3332" w:rsidRDefault="00D077E9" w:rsidP="00AB02A7">
            <w:pPr>
              <w:rPr>
                <w:rFonts w:ascii="Eras Medium ITC" w:hAnsi="Eras Medium ITC"/>
                <w:noProof/>
              </w:rPr>
            </w:pPr>
          </w:p>
        </w:tc>
      </w:tr>
      <w:tr w:rsidR="00D077E9" w:rsidRPr="00BE3332" w14:paraId="126A7EF7" w14:textId="77777777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rPr>
                <w:rFonts w:ascii="Eras Medium ITC" w:hAnsi="Eras Medium ITC"/>
                <w:noProof/>
              </w:rPr>
              <w:id w:val="1080870105"/>
              <w:placeholder>
                <w:docPart w:val="71A30A026193436EA2B92673AFE45E30"/>
              </w:placeholder>
              <w15:appearance w15:val="hidden"/>
            </w:sdtPr>
            <w:sdtEndPr>
              <w:rPr>
                <w:color w:val="FFFFFF" w:themeColor="background1"/>
              </w:rPr>
            </w:sdtEndPr>
            <w:sdtContent>
              <w:p w14:paraId="6DD28517" w14:textId="4FE8B32F" w:rsidR="00D077E9" w:rsidRPr="00BE3332" w:rsidRDefault="000747A0" w:rsidP="00AB02A7">
                <w:pPr>
                  <w:rPr>
                    <w:rFonts w:ascii="Eras Medium ITC" w:hAnsi="Eras Medium ITC"/>
                    <w:noProof/>
                    <w:color w:val="FFFFFF" w:themeColor="background1"/>
                  </w:rPr>
                </w:pPr>
                <w:r w:rsidRPr="00BE3332">
                  <w:rPr>
                    <w:rStyle w:val="SubttuloCar"/>
                    <w:rFonts w:ascii="Eras Medium ITC" w:hAnsi="Eras Medium ITC"/>
                    <w:b w:val="0"/>
                    <w:noProof/>
                    <w:color w:val="FFFFFF" w:themeColor="background1"/>
                    <w:lang w:bidi="es-ES"/>
                  </w:rPr>
                  <w:fldChar w:fldCharType="begin"/>
                </w:r>
                <w:r w:rsidRPr="00BE3332">
                  <w:rPr>
                    <w:rStyle w:val="SubttuloCar"/>
                    <w:rFonts w:ascii="Eras Medium ITC" w:hAnsi="Eras Medium ITC"/>
                    <w:b w:val="0"/>
                    <w:color w:val="FFFFFF" w:themeColor="background1"/>
                    <w:lang w:bidi="es-ES"/>
                  </w:rPr>
                  <w:instrText xml:space="preserve"> DATE  \@ "d MMMM"  \* MERGEFORMAT </w:instrText>
                </w:r>
                <w:r w:rsidRPr="00BE3332">
                  <w:rPr>
                    <w:rStyle w:val="SubttuloCar"/>
                    <w:rFonts w:ascii="Eras Medium ITC" w:hAnsi="Eras Medium ITC"/>
                    <w:b w:val="0"/>
                    <w:noProof/>
                    <w:color w:val="FFFFFF" w:themeColor="background1"/>
                    <w:lang w:bidi="es-ES"/>
                  </w:rPr>
                  <w:fldChar w:fldCharType="separate"/>
                </w:r>
                <w:r w:rsidR="00012083">
                  <w:rPr>
                    <w:rStyle w:val="SubttuloCar"/>
                    <w:rFonts w:ascii="Eras Medium ITC" w:hAnsi="Eras Medium ITC"/>
                    <w:b w:val="0"/>
                    <w:noProof/>
                    <w:color w:val="FFFFFF" w:themeColor="background1"/>
                    <w:lang w:bidi="es-ES"/>
                  </w:rPr>
                  <w:t>22 marzo</w:t>
                </w:r>
                <w:r w:rsidRPr="00BE3332">
                  <w:rPr>
                    <w:rStyle w:val="SubttuloCar"/>
                    <w:rFonts w:ascii="Eras Medium ITC" w:hAnsi="Eras Medium ITC"/>
                    <w:b w:val="0"/>
                    <w:noProof/>
                    <w:color w:val="FFFFFF" w:themeColor="background1"/>
                    <w:lang w:bidi="es-ES"/>
                  </w:rPr>
                  <w:fldChar w:fldCharType="end"/>
                </w:r>
              </w:p>
            </w:sdtContent>
          </w:sdt>
          <w:p w14:paraId="25B19A77" w14:textId="644299D1" w:rsidR="00D077E9" w:rsidRPr="00BE3332" w:rsidRDefault="00D077E9" w:rsidP="00AB02A7">
            <w:pPr>
              <w:rPr>
                <w:rFonts w:ascii="Eras Medium ITC" w:hAnsi="Eras Medium ITC"/>
                <w:noProof/>
                <w:sz w:val="10"/>
                <w:szCs w:val="10"/>
              </w:rPr>
            </w:pPr>
            <w:r w:rsidRPr="00BE3332">
              <w:rPr>
                <w:rFonts w:ascii="Eras Medium ITC" w:hAnsi="Eras Medium ITC"/>
                <w:noProof/>
                <w:sz w:val="10"/>
                <w:szCs w:val="10"/>
                <w:lang w:eastAsia="es-ES"/>
              </w:rPr>
              <mc:AlternateContent>
                <mc:Choice Requires="wps">
                  <w:drawing>
                    <wp:inline distT="0" distB="0" distL="0" distR="0" wp14:anchorId="526D5E1A" wp14:editId="6E9953C1">
                      <wp:extent cx="1493949" cy="0"/>
                      <wp:effectExtent l="0" t="19050" r="30480" b="19050"/>
                      <wp:docPr id="6" name="Conector recto 6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line id="Conector recto 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alt="divisor de texto" o:spid="_x0000_s1026" strokecolor="white [3212]" strokeweight="3pt" from="0,0" to="117.65pt,0" w14:anchorId="0F72E7E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">
                      <w10:anchorlock/>
                    </v:line>
                  </w:pict>
                </mc:Fallback>
              </mc:AlternateContent>
            </w:r>
          </w:p>
          <w:p w14:paraId="6A13DA9D" w14:textId="16B6A443" w:rsidR="007774CC" w:rsidRPr="00BE3332" w:rsidRDefault="007774CC" w:rsidP="00AB02A7">
            <w:pPr>
              <w:rPr>
                <w:rFonts w:ascii="Eras Medium ITC" w:hAnsi="Eras Medium ITC"/>
                <w:noProof/>
                <w:sz w:val="10"/>
                <w:szCs w:val="10"/>
              </w:rPr>
            </w:pPr>
          </w:p>
          <w:p w14:paraId="77C84F0A" w14:textId="77777777" w:rsidR="007774CC" w:rsidRPr="00BE3332" w:rsidRDefault="007774CC" w:rsidP="00AB02A7">
            <w:pPr>
              <w:rPr>
                <w:rFonts w:ascii="Eras Medium ITC" w:hAnsi="Eras Medium ITC"/>
                <w:noProof/>
                <w:sz w:val="10"/>
                <w:szCs w:val="10"/>
              </w:rPr>
            </w:pPr>
          </w:p>
          <w:p w14:paraId="4E8BAEEA" w14:textId="79AC65A1" w:rsidR="007774CC" w:rsidRPr="00BE3332" w:rsidRDefault="00301396" w:rsidP="00301396">
            <w:pPr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lang w:bidi="es-ES"/>
              </w:rPr>
            </w:pPr>
            <w:r w:rsidRPr="00BE3332">
              <w:rPr>
                <w:rFonts w:ascii="Eras Medium ITC" w:hAnsi="Eras Medium ITC"/>
                <w:b w:val="0"/>
                <w:bCs/>
                <w:noProof/>
                <w:color w:val="FFFFFF" w:themeColor="background1"/>
                <w:lang w:bidi="es-ES"/>
              </w:rPr>
              <w:t>Autor</w:t>
            </w:r>
            <w:r w:rsidR="007774CC" w:rsidRPr="00BE3332">
              <w:rPr>
                <w:rFonts w:ascii="Eras Medium ITC" w:hAnsi="Eras Medium ITC"/>
                <w:b w:val="0"/>
                <w:bCs/>
                <w:noProof/>
                <w:color w:val="FFFFFF" w:themeColor="background1"/>
                <w:lang w:bidi="es-ES"/>
              </w:rPr>
              <w:t xml:space="preserve">: </w:t>
            </w:r>
            <w:r w:rsidR="00435728" w:rsidRPr="00BE3332">
              <w:rPr>
                <w:rFonts w:ascii="Eras Medium ITC" w:hAnsi="Eras Medium ITC"/>
                <w:b w:val="0"/>
                <w:bCs/>
                <w:noProof/>
                <w:color w:val="FFFFFF" w:themeColor="background1"/>
                <w:lang w:bidi="es-ES"/>
              </w:rPr>
              <w:t xml:space="preserve"> </w:t>
            </w:r>
            <w:r w:rsidR="007774CC" w:rsidRPr="00BE3332"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lang w:bidi="es-ES"/>
              </w:rPr>
              <w:t>Eduardo Blanco Bielsa</w:t>
            </w:r>
          </w:p>
          <w:p w14:paraId="65C3DA4E" w14:textId="07A108BE" w:rsidR="00FF6C33" w:rsidRPr="00BE3332" w:rsidRDefault="00FF6C33" w:rsidP="00301396">
            <w:pPr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lang w:bidi="es-ES"/>
              </w:rPr>
            </w:pPr>
            <w:r w:rsidRPr="00BE3332">
              <w:rPr>
                <w:rFonts w:ascii="Eras Medium ITC" w:hAnsi="Eras Medium ITC"/>
                <w:b w:val="0"/>
                <w:bCs/>
                <w:noProof/>
                <w:color w:val="FFFFFF" w:themeColor="background1"/>
                <w:lang w:bidi="es-ES"/>
              </w:rPr>
              <w:t xml:space="preserve">UO: </w:t>
            </w:r>
            <w:r w:rsidRPr="00BE3332"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lang w:bidi="es-ES"/>
              </w:rPr>
              <w:t>UO285176</w:t>
            </w:r>
          </w:p>
          <w:p w14:paraId="47D92595" w14:textId="5A1C6EAC" w:rsidR="00FF6C33" w:rsidRPr="00BE3332" w:rsidRDefault="00FF6C33" w:rsidP="00301396">
            <w:pPr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lang w:val="en-US" w:bidi="es-ES"/>
              </w:rPr>
            </w:pPr>
            <w:r w:rsidRPr="00BE3332">
              <w:rPr>
                <w:rFonts w:ascii="Eras Medium ITC" w:hAnsi="Eras Medium ITC"/>
                <w:b w:val="0"/>
                <w:bCs/>
                <w:noProof/>
                <w:color w:val="FFFFFF" w:themeColor="background1"/>
                <w:lang w:val="en-US" w:bidi="es-ES"/>
              </w:rPr>
              <w:t xml:space="preserve">Correo: </w:t>
            </w:r>
            <w:r w:rsidRPr="00BE3332"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lang w:val="en-US" w:bidi="es-ES"/>
              </w:rPr>
              <w:t>UO285176@uniovi.es</w:t>
            </w:r>
          </w:p>
          <w:p w14:paraId="221628DD" w14:textId="77777777" w:rsidR="007774CC" w:rsidRPr="00BE3332" w:rsidRDefault="007774CC" w:rsidP="00AB02A7">
            <w:pPr>
              <w:rPr>
                <w:rFonts w:ascii="Eras Medium ITC" w:hAnsi="Eras Medium ITC"/>
                <w:noProof/>
                <w:color w:val="FFFFFF" w:themeColor="background1"/>
                <w:lang w:val="en-US"/>
              </w:rPr>
            </w:pPr>
          </w:p>
          <w:p w14:paraId="1C876CED" w14:textId="77777777" w:rsidR="00D077E9" w:rsidRPr="00BE3332" w:rsidRDefault="00D077E9" w:rsidP="00AB02A7">
            <w:pPr>
              <w:rPr>
                <w:rFonts w:ascii="Eras Medium ITC" w:hAnsi="Eras Medium ITC"/>
                <w:noProof/>
                <w:sz w:val="10"/>
                <w:szCs w:val="10"/>
                <w:lang w:val="en-US"/>
              </w:rPr>
            </w:pPr>
          </w:p>
        </w:tc>
      </w:tr>
      <w:tr w:rsidR="007774CC" w:rsidRPr="00BE3332" w14:paraId="4F6574A4" w14:textId="77777777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40210FBC" w14:textId="460127AB" w:rsidR="007774CC" w:rsidRPr="00BE3332" w:rsidRDefault="00FF6C33" w:rsidP="00FF6C33">
            <w:pPr>
              <w:tabs>
                <w:tab w:val="left" w:pos="1783"/>
              </w:tabs>
              <w:rPr>
                <w:rStyle w:val="SubttuloCar"/>
                <w:rFonts w:ascii="Eras Medium ITC" w:hAnsi="Eras Medium ITC"/>
                <w:b w:val="0"/>
                <w:noProof/>
                <w:color w:val="FFFFFF" w:themeColor="background1"/>
                <w:lang w:bidi="es-ES"/>
              </w:rPr>
            </w:pPr>
            <w:r w:rsidRPr="00BE3332">
              <w:rPr>
                <w:rStyle w:val="SubttuloCar"/>
                <w:rFonts w:ascii="Eras Medium ITC" w:hAnsi="Eras Medium ITC"/>
                <w:b w:val="0"/>
                <w:noProof/>
                <w:color w:val="FFFFFF" w:themeColor="background1"/>
                <w:lang w:bidi="es-ES"/>
              </w:rPr>
              <w:tab/>
            </w:r>
          </w:p>
        </w:tc>
      </w:tr>
    </w:tbl>
    <w:p w14:paraId="61AA1475" w14:textId="2EC16E47" w:rsidR="00B418BF" w:rsidRPr="00BE3332" w:rsidRDefault="00AB02A7" w:rsidP="0095349E">
      <w:pPr>
        <w:spacing w:after="200"/>
        <w:rPr>
          <w:rFonts w:ascii="Eras Medium ITC" w:hAnsi="Eras Medium ITC"/>
          <w:b w:val="0"/>
          <w:bCs/>
          <w:noProof/>
          <w:color w:val="auto"/>
        </w:rPr>
      </w:pPr>
      <w:r w:rsidRPr="00BE3332">
        <w:rPr>
          <w:rFonts w:ascii="Eras Medium ITC" w:hAnsi="Eras Medium ITC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1" locked="0" layoutInCell="1" allowOverlap="1" wp14:anchorId="31BC5730" wp14:editId="626F7B9D">
                <wp:simplePos x="0" y="0"/>
                <wp:positionH relativeFrom="column">
                  <wp:posOffset>-746760</wp:posOffset>
                </wp:positionH>
                <wp:positionV relativeFrom="page">
                  <wp:posOffset>7264400</wp:posOffset>
                </wp:positionV>
                <wp:extent cx="7760970" cy="3440430"/>
                <wp:effectExtent l="0" t="0" r="0" b="762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344043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41000">
                              <a:srgbClr val="000000"/>
                            </a:gs>
                            <a:gs pos="100000">
                              <a:schemeClr val="accent1">
                                <a:lumMod val="20000"/>
                                <a:lumOff val="80000"/>
                              </a:schemeClr>
                            </a:gs>
                          </a:gsLst>
                          <a:lin ang="27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0EDEBAD" id="Rectángulo 2" o:spid="_x0000_s1026" alt="rectángulo de color" style="position:absolute;margin-left:-58.8pt;margin-top:572pt;width:611.1pt;height:270.9pt;z-index:-25165823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" fillcolor="black" stroked="f" strokeweight="2pt">
                <v:fill color2="#b1e4fd [660]" rotate="t" angle="45" colors="0 black;26870f black" focus="100%" type="gradient"/>
                <w10:wrap anchory="page"/>
              </v:rect>
            </w:pict>
          </mc:Fallback>
        </mc:AlternateContent>
      </w:r>
      <w:r w:rsidR="00D077E9" w:rsidRPr="00BE3332">
        <w:rPr>
          <w:rFonts w:ascii="Eras Medium ITC" w:hAnsi="Eras Medium ITC"/>
          <w:noProof/>
          <w:lang w:val="en-US" w:bidi="es-ES"/>
        </w:rPr>
        <w:br w:type="page"/>
      </w:r>
    </w:p>
    <w:p w14:paraId="26AC0381" w14:textId="1CADD2F7" w:rsidR="00C8199F" w:rsidRPr="00BE3332" w:rsidRDefault="00C8199F" w:rsidP="00C8199F">
      <w:pPr>
        <w:pStyle w:val="Default"/>
        <w:rPr>
          <w:rFonts w:ascii="Eras Medium ITC" w:hAnsi="Eras Medium ITC"/>
        </w:rPr>
      </w:pPr>
    </w:p>
    <w:p w14:paraId="736DB89B" w14:textId="05CC049C" w:rsidR="00CB5779" w:rsidRPr="00BE3332" w:rsidRDefault="00F659BA" w:rsidP="00CB5779">
      <w:pPr>
        <w:pStyle w:val="Ttulo1"/>
        <w:rPr>
          <w:rFonts w:ascii="Eras Medium ITC" w:hAnsi="Eras Medium ITC"/>
          <w:b w:val="0"/>
          <w:color w:val="5951C8" w:themeColor="text1" w:themeTint="80"/>
        </w:rPr>
      </w:pPr>
      <w:bookmarkStart w:id="0" w:name="_Toc130136118"/>
      <w:r w:rsidRPr="00BE3332">
        <w:rPr>
          <w:rFonts w:ascii="Eras Medium ITC" w:hAnsi="Eras Medium ITC"/>
          <w:b w:val="0"/>
          <w:color w:val="5951C8" w:themeColor="text1" w:themeTint="80"/>
        </w:rPr>
        <w:t>Índice</w:t>
      </w:r>
      <w:bookmarkEnd w:id="0"/>
    </w:p>
    <w:p w14:paraId="607968B0" w14:textId="775BD656" w:rsidR="00BE3332" w:rsidRPr="00BE3332" w:rsidRDefault="00F659BA">
      <w:pPr>
        <w:pStyle w:val="TDC1"/>
        <w:tabs>
          <w:tab w:val="right" w:leader="underscore" w:pos="10024"/>
        </w:tabs>
        <w:rPr>
          <w:rFonts w:ascii="Eras Medium ITC" w:hAnsi="Eras Medium ITC" w:cstheme="minorBidi"/>
          <w:b w:val="0"/>
          <w:bCs w:val="0"/>
          <w:i w:val="0"/>
          <w:iCs w:val="0"/>
          <w:noProof/>
          <w:color w:val="auto"/>
          <w:sz w:val="22"/>
          <w:szCs w:val="22"/>
          <w:lang w:val="en-GB" w:eastAsia="en-GB"/>
        </w:rPr>
      </w:pPr>
      <w:r w:rsidRPr="00BE3332">
        <w:rPr>
          <w:rFonts w:ascii="Eras Medium ITC" w:hAnsi="Eras Medium ITC"/>
          <w:b w:val="0"/>
          <w:bCs w:val="0"/>
          <w:i w:val="0"/>
          <w:iCs w:val="0"/>
          <w:color w:val="auto"/>
          <w:sz w:val="52"/>
          <w:szCs w:val="52"/>
        </w:rPr>
        <w:fldChar w:fldCharType="begin"/>
      </w:r>
      <w:r w:rsidRPr="00BE3332">
        <w:rPr>
          <w:rFonts w:ascii="Eras Medium ITC" w:hAnsi="Eras Medium ITC"/>
          <w:b w:val="0"/>
          <w:bCs w:val="0"/>
          <w:i w:val="0"/>
          <w:iCs w:val="0"/>
          <w:color w:val="auto"/>
          <w:sz w:val="52"/>
          <w:szCs w:val="52"/>
        </w:rPr>
        <w:instrText xml:space="preserve"> TOC \o "1-3" \h \z \u </w:instrText>
      </w:r>
      <w:r w:rsidRPr="00BE3332">
        <w:rPr>
          <w:rFonts w:ascii="Eras Medium ITC" w:hAnsi="Eras Medium ITC"/>
          <w:b w:val="0"/>
          <w:bCs w:val="0"/>
          <w:i w:val="0"/>
          <w:iCs w:val="0"/>
          <w:color w:val="auto"/>
          <w:sz w:val="52"/>
          <w:szCs w:val="52"/>
        </w:rPr>
        <w:fldChar w:fldCharType="separate"/>
      </w:r>
      <w:hyperlink w:anchor="_Toc130136118" w:history="1">
        <w:r w:rsidR="00BE3332" w:rsidRPr="00BE3332">
          <w:rPr>
            <w:rStyle w:val="Hipervnculo"/>
            <w:rFonts w:ascii="Eras Medium ITC" w:hAnsi="Eras Medium ITC"/>
            <w:b w:val="0"/>
            <w:bCs w:val="0"/>
            <w:i w:val="0"/>
            <w:iCs w:val="0"/>
            <w:noProof/>
            <w:color w:val="auto"/>
          </w:rPr>
          <w:t>Índice</w:t>
        </w:r>
        <w:r w:rsidR="00BE3332" w:rsidRPr="00BE3332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  <w:tab/>
        </w:r>
        <w:r w:rsidR="00BE3332" w:rsidRPr="00BE3332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  <w:fldChar w:fldCharType="begin"/>
        </w:r>
        <w:r w:rsidR="00BE3332" w:rsidRPr="00BE3332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  <w:instrText xml:space="preserve"> PAGEREF _Toc130136118 \h </w:instrText>
        </w:r>
        <w:r w:rsidR="00BE3332" w:rsidRPr="00BE3332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</w:r>
        <w:r w:rsidR="00BE3332" w:rsidRPr="00BE3332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  <w:fldChar w:fldCharType="separate"/>
        </w:r>
        <w:r w:rsidR="00BE3332" w:rsidRPr="00BE3332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  <w:t>2</w:t>
        </w:r>
        <w:r w:rsidR="00BE3332" w:rsidRPr="00BE3332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  <w:fldChar w:fldCharType="end"/>
        </w:r>
      </w:hyperlink>
    </w:p>
    <w:p w14:paraId="2CB2078C" w14:textId="1C9BCDAF" w:rsidR="00BE3332" w:rsidRPr="00BE3332" w:rsidRDefault="00906BD2">
      <w:pPr>
        <w:pStyle w:val="TDC1"/>
        <w:tabs>
          <w:tab w:val="right" w:leader="underscore" w:pos="10024"/>
        </w:tabs>
        <w:rPr>
          <w:rFonts w:ascii="Eras Medium ITC" w:hAnsi="Eras Medium ITC" w:cstheme="minorBidi"/>
          <w:b w:val="0"/>
          <w:bCs w:val="0"/>
          <w:i w:val="0"/>
          <w:iCs w:val="0"/>
          <w:noProof/>
          <w:color w:val="auto"/>
          <w:sz w:val="22"/>
          <w:szCs w:val="22"/>
          <w:lang w:val="en-GB" w:eastAsia="en-GB"/>
        </w:rPr>
      </w:pPr>
      <w:hyperlink w:anchor="_Toc130136119" w:history="1">
        <w:r w:rsidR="00BE3332" w:rsidRPr="00BE3332">
          <w:rPr>
            <w:rStyle w:val="Hipervnculo"/>
            <w:rFonts w:ascii="Eras Medium ITC" w:hAnsi="Eras Medium ITC"/>
            <w:b w:val="0"/>
            <w:bCs w:val="0"/>
            <w:i w:val="0"/>
            <w:iCs w:val="0"/>
            <w:noProof/>
            <w:color w:val="auto"/>
          </w:rPr>
          <w:t>Primera parte: Servidor DHCP en Windows</w:t>
        </w:r>
        <w:r w:rsidR="00BE3332" w:rsidRPr="00BE3332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  <w:tab/>
        </w:r>
        <w:r w:rsidR="00BE3332" w:rsidRPr="00BE3332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  <w:fldChar w:fldCharType="begin"/>
        </w:r>
        <w:r w:rsidR="00BE3332" w:rsidRPr="00BE3332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  <w:instrText xml:space="preserve"> PAGEREF _Toc130136119 \h </w:instrText>
        </w:r>
        <w:r w:rsidR="00BE3332" w:rsidRPr="00BE3332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</w:r>
        <w:r w:rsidR="00BE3332" w:rsidRPr="00BE3332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  <w:fldChar w:fldCharType="separate"/>
        </w:r>
        <w:r w:rsidR="00BE3332" w:rsidRPr="00BE3332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  <w:t>3</w:t>
        </w:r>
        <w:r w:rsidR="00BE3332" w:rsidRPr="00BE3332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  <w:fldChar w:fldCharType="end"/>
        </w:r>
      </w:hyperlink>
    </w:p>
    <w:p w14:paraId="44D85702" w14:textId="5000DB05" w:rsidR="00BE3332" w:rsidRPr="00BE3332" w:rsidRDefault="00906BD2">
      <w:pPr>
        <w:pStyle w:val="TDC1"/>
        <w:tabs>
          <w:tab w:val="right" w:leader="underscore" w:pos="10024"/>
        </w:tabs>
        <w:rPr>
          <w:rFonts w:ascii="Eras Medium ITC" w:hAnsi="Eras Medium ITC" w:cstheme="minorBidi"/>
          <w:b w:val="0"/>
          <w:bCs w:val="0"/>
          <w:i w:val="0"/>
          <w:iCs w:val="0"/>
          <w:noProof/>
          <w:color w:val="auto"/>
          <w:sz w:val="22"/>
          <w:szCs w:val="22"/>
          <w:lang w:val="en-GB" w:eastAsia="en-GB"/>
        </w:rPr>
      </w:pPr>
      <w:hyperlink w:anchor="_Toc130136120" w:history="1">
        <w:r w:rsidR="00BE3332" w:rsidRPr="00BE3332">
          <w:rPr>
            <w:rStyle w:val="Hipervnculo"/>
            <w:rFonts w:ascii="Eras Medium ITC" w:hAnsi="Eras Medium ITC"/>
            <w:b w:val="0"/>
            <w:bCs w:val="0"/>
            <w:i w:val="0"/>
            <w:iCs w:val="0"/>
            <w:noProof/>
            <w:color w:val="auto"/>
          </w:rPr>
          <w:t>Segunda parte: Servidor DNS en Windows</w:t>
        </w:r>
        <w:r w:rsidR="00BE3332" w:rsidRPr="00BE3332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  <w:tab/>
        </w:r>
        <w:r w:rsidR="00BE3332" w:rsidRPr="00BE3332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  <w:fldChar w:fldCharType="begin"/>
        </w:r>
        <w:r w:rsidR="00BE3332" w:rsidRPr="00BE3332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  <w:instrText xml:space="preserve"> PAGEREF _Toc130136120 \h </w:instrText>
        </w:r>
        <w:r w:rsidR="00BE3332" w:rsidRPr="00BE3332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</w:r>
        <w:r w:rsidR="00BE3332" w:rsidRPr="00BE3332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  <w:fldChar w:fldCharType="separate"/>
        </w:r>
        <w:r w:rsidR="00BE3332" w:rsidRPr="00BE3332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  <w:t>11</w:t>
        </w:r>
        <w:r w:rsidR="00BE3332" w:rsidRPr="00BE3332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  <w:fldChar w:fldCharType="end"/>
        </w:r>
      </w:hyperlink>
    </w:p>
    <w:p w14:paraId="3A8EB6B4" w14:textId="50474C6B" w:rsidR="00BE3332" w:rsidRPr="00BE3332" w:rsidRDefault="00906BD2">
      <w:pPr>
        <w:pStyle w:val="TDC1"/>
        <w:tabs>
          <w:tab w:val="right" w:leader="underscore" w:pos="10024"/>
        </w:tabs>
        <w:rPr>
          <w:rFonts w:ascii="Eras Medium ITC" w:hAnsi="Eras Medium ITC" w:cstheme="minorBidi"/>
          <w:b w:val="0"/>
          <w:bCs w:val="0"/>
          <w:i w:val="0"/>
          <w:iCs w:val="0"/>
          <w:noProof/>
          <w:color w:val="auto"/>
          <w:sz w:val="22"/>
          <w:szCs w:val="22"/>
          <w:lang w:val="en-GB" w:eastAsia="en-GB"/>
        </w:rPr>
      </w:pPr>
      <w:hyperlink w:anchor="_Toc130136121" w:history="1">
        <w:r w:rsidR="00BE3332" w:rsidRPr="00BE3332">
          <w:rPr>
            <w:rStyle w:val="Hipervnculo"/>
            <w:rFonts w:ascii="Eras Medium ITC" w:hAnsi="Eras Medium ITC"/>
            <w:b w:val="0"/>
            <w:bCs w:val="0"/>
            <w:i w:val="0"/>
            <w:iCs w:val="0"/>
            <w:noProof/>
            <w:color w:val="auto"/>
          </w:rPr>
          <w:t>Tercera parte: Servidor NAS en Linux y Windows</w:t>
        </w:r>
        <w:r w:rsidR="00BE3332" w:rsidRPr="00BE3332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  <w:tab/>
        </w:r>
        <w:r w:rsidR="00BE3332" w:rsidRPr="00BE3332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  <w:fldChar w:fldCharType="begin"/>
        </w:r>
        <w:r w:rsidR="00BE3332" w:rsidRPr="00BE3332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  <w:instrText xml:space="preserve"> PAGEREF _Toc130136121 \h </w:instrText>
        </w:r>
        <w:r w:rsidR="00BE3332" w:rsidRPr="00BE3332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</w:r>
        <w:r w:rsidR="00BE3332" w:rsidRPr="00BE3332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  <w:fldChar w:fldCharType="separate"/>
        </w:r>
        <w:r w:rsidR="00BE3332" w:rsidRPr="00BE3332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  <w:t>17</w:t>
        </w:r>
        <w:r w:rsidR="00BE3332" w:rsidRPr="00BE3332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  <w:fldChar w:fldCharType="end"/>
        </w:r>
      </w:hyperlink>
    </w:p>
    <w:p w14:paraId="5B0C6126" w14:textId="1003DC1A" w:rsidR="00F659BA" w:rsidRPr="00BE3332" w:rsidRDefault="00F659BA" w:rsidP="00C8199F">
      <w:pPr>
        <w:pStyle w:val="Default"/>
        <w:rPr>
          <w:rFonts w:ascii="Eras Medium ITC" w:hAnsi="Eras Medium ITC"/>
          <w:color w:val="5951C8" w:themeColor="text1" w:themeTint="80"/>
          <w:sz w:val="52"/>
          <w:szCs w:val="52"/>
        </w:rPr>
      </w:pPr>
      <w:r w:rsidRPr="00BE3332">
        <w:rPr>
          <w:rFonts w:ascii="Eras Medium ITC" w:hAnsi="Eras Medium ITC"/>
          <w:color w:val="auto"/>
          <w:sz w:val="52"/>
          <w:szCs w:val="52"/>
        </w:rPr>
        <w:fldChar w:fldCharType="end"/>
      </w:r>
    </w:p>
    <w:p w14:paraId="72EAAD33" w14:textId="30037EC8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11237EDF" w14:textId="19C6FE0A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020C94FC" w14:textId="37BC48BC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4D3F2F30" w14:textId="0C021B95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47E8E01F" w14:textId="4BEAD98E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0BA903B1" w14:textId="6DFF4E60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766EB81A" w14:textId="1099A7C6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71C600D0" w14:textId="541A1A02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08648EAE" w14:textId="14C2556C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7E53CA27" w14:textId="6F7F23AA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7B88275E" w14:textId="315B2FAB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124089F7" w14:textId="50F99036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111E4C66" w14:textId="5265A44B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205CB6C7" w14:textId="1FDCA87E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6F38A617" w14:textId="6B48A2A9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5C951338" w14:textId="5E0F45DA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0AF7955D" w14:textId="5729CA1B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793B45EC" w14:textId="71F65FF3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13CBD8CD" w14:textId="0E48FD21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2123877F" w14:textId="6B11E8ED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2921CB7A" w14:textId="1087D912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469F4189" w14:textId="66A1EEDF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6D55D380" w14:textId="109FC452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5C3B4A24" w14:textId="69982470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0CBAC2F8" w14:textId="73D6553E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009131B9" w14:textId="5D2D45F8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2CE22B0A" w14:textId="7B99EBCE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5AF8417C" w14:textId="00F5116F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54AA8B91" w14:textId="2DB91504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30680981" w14:textId="2241658B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41E14A81" w14:textId="7AF41BDD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01DDE7CC" w14:textId="39122FFD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09C7BD34" w14:textId="4EB23886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262F5535" w14:textId="6BEF2A2C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5131D77D" w14:textId="0024B9D8" w:rsidR="00330477" w:rsidRPr="00BE3332" w:rsidRDefault="00330477" w:rsidP="00C8199F">
      <w:pPr>
        <w:pStyle w:val="Default"/>
        <w:rPr>
          <w:rFonts w:ascii="Eras Medium ITC" w:hAnsi="Eras Medium ITC"/>
        </w:rPr>
      </w:pPr>
    </w:p>
    <w:p w14:paraId="1BFA485F" w14:textId="6BB72121" w:rsidR="00330477" w:rsidRPr="00BE3332" w:rsidRDefault="00330477" w:rsidP="00C8199F">
      <w:pPr>
        <w:pStyle w:val="Default"/>
        <w:rPr>
          <w:rFonts w:ascii="Eras Medium ITC" w:hAnsi="Eras Medium ITC"/>
        </w:rPr>
      </w:pPr>
    </w:p>
    <w:p w14:paraId="6B7ED530" w14:textId="7BC58958" w:rsidR="00330477" w:rsidRPr="00BE3332" w:rsidRDefault="00330477" w:rsidP="00C8199F">
      <w:pPr>
        <w:pStyle w:val="Default"/>
        <w:rPr>
          <w:rFonts w:ascii="Eras Medium ITC" w:hAnsi="Eras Medium ITC"/>
        </w:rPr>
      </w:pPr>
    </w:p>
    <w:p w14:paraId="6432FF5C" w14:textId="137B5925" w:rsidR="00330477" w:rsidRPr="00BE3332" w:rsidRDefault="00330477" w:rsidP="00C8199F">
      <w:pPr>
        <w:pStyle w:val="Default"/>
        <w:rPr>
          <w:rFonts w:ascii="Eras Medium ITC" w:hAnsi="Eras Medium ITC"/>
        </w:rPr>
      </w:pPr>
    </w:p>
    <w:p w14:paraId="7E17A96B" w14:textId="6CCB6AED" w:rsidR="00330477" w:rsidRPr="00BE3332" w:rsidRDefault="00330477" w:rsidP="00C8199F">
      <w:pPr>
        <w:pStyle w:val="Default"/>
        <w:rPr>
          <w:rFonts w:ascii="Eras Medium ITC" w:hAnsi="Eras Medium ITC"/>
        </w:rPr>
      </w:pPr>
    </w:p>
    <w:p w14:paraId="52D1E614" w14:textId="59748154" w:rsidR="00330477" w:rsidRPr="00BE3332" w:rsidRDefault="00330477" w:rsidP="00C8199F">
      <w:pPr>
        <w:pStyle w:val="Default"/>
        <w:rPr>
          <w:rFonts w:ascii="Eras Medium ITC" w:hAnsi="Eras Medium ITC"/>
        </w:rPr>
      </w:pPr>
    </w:p>
    <w:p w14:paraId="65925B37" w14:textId="3AC235CE" w:rsidR="00330477" w:rsidRPr="00BE3332" w:rsidRDefault="00330477" w:rsidP="00C8199F">
      <w:pPr>
        <w:pStyle w:val="Default"/>
        <w:rPr>
          <w:rFonts w:ascii="Eras Medium ITC" w:hAnsi="Eras Medium ITC"/>
        </w:rPr>
      </w:pPr>
    </w:p>
    <w:p w14:paraId="4796FE18" w14:textId="069ECBE5" w:rsidR="00330477" w:rsidRPr="00BE3332" w:rsidRDefault="00330477" w:rsidP="00C8199F">
      <w:pPr>
        <w:pStyle w:val="Default"/>
        <w:rPr>
          <w:rFonts w:ascii="Eras Medium ITC" w:hAnsi="Eras Medium ITC"/>
        </w:rPr>
      </w:pPr>
    </w:p>
    <w:p w14:paraId="1500B642" w14:textId="575CBFF1" w:rsidR="00330477" w:rsidRPr="00BE3332" w:rsidRDefault="00330477" w:rsidP="00C8199F">
      <w:pPr>
        <w:pStyle w:val="Default"/>
        <w:rPr>
          <w:rFonts w:ascii="Eras Medium ITC" w:hAnsi="Eras Medium ITC"/>
        </w:rPr>
      </w:pPr>
    </w:p>
    <w:p w14:paraId="30CA29C7" w14:textId="55338785" w:rsidR="00B418BF" w:rsidRPr="00BE3332" w:rsidRDefault="00BE3332" w:rsidP="00BE3332">
      <w:pPr>
        <w:pStyle w:val="Ttulo1"/>
        <w:rPr>
          <w:rFonts w:ascii="Eras Medium ITC" w:hAnsi="Eras Medium ITC"/>
          <w:b w:val="0"/>
          <w:bCs/>
          <w:color w:val="5951C8" w:themeColor="text1" w:themeTint="80"/>
        </w:rPr>
      </w:pPr>
      <w:bookmarkStart w:id="1" w:name="_Toc130136119"/>
      <w:r w:rsidRPr="00BE3332">
        <w:rPr>
          <w:rFonts w:ascii="Eras Medium ITC" w:hAnsi="Eras Medium ITC"/>
          <w:b w:val="0"/>
          <w:bCs/>
          <w:color w:val="5951C8" w:themeColor="text1" w:themeTint="80"/>
        </w:rPr>
        <w:t>Primera parte: Servidor DHCP en Windows</w:t>
      </w:r>
      <w:bookmarkEnd w:id="1"/>
    </w:p>
    <w:p w14:paraId="0B0CB474" w14:textId="77777777" w:rsidR="00BE3332" w:rsidRPr="00BE3332" w:rsidRDefault="00BE3332" w:rsidP="00BE3332">
      <w:pPr>
        <w:pStyle w:val="Prrafodelista"/>
        <w:numPr>
          <w:ilvl w:val="0"/>
          <w:numId w:val="23"/>
        </w:numPr>
        <w:spacing w:after="160" w:line="259" w:lineRule="auto"/>
        <w:rPr>
          <w:rFonts w:ascii="Eras Medium ITC" w:hAnsi="Eras Medium ITC"/>
          <w:b w:val="0"/>
          <w:bCs/>
          <w:color w:val="auto"/>
          <w:sz w:val="24"/>
          <w:szCs w:val="20"/>
        </w:rPr>
      </w:pPr>
      <w:r w:rsidRPr="00BE3332">
        <w:rPr>
          <w:rFonts w:ascii="Eras Medium ITC" w:hAnsi="Eras Medium ITC"/>
          <w:b w:val="0"/>
          <w:bCs/>
          <w:color w:val="auto"/>
          <w:sz w:val="24"/>
          <w:szCs w:val="20"/>
        </w:rPr>
        <w:t xml:space="preserve">Apagamos todas las máquinas menos la Linux y le desinstalamos el servidor DHCP con </w:t>
      </w:r>
    </w:p>
    <w:p w14:paraId="01737BB8" w14:textId="77777777" w:rsidR="00BE3332" w:rsidRPr="00BE3332" w:rsidRDefault="00BE3332" w:rsidP="00BE3332">
      <w:pPr>
        <w:pStyle w:val="Prrafodelista"/>
        <w:numPr>
          <w:ilvl w:val="0"/>
          <w:numId w:val="24"/>
        </w:numPr>
        <w:spacing w:after="160" w:line="259" w:lineRule="auto"/>
        <w:rPr>
          <w:rFonts w:ascii="Eras Medium ITC" w:hAnsi="Eras Medium ITC"/>
          <w:b w:val="0"/>
          <w:bCs/>
          <w:color w:val="auto"/>
          <w:sz w:val="24"/>
          <w:szCs w:val="20"/>
        </w:rPr>
      </w:pPr>
      <w:r w:rsidRPr="00BE3332">
        <w:rPr>
          <w:rFonts w:ascii="Eras Medium ITC" w:hAnsi="Eras Medium ITC"/>
          <w:b w:val="0"/>
          <w:bCs/>
          <w:color w:val="auto"/>
          <w:sz w:val="24"/>
          <w:szCs w:val="20"/>
        </w:rPr>
        <w:t xml:space="preserve">$ </w:t>
      </w:r>
      <w:proofErr w:type="spellStart"/>
      <w:r w:rsidRPr="00BE3332">
        <w:rPr>
          <w:rFonts w:ascii="Eras Medium ITC" w:hAnsi="Eras Medium ITC"/>
          <w:b w:val="0"/>
          <w:bCs/>
          <w:color w:val="auto"/>
          <w:sz w:val="24"/>
          <w:szCs w:val="20"/>
        </w:rPr>
        <w:t>systemctl</w:t>
      </w:r>
      <w:proofErr w:type="spellEnd"/>
      <w:r w:rsidRPr="00BE3332">
        <w:rPr>
          <w:rFonts w:ascii="Eras Medium ITC" w:hAnsi="Eras Medium ITC"/>
          <w:b w:val="0"/>
          <w:bCs/>
          <w:color w:val="auto"/>
          <w:sz w:val="24"/>
          <w:szCs w:val="20"/>
        </w:rPr>
        <w:t xml:space="preserve"> stop </w:t>
      </w:r>
      <w:proofErr w:type="spellStart"/>
      <w:r w:rsidRPr="00BE3332">
        <w:rPr>
          <w:rFonts w:ascii="Eras Medium ITC" w:hAnsi="Eras Medium ITC"/>
          <w:b w:val="0"/>
          <w:bCs/>
          <w:color w:val="auto"/>
          <w:sz w:val="24"/>
          <w:szCs w:val="20"/>
        </w:rPr>
        <w:t>dhcpd</w:t>
      </w:r>
      <w:proofErr w:type="spellEnd"/>
    </w:p>
    <w:p w14:paraId="465DF073" w14:textId="77777777" w:rsidR="00BE3332" w:rsidRPr="00BE3332" w:rsidRDefault="00BE3332" w:rsidP="00BE3332">
      <w:pPr>
        <w:pStyle w:val="Prrafodelista"/>
        <w:numPr>
          <w:ilvl w:val="0"/>
          <w:numId w:val="24"/>
        </w:numPr>
        <w:spacing w:after="160" w:line="259" w:lineRule="auto"/>
        <w:rPr>
          <w:rFonts w:ascii="Eras Medium ITC" w:hAnsi="Eras Medium ITC"/>
          <w:b w:val="0"/>
          <w:bCs/>
          <w:color w:val="auto"/>
          <w:sz w:val="24"/>
          <w:szCs w:val="20"/>
        </w:rPr>
      </w:pPr>
      <w:r w:rsidRPr="00BE3332">
        <w:rPr>
          <w:rFonts w:ascii="Eras Medium ITC" w:hAnsi="Eras Medium ITC"/>
          <w:b w:val="0"/>
          <w:bCs/>
          <w:color w:val="auto"/>
          <w:sz w:val="24"/>
          <w:szCs w:val="20"/>
        </w:rPr>
        <w:t xml:space="preserve">$ </w:t>
      </w:r>
      <w:proofErr w:type="spellStart"/>
      <w:r w:rsidRPr="00BE3332">
        <w:rPr>
          <w:rFonts w:ascii="Eras Medium ITC" w:hAnsi="Eras Medium ITC"/>
          <w:b w:val="0"/>
          <w:bCs/>
          <w:color w:val="auto"/>
          <w:sz w:val="24"/>
          <w:szCs w:val="20"/>
        </w:rPr>
        <w:t>systemctl</w:t>
      </w:r>
      <w:proofErr w:type="spellEnd"/>
      <w:r w:rsidRPr="00BE3332">
        <w:rPr>
          <w:rFonts w:ascii="Eras Medium ITC" w:hAnsi="Eras Medium ITC"/>
          <w:b w:val="0"/>
          <w:bCs/>
          <w:color w:val="auto"/>
          <w:sz w:val="24"/>
          <w:szCs w:val="20"/>
        </w:rPr>
        <w:t xml:space="preserve"> </w:t>
      </w:r>
      <w:proofErr w:type="spellStart"/>
      <w:r w:rsidRPr="00BE3332">
        <w:rPr>
          <w:rFonts w:ascii="Eras Medium ITC" w:hAnsi="Eras Medium ITC"/>
          <w:b w:val="0"/>
          <w:bCs/>
          <w:color w:val="auto"/>
          <w:sz w:val="24"/>
          <w:szCs w:val="20"/>
        </w:rPr>
        <w:t>disable</w:t>
      </w:r>
      <w:proofErr w:type="spellEnd"/>
      <w:r w:rsidRPr="00BE3332">
        <w:rPr>
          <w:rFonts w:ascii="Eras Medium ITC" w:hAnsi="Eras Medium ITC"/>
          <w:b w:val="0"/>
          <w:bCs/>
          <w:color w:val="auto"/>
          <w:sz w:val="24"/>
          <w:szCs w:val="20"/>
        </w:rPr>
        <w:t xml:space="preserve"> </w:t>
      </w:r>
      <w:proofErr w:type="spellStart"/>
      <w:r w:rsidRPr="00BE3332">
        <w:rPr>
          <w:rFonts w:ascii="Eras Medium ITC" w:hAnsi="Eras Medium ITC"/>
          <w:b w:val="0"/>
          <w:bCs/>
          <w:color w:val="auto"/>
          <w:sz w:val="24"/>
          <w:szCs w:val="20"/>
        </w:rPr>
        <w:t>dhcpd</w:t>
      </w:r>
      <w:proofErr w:type="spellEnd"/>
    </w:p>
    <w:p w14:paraId="1CDE44DF" w14:textId="77777777" w:rsidR="00BE3332" w:rsidRPr="00BE3332" w:rsidRDefault="00BE3332" w:rsidP="00BE3332">
      <w:pPr>
        <w:pStyle w:val="Prrafodelista"/>
        <w:numPr>
          <w:ilvl w:val="0"/>
          <w:numId w:val="24"/>
        </w:numPr>
        <w:spacing w:after="160" w:line="259" w:lineRule="auto"/>
        <w:rPr>
          <w:rFonts w:ascii="Eras Medium ITC" w:hAnsi="Eras Medium ITC"/>
          <w:b w:val="0"/>
          <w:bCs/>
          <w:color w:val="auto"/>
          <w:sz w:val="24"/>
          <w:szCs w:val="20"/>
        </w:rPr>
      </w:pPr>
      <w:r w:rsidRPr="00BE3332">
        <w:rPr>
          <w:rFonts w:ascii="Eras Medium ITC" w:hAnsi="Eras Medium ITC"/>
          <w:b w:val="0"/>
          <w:bCs/>
          <w:color w:val="auto"/>
          <w:sz w:val="24"/>
          <w:szCs w:val="20"/>
        </w:rPr>
        <w:t xml:space="preserve">$ </w:t>
      </w:r>
      <w:proofErr w:type="spellStart"/>
      <w:r w:rsidRPr="00BE3332">
        <w:rPr>
          <w:rFonts w:ascii="Eras Medium ITC" w:hAnsi="Eras Medium ITC"/>
          <w:b w:val="0"/>
          <w:bCs/>
          <w:color w:val="auto"/>
          <w:sz w:val="24"/>
          <w:szCs w:val="20"/>
        </w:rPr>
        <w:t>dnf</w:t>
      </w:r>
      <w:proofErr w:type="spellEnd"/>
      <w:r w:rsidRPr="00BE3332">
        <w:rPr>
          <w:rFonts w:ascii="Eras Medium ITC" w:hAnsi="Eras Medium ITC"/>
          <w:b w:val="0"/>
          <w:bCs/>
          <w:color w:val="auto"/>
          <w:sz w:val="24"/>
          <w:szCs w:val="20"/>
        </w:rPr>
        <w:t xml:space="preserve"> </w:t>
      </w:r>
      <w:proofErr w:type="spellStart"/>
      <w:r w:rsidRPr="00BE3332">
        <w:rPr>
          <w:rFonts w:ascii="Eras Medium ITC" w:hAnsi="Eras Medium ITC"/>
          <w:b w:val="0"/>
          <w:bCs/>
          <w:color w:val="auto"/>
          <w:sz w:val="24"/>
          <w:szCs w:val="20"/>
        </w:rPr>
        <w:t>remove</w:t>
      </w:r>
      <w:proofErr w:type="spellEnd"/>
      <w:r w:rsidRPr="00BE3332">
        <w:rPr>
          <w:rFonts w:ascii="Eras Medium ITC" w:hAnsi="Eras Medium ITC"/>
          <w:b w:val="0"/>
          <w:bCs/>
          <w:color w:val="auto"/>
          <w:sz w:val="24"/>
          <w:szCs w:val="20"/>
        </w:rPr>
        <w:t xml:space="preserve"> </w:t>
      </w:r>
      <w:proofErr w:type="spellStart"/>
      <w:r w:rsidRPr="00BE3332">
        <w:rPr>
          <w:rFonts w:ascii="Eras Medium ITC" w:hAnsi="Eras Medium ITC"/>
          <w:b w:val="0"/>
          <w:bCs/>
          <w:color w:val="auto"/>
          <w:sz w:val="24"/>
          <w:szCs w:val="20"/>
        </w:rPr>
        <w:t>dhcp</w:t>
      </w:r>
      <w:proofErr w:type="spellEnd"/>
      <w:r w:rsidRPr="00BE3332">
        <w:rPr>
          <w:rFonts w:ascii="Eras Medium ITC" w:hAnsi="Eras Medium ITC"/>
          <w:b w:val="0"/>
          <w:bCs/>
          <w:color w:val="auto"/>
          <w:sz w:val="24"/>
          <w:szCs w:val="20"/>
        </w:rPr>
        <w:t>-server</w:t>
      </w:r>
    </w:p>
    <w:p w14:paraId="1604DCD5" w14:textId="77777777" w:rsidR="00BE3332" w:rsidRPr="00BE3332" w:rsidRDefault="00BE3332" w:rsidP="00BE3332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  <w:r w:rsidRPr="00BE3332">
        <w:rPr>
          <w:rFonts w:ascii="Eras Medium ITC" w:hAnsi="Eras Medium ITC"/>
          <w:b w:val="0"/>
          <w:bCs/>
          <w:noProof/>
          <w:color w:val="auto"/>
          <w:sz w:val="24"/>
          <w:szCs w:val="20"/>
          <w:lang w:eastAsia="es-ES"/>
        </w:rPr>
        <w:drawing>
          <wp:inline distT="0" distB="0" distL="0" distR="0" wp14:anchorId="264C5DD5" wp14:editId="5AB8775D">
            <wp:extent cx="5400040" cy="1717675"/>
            <wp:effectExtent l="0" t="0" r="0" b="0"/>
            <wp:docPr id="35" name="Imagen 3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8853C" w14:textId="77777777" w:rsidR="00BE3332" w:rsidRPr="00BE3332" w:rsidRDefault="00BE3332" w:rsidP="00BE3332">
      <w:pPr>
        <w:pStyle w:val="Prrafodelista"/>
        <w:numPr>
          <w:ilvl w:val="0"/>
          <w:numId w:val="23"/>
        </w:numPr>
        <w:spacing w:after="160" w:line="259" w:lineRule="auto"/>
        <w:rPr>
          <w:rFonts w:ascii="Eras Medium ITC" w:hAnsi="Eras Medium ITC"/>
          <w:b w:val="0"/>
          <w:bCs/>
          <w:color w:val="auto"/>
          <w:sz w:val="24"/>
          <w:szCs w:val="20"/>
        </w:rPr>
      </w:pPr>
      <w:r w:rsidRPr="00BE3332">
        <w:rPr>
          <w:rFonts w:ascii="Eras Medium ITC" w:hAnsi="Eras Medium ITC"/>
          <w:b w:val="0"/>
          <w:bCs/>
          <w:color w:val="auto"/>
          <w:sz w:val="24"/>
          <w:szCs w:val="20"/>
        </w:rPr>
        <w:t xml:space="preserve">Anotamos el resultado de hacer $ </w:t>
      </w:r>
      <w:proofErr w:type="spellStart"/>
      <w:r w:rsidRPr="00BE3332">
        <w:rPr>
          <w:rFonts w:ascii="Eras Medium ITC" w:hAnsi="Eras Medium ITC"/>
          <w:b w:val="0"/>
          <w:bCs/>
          <w:color w:val="auto"/>
          <w:sz w:val="24"/>
          <w:szCs w:val="20"/>
        </w:rPr>
        <w:t>ipconfig</w:t>
      </w:r>
      <w:proofErr w:type="spellEnd"/>
      <w:r w:rsidRPr="00BE3332">
        <w:rPr>
          <w:rFonts w:ascii="Eras Medium ITC" w:hAnsi="Eras Medium ITC"/>
          <w:b w:val="0"/>
          <w:bCs/>
          <w:color w:val="auto"/>
          <w:sz w:val="24"/>
          <w:szCs w:val="20"/>
        </w:rPr>
        <w:t>:</w:t>
      </w:r>
    </w:p>
    <w:p w14:paraId="1D3C2EEF" w14:textId="77777777" w:rsidR="00BE3332" w:rsidRPr="00BE3332" w:rsidRDefault="00BE3332" w:rsidP="00BE3332">
      <w:pPr>
        <w:rPr>
          <w:rFonts w:ascii="Eras Medium ITC" w:hAnsi="Eras Medium ITC"/>
          <w:color w:val="auto"/>
        </w:rPr>
      </w:pPr>
      <w:r w:rsidRPr="00BE3332">
        <w:rPr>
          <w:rFonts w:ascii="Eras Medium ITC" w:hAnsi="Eras Medium ITC"/>
          <w:noProof/>
          <w:color w:val="auto"/>
          <w:lang w:eastAsia="es-ES"/>
        </w:rPr>
        <w:drawing>
          <wp:inline distT="0" distB="0" distL="0" distR="0" wp14:anchorId="71C81375" wp14:editId="239F6631">
            <wp:extent cx="5400040" cy="1607820"/>
            <wp:effectExtent l="0" t="0" r="0" b="0"/>
            <wp:docPr id="36" name="Imagen 3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13C06" w14:textId="77777777" w:rsidR="00BE3332" w:rsidRPr="00BE3332" w:rsidRDefault="00BE3332" w:rsidP="00BE3332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  <w:r w:rsidRPr="00BE3332">
        <w:rPr>
          <w:rFonts w:ascii="Eras Medium ITC" w:hAnsi="Eras Medium ITC"/>
          <w:b w:val="0"/>
          <w:bCs/>
          <w:color w:val="auto"/>
          <w:sz w:val="24"/>
          <w:szCs w:val="20"/>
        </w:rPr>
        <w:t>Vamos al centro de redes y recursos compartidos:</w:t>
      </w:r>
    </w:p>
    <w:p w14:paraId="63C88AAB" w14:textId="77777777" w:rsidR="00BE3332" w:rsidRPr="00BE3332" w:rsidRDefault="00BE3332" w:rsidP="00BE3332">
      <w:pPr>
        <w:rPr>
          <w:rFonts w:ascii="Eras Medium ITC" w:hAnsi="Eras Medium ITC"/>
          <w:color w:val="auto"/>
        </w:rPr>
      </w:pPr>
      <w:r w:rsidRPr="00BE3332">
        <w:rPr>
          <w:rFonts w:ascii="Eras Medium ITC" w:hAnsi="Eras Medium ITC"/>
          <w:noProof/>
          <w:color w:val="auto"/>
          <w:lang w:eastAsia="es-ES"/>
        </w:rPr>
        <w:drawing>
          <wp:inline distT="0" distB="0" distL="0" distR="0" wp14:anchorId="352034DA" wp14:editId="64EE064B">
            <wp:extent cx="4074458" cy="3983425"/>
            <wp:effectExtent l="0" t="0" r="2540" b="0"/>
            <wp:docPr id="37" name="Imagen 3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Texto, Aplicación, Correo electrónic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95185" cy="400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AFD2" w14:textId="77777777" w:rsidR="00BE3332" w:rsidRPr="00BE3332" w:rsidRDefault="00BE3332" w:rsidP="00BE3332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  <w:r w:rsidRPr="00BE3332">
        <w:rPr>
          <w:rFonts w:ascii="Eras Medium ITC" w:hAnsi="Eras Medium ITC"/>
          <w:b w:val="0"/>
          <w:bCs/>
          <w:color w:val="auto"/>
          <w:sz w:val="24"/>
          <w:szCs w:val="20"/>
        </w:rPr>
        <w:lastRenderedPageBreak/>
        <w:t>Configuramos el adaptador:</w:t>
      </w:r>
    </w:p>
    <w:p w14:paraId="0D71BBC5" w14:textId="77777777" w:rsidR="00BE3332" w:rsidRPr="00BE3332" w:rsidRDefault="00BE3332" w:rsidP="00BE3332">
      <w:pPr>
        <w:rPr>
          <w:rFonts w:ascii="Eras Medium ITC" w:hAnsi="Eras Medium ITC"/>
          <w:color w:val="auto"/>
        </w:rPr>
      </w:pPr>
      <w:r w:rsidRPr="00BE3332">
        <w:rPr>
          <w:rFonts w:ascii="Eras Medium ITC" w:hAnsi="Eras Medium ITC"/>
          <w:noProof/>
          <w:color w:val="auto"/>
          <w:lang w:eastAsia="es-ES"/>
        </w:rPr>
        <w:drawing>
          <wp:inline distT="0" distB="0" distL="0" distR="0" wp14:anchorId="02E30863" wp14:editId="315094B3">
            <wp:extent cx="5028586" cy="4356847"/>
            <wp:effectExtent l="0" t="0" r="635" b="5715"/>
            <wp:docPr id="4" name="Imagen 4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Aplicación, Word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3460" cy="436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D3C0C" w14:textId="77777777" w:rsidR="00BE3332" w:rsidRPr="00BE3332" w:rsidRDefault="00BE3332" w:rsidP="00BE3332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  <w:r w:rsidRPr="00BE3332">
        <w:rPr>
          <w:rFonts w:ascii="Eras Medium ITC" w:hAnsi="Eras Medium ITC"/>
          <w:b w:val="0"/>
          <w:bCs/>
          <w:color w:val="auto"/>
          <w:sz w:val="24"/>
          <w:szCs w:val="20"/>
        </w:rPr>
        <w:t>Comprobamos que volvemos a tener Internet:</w:t>
      </w:r>
    </w:p>
    <w:p w14:paraId="4B357D23" w14:textId="77777777" w:rsidR="00BE3332" w:rsidRPr="00BE3332" w:rsidRDefault="00BE3332" w:rsidP="00BE3332">
      <w:pPr>
        <w:rPr>
          <w:rFonts w:ascii="Eras Medium ITC" w:hAnsi="Eras Medium ITC"/>
          <w:color w:val="auto"/>
        </w:rPr>
      </w:pPr>
      <w:r w:rsidRPr="00BE3332">
        <w:rPr>
          <w:rFonts w:ascii="Eras Medium ITC" w:hAnsi="Eras Medium ITC"/>
          <w:noProof/>
          <w:color w:val="auto"/>
          <w:lang w:eastAsia="es-ES"/>
        </w:rPr>
        <w:drawing>
          <wp:inline distT="0" distB="0" distL="0" distR="0" wp14:anchorId="654A1A74" wp14:editId="074B17C9">
            <wp:extent cx="5104935" cy="4760259"/>
            <wp:effectExtent l="0" t="0" r="635" b="2540"/>
            <wp:docPr id="38" name="Imagen 3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27069" cy="478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E8D51" w14:textId="77777777" w:rsidR="00BE3332" w:rsidRPr="00BE3332" w:rsidRDefault="00BE3332" w:rsidP="00BE3332">
      <w:pPr>
        <w:pStyle w:val="Prrafodelista"/>
        <w:numPr>
          <w:ilvl w:val="0"/>
          <w:numId w:val="23"/>
        </w:numPr>
        <w:spacing w:after="160" w:line="259" w:lineRule="auto"/>
        <w:rPr>
          <w:rFonts w:ascii="Eras Medium ITC" w:hAnsi="Eras Medium ITC"/>
          <w:b w:val="0"/>
          <w:bCs/>
          <w:color w:val="auto"/>
          <w:sz w:val="24"/>
          <w:szCs w:val="20"/>
        </w:rPr>
      </w:pPr>
      <w:r w:rsidRPr="00BE3332">
        <w:rPr>
          <w:rFonts w:ascii="Eras Medium ITC" w:hAnsi="Eras Medium ITC"/>
          <w:b w:val="0"/>
          <w:bCs/>
          <w:color w:val="auto"/>
          <w:sz w:val="24"/>
          <w:szCs w:val="20"/>
        </w:rPr>
        <w:lastRenderedPageBreak/>
        <w:t>Añadimos el rol “Servidor DHCP”:</w:t>
      </w:r>
    </w:p>
    <w:p w14:paraId="6F5041F3" w14:textId="77777777" w:rsidR="00BE3332" w:rsidRPr="00BE3332" w:rsidRDefault="00BE3332" w:rsidP="00BE3332">
      <w:pPr>
        <w:rPr>
          <w:rFonts w:ascii="Eras Medium ITC" w:hAnsi="Eras Medium ITC"/>
          <w:color w:val="auto"/>
        </w:rPr>
      </w:pPr>
      <w:r w:rsidRPr="00BE3332">
        <w:rPr>
          <w:rFonts w:ascii="Eras Medium ITC" w:hAnsi="Eras Medium ITC"/>
          <w:noProof/>
          <w:color w:val="auto"/>
          <w:lang w:eastAsia="es-ES"/>
        </w:rPr>
        <w:drawing>
          <wp:inline distT="0" distB="0" distL="0" distR="0" wp14:anchorId="17A8E152" wp14:editId="44D8B95E">
            <wp:extent cx="5400040" cy="3749040"/>
            <wp:effectExtent l="0" t="0" r="0" b="3810"/>
            <wp:docPr id="39" name="Imagen 3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Texto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F0C32" w14:textId="4F9369D9" w:rsidR="00BE3332" w:rsidRDefault="00BE3332" w:rsidP="00BE3332">
      <w:pPr>
        <w:rPr>
          <w:rFonts w:ascii="Eras Medium ITC" w:hAnsi="Eras Medium ITC"/>
          <w:color w:val="auto"/>
        </w:rPr>
      </w:pPr>
      <w:r w:rsidRPr="00BE3332">
        <w:rPr>
          <w:rFonts w:ascii="Eras Medium ITC" w:hAnsi="Eras Medium ITC"/>
          <w:noProof/>
          <w:color w:val="auto"/>
          <w:lang w:eastAsia="es-ES"/>
        </w:rPr>
        <w:drawing>
          <wp:inline distT="0" distB="0" distL="0" distR="0" wp14:anchorId="494C15ED" wp14:editId="3D21A502">
            <wp:extent cx="5516915" cy="4249270"/>
            <wp:effectExtent l="0" t="0" r="7620" b="0"/>
            <wp:docPr id="7" name="Imagen 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39715" cy="426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07B0D" w14:textId="5B8D9E07" w:rsidR="00BE3332" w:rsidRDefault="00BE3332" w:rsidP="00BE3332">
      <w:pPr>
        <w:rPr>
          <w:rFonts w:ascii="Eras Medium ITC" w:hAnsi="Eras Medium ITC"/>
          <w:color w:val="auto"/>
        </w:rPr>
      </w:pPr>
    </w:p>
    <w:p w14:paraId="62F4597E" w14:textId="531A26A4" w:rsidR="00BE3332" w:rsidRDefault="00BE3332" w:rsidP="00BE3332">
      <w:pPr>
        <w:rPr>
          <w:rFonts w:ascii="Eras Medium ITC" w:hAnsi="Eras Medium ITC"/>
          <w:color w:val="auto"/>
        </w:rPr>
      </w:pPr>
    </w:p>
    <w:p w14:paraId="2D4942B0" w14:textId="6E901CFF" w:rsidR="00BE3332" w:rsidRDefault="00BE3332" w:rsidP="00BE3332">
      <w:pPr>
        <w:rPr>
          <w:rFonts w:ascii="Eras Medium ITC" w:hAnsi="Eras Medium ITC"/>
          <w:color w:val="auto"/>
        </w:rPr>
      </w:pPr>
    </w:p>
    <w:p w14:paraId="29B55248" w14:textId="2C226082" w:rsidR="00BE3332" w:rsidRDefault="00BE3332" w:rsidP="00BE3332">
      <w:pPr>
        <w:rPr>
          <w:rFonts w:ascii="Eras Medium ITC" w:hAnsi="Eras Medium ITC"/>
          <w:color w:val="auto"/>
        </w:rPr>
      </w:pPr>
    </w:p>
    <w:p w14:paraId="3DDD3896" w14:textId="77777777" w:rsidR="00BE3332" w:rsidRPr="00BE3332" w:rsidRDefault="00BE3332" w:rsidP="00BE3332">
      <w:pPr>
        <w:rPr>
          <w:rFonts w:ascii="Eras Medium ITC" w:hAnsi="Eras Medium ITC"/>
          <w:color w:val="auto"/>
        </w:rPr>
      </w:pPr>
    </w:p>
    <w:p w14:paraId="7783E35B" w14:textId="77777777" w:rsidR="00BE3332" w:rsidRPr="00BE3332" w:rsidRDefault="00BE3332" w:rsidP="00BE3332">
      <w:pPr>
        <w:rPr>
          <w:rFonts w:ascii="Eras Medium ITC" w:hAnsi="Eras Medium ITC"/>
          <w:b w:val="0"/>
          <w:bCs/>
          <w:color w:val="auto"/>
        </w:rPr>
      </w:pPr>
      <w:r w:rsidRPr="00BE3332">
        <w:rPr>
          <w:rFonts w:ascii="Eras Medium ITC" w:hAnsi="Eras Medium ITC"/>
          <w:b w:val="0"/>
          <w:bCs/>
          <w:color w:val="auto"/>
        </w:rPr>
        <w:lastRenderedPageBreak/>
        <w:t>Añadimos un nuevo ámbito:</w:t>
      </w:r>
    </w:p>
    <w:p w14:paraId="19B60A61" w14:textId="77777777" w:rsidR="00BE3332" w:rsidRPr="00BE3332" w:rsidRDefault="00BE3332" w:rsidP="00BE3332">
      <w:pPr>
        <w:rPr>
          <w:rFonts w:ascii="Eras Medium ITC" w:hAnsi="Eras Medium ITC"/>
          <w:color w:val="auto"/>
        </w:rPr>
      </w:pPr>
      <w:r w:rsidRPr="00BE3332">
        <w:rPr>
          <w:rFonts w:ascii="Eras Medium ITC" w:hAnsi="Eras Medium ITC"/>
          <w:noProof/>
          <w:color w:val="auto"/>
          <w:lang w:eastAsia="es-ES"/>
        </w:rPr>
        <w:drawing>
          <wp:inline distT="0" distB="0" distL="0" distR="0" wp14:anchorId="0E663C80" wp14:editId="032BA3CA">
            <wp:extent cx="5400040" cy="5400040"/>
            <wp:effectExtent l="0" t="0" r="0" b="0"/>
            <wp:docPr id="40" name="Imagen 4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E980" w14:textId="77777777" w:rsidR="00BE3332" w:rsidRPr="00BE3332" w:rsidRDefault="00BE3332" w:rsidP="00BE3332">
      <w:pPr>
        <w:rPr>
          <w:rFonts w:ascii="Eras Medium ITC" w:hAnsi="Eras Medium ITC"/>
          <w:color w:val="auto"/>
        </w:rPr>
      </w:pPr>
      <w:r w:rsidRPr="00BE3332">
        <w:rPr>
          <w:rFonts w:ascii="Eras Medium ITC" w:hAnsi="Eras Medium ITC"/>
          <w:noProof/>
          <w:color w:val="auto"/>
          <w:lang w:eastAsia="es-ES"/>
        </w:rPr>
        <w:lastRenderedPageBreak/>
        <w:drawing>
          <wp:inline distT="0" distB="0" distL="0" distR="0" wp14:anchorId="3C373315" wp14:editId="2CAF7709">
            <wp:extent cx="5400040" cy="4448810"/>
            <wp:effectExtent l="0" t="0" r="0" b="8890"/>
            <wp:docPr id="9" name="Imagen 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2D188" w14:textId="77777777" w:rsidR="00BE3332" w:rsidRPr="00BE3332" w:rsidRDefault="00BE3332" w:rsidP="00BE3332">
      <w:pPr>
        <w:rPr>
          <w:rFonts w:ascii="Eras Medium ITC" w:hAnsi="Eras Medium ITC"/>
          <w:b w:val="0"/>
          <w:bCs/>
          <w:color w:val="auto"/>
        </w:rPr>
      </w:pPr>
      <w:r w:rsidRPr="00BE3332">
        <w:rPr>
          <w:rFonts w:ascii="Eras Medium ITC" w:hAnsi="Eras Medium ITC"/>
          <w:b w:val="0"/>
          <w:bCs/>
          <w:color w:val="auto"/>
        </w:rPr>
        <w:t>Comprobamos que el ámbito está activo:</w:t>
      </w:r>
    </w:p>
    <w:p w14:paraId="178D15F7" w14:textId="4EC4182A" w:rsidR="00BE3332" w:rsidRDefault="00BE3332" w:rsidP="00BE3332">
      <w:pPr>
        <w:rPr>
          <w:rFonts w:ascii="Eras Medium ITC" w:hAnsi="Eras Medium ITC"/>
          <w:color w:val="auto"/>
        </w:rPr>
      </w:pPr>
      <w:r w:rsidRPr="00BE3332">
        <w:rPr>
          <w:rFonts w:ascii="Eras Medium ITC" w:hAnsi="Eras Medium ITC"/>
          <w:noProof/>
          <w:color w:val="auto"/>
          <w:lang w:eastAsia="es-ES"/>
        </w:rPr>
        <w:drawing>
          <wp:inline distT="0" distB="0" distL="0" distR="0" wp14:anchorId="62766CE8" wp14:editId="743CFBE9">
            <wp:extent cx="5400040" cy="4393565"/>
            <wp:effectExtent l="0" t="0" r="0" b="6985"/>
            <wp:docPr id="10" name="Imagen 1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FE650" w14:textId="77777777" w:rsidR="00BE3332" w:rsidRPr="00BE3332" w:rsidRDefault="00BE3332" w:rsidP="00BE3332">
      <w:pPr>
        <w:rPr>
          <w:rFonts w:ascii="Eras Medium ITC" w:hAnsi="Eras Medium ITC"/>
          <w:color w:val="auto"/>
        </w:rPr>
      </w:pPr>
    </w:p>
    <w:p w14:paraId="1A906A1E" w14:textId="77777777" w:rsidR="00BE3332" w:rsidRPr="00BE3332" w:rsidRDefault="00BE3332" w:rsidP="00BE3332">
      <w:pPr>
        <w:pStyle w:val="Prrafodelista"/>
        <w:numPr>
          <w:ilvl w:val="0"/>
          <w:numId w:val="23"/>
        </w:numPr>
        <w:spacing w:after="160" w:line="259" w:lineRule="auto"/>
        <w:rPr>
          <w:rFonts w:ascii="Eras Medium ITC" w:hAnsi="Eras Medium ITC"/>
          <w:b w:val="0"/>
          <w:bCs/>
          <w:color w:val="auto"/>
        </w:rPr>
      </w:pPr>
      <w:r w:rsidRPr="00BE3332">
        <w:rPr>
          <w:rFonts w:ascii="Eras Medium ITC" w:hAnsi="Eras Medium ITC"/>
          <w:b w:val="0"/>
          <w:bCs/>
          <w:color w:val="auto"/>
        </w:rPr>
        <w:lastRenderedPageBreak/>
        <w:t xml:space="preserve">Anotamos el resultado de hacer </w:t>
      </w:r>
      <w:proofErr w:type="spellStart"/>
      <w:r w:rsidRPr="00BE3332">
        <w:rPr>
          <w:rFonts w:ascii="Eras Medium ITC" w:hAnsi="Eras Medium ITC"/>
          <w:b w:val="0"/>
          <w:bCs/>
          <w:color w:val="auto"/>
        </w:rPr>
        <w:t>ipconfig</w:t>
      </w:r>
      <w:proofErr w:type="spellEnd"/>
      <w:r w:rsidRPr="00BE3332">
        <w:rPr>
          <w:rFonts w:ascii="Eras Medium ITC" w:hAnsi="Eras Medium ITC"/>
          <w:b w:val="0"/>
          <w:bCs/>
          <w:color w:val="auto"/>
        </w:rPr>
        <w:t xml:space="preserve"> en W10:</w:t>
      </w:r>
    </w:p>
    <w:p w14:paraId="3143BC05" w14:textId="77777777" w:rsidR="00BE3332" w:rsidRPr="00BE3332" w:rsidRDefault="00BE3332" w:rsidP="00BE3332">
      <w:pPr>
        <w:rPr>
          <w:rFonts w:ascii="Eras Medium ITC" w:hAnsi="Eras Medium ITC"/>
          <w:color w:val="auto"/>
        </w:rPr>
      </w:pPr>
      <w:r w:rsidRPr="00BE3332">
        <w:rPr>
          <w:rFonts w:ascii="Eras Medium ITC" w:hAnsi="Eras Medium ITC"/>
          <w:noProof/>
          <w:color w:val="auto"/>
          <w:lang w:eastAsia="es-ES"/>
        </w:rPr>
        <w:drawing>
          <wp:inline distT="0" distB="0" distL="0" distR="0" wp14:anchorId="62990E9B" wp14:editId="24D23EFB">
            <wp:extent cx="5400040" cy="2479675"/>
            <wp:effectExtent l="0" t="0" r="0" b="0"/>
            <wp:docPr id="11" name="Imagen 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0CB5C" w14:textId="77777777" w:rsidR="00BE3332" w:rsidRPr="00BE3332" w:rsidRDefault="00BE3332" w:rsidP="00BE3332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  <w:r w:rsidRPr="00BE3332">
        <w:rPr>
          <w:rFonts w:ascii="Eras Medium ITC" w:hAnsi="Eras Medium ITC"/>
          <w:b w:val="0"/>
          <w:bCs/>
          <w:color w:val="auto"/>
          <w:sz w:val="24"/>
          <w:szCs w:val="20"/>
        </w:rPr>
        <w:t xml:space="preserve">Si que tenemos salida al exterior desde Windows 10, porque ahora el DHCP vuelve a estar activo y se ha configurado automáticamente, porque la dirección ipv4 está en el rango de direcciones del </w:t>
      </w:r>
      <w:proofErr w:type="spellStart"/>
      <w:r w:rsidRPr="00BE3332">
        <w:rPr>
          <w:rFonts w:ascii="Eras Medium ITC" w:hAnsi="Eras Medium ITC"/>
          <w:b w:val="0"/>
          <w:bCs/>
          <w:color w:val="auto"/>
          <w:sz w:val="24"/>
          <w:szCs w:val="20"/>
        </w:rPr>
        <w:t>dhcp</w:t>
      </w:r>
      <w:proofErr w:type="spellEnd"/>
      <w:r w:rsidRPr="00BE3332">
        <w:rPr>
          <w:rFonts w:ascii="Eras Medium ITC" w:hAnsi="Eras Medium ITC"/>
          <w:b w:val="0"/>
          <w:bCs/>
          <w:color w:val="auto"/>
          <w:sz w:val="24"/>
          <w:szCs w:val="20"/>
        </w:rPr>
        <w:t>.</w:t>
      </w:r>
    </w:p>
    <w:p w14:paraId="63D63D18" w14:textId="034D4B3A" w:rsidR="00BE3332" w:rsidRPr="00BE3332" w:rsidRDefault="00012083" w:rsidP="00BE3332">
      <w:pPr>
        <w:rPr>
          <w:rFonts w:ascii="Eras Medium ITC" w:hAnsi="Eras Medium ITC"/>
          <w:color w:val="auto"/>
        </w:rPr>
      </w:pPr>
      <w:r w:rsidRPr="00BE3332">
        <w:rPr>
          <w:rFonts w:ascii="Eras Medium ITC" w:hAnsi="Eras Medium ITC"/>
          <w:noProof/>
          <w:color w:val="auto"/>
          <w:lang w:eastAsia="es-ES"/>
        </w:rPr>
        <mc:AlternateContent>
          <mc:Choice Requires="wps">
            <w:drawing>
              <wp:anchor distT="0" distB="0" distL="114300" distR="114300" simplePos="0" relativeHeight="251666436" behindDoc="0" locked="0" layoutInCell="1" allowOverlap="1" wp14:anchorId="30C6E186" wp14:editId="18CA7DD9">
                <wp:simplePos x="0" y="0"/>
                <wp:positionH relativeFrom="column">
                  <wp:posOffset>1381089</wp:posOffset>
                </wp:positionH>
                <wp:positionV relativeFrom="paragraph">
                  <wp:posOffset>416475</wp:posOffset>
                </wp:positionV>
                <wp:extent cx="733245" cy="301925"/>
                <wp:effectExtent l="0" t="0" r="10160" b="22225"/>
                <wp:wrapNone/>
                <wp:docPr id="2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3245" cy="3019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8D2245" w14:textId="77777777" w:rsidR="00BE3332" w:rsidRDefault="00BE3332" w:rsidP="00BE3332">
                            <w:r>
                              <w:t>Linux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C6E186" id="_x0000_t202" coordsize="21600,21600" o:spt="202" path="m,l,21600r21600,l21600,xe">
                <v:stroke joinstyle="miter"/>
                <v:path gradientshapeok="t" o:connecttype="rect"/>
              </v:shapetype>
              <v:shape id="Cuadro de texto 20" o:spid="_x0000_s1027" type="#_x0000_t202" style="position:absolute;margin-left:108.75pt;margin-top:32.8pt;width:57.75pt;height:23.75pt;z-index:2516664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" fillcolor="white [3201]" strokeweight=".5pt">
                <v:textbox>
                  <w:txbxContent>
                    <w:p w14:paraId="3A8D2245" w14:textId="77777777" w:rsidR="00BE3332" w:rsidRDefault="00BE3332" w:rsidP="00BE3332">
                      <w:r>
                        <w:t>Linux</w:t>
                      </w:r>
                    </w:p>
                  </w:txbxContent>
                </v:textbox>
              </v:shape>
            </w:pict>
          </mc:Fallback>
        </mc:AlternateContent>
      </w:r>
      <w:r w:rsidRPr="00BE3332">
        <w:rPr>
          <w:rFonts w:ascii="Eras Medium ITC" w:hAnsi="Eras Medium ITC"/>
          <w:noProof/>
          <w:color w:val="auto"/>
          <w:lang w:eastAsia="es-ES"/>
        </w:rPr>
        <mc:AlternateContent>
          <mc:Choice Requires="wps">
            <w:drawing>
              <wp:anchor distT="0" distB="0" distL="114300" distR="114300" simplePos="0" relativeHeight="251664388" behindDoc="0" locked="0" layoutInCell="1" allowOverlap="1" wp14:anchorId="5966D6B6" wp14:editId="4FF23782">
                <wp:simplePos x="0" y="0"/>
                <wp:positionH relativeFrom="column">
                  <wp:posOffset>173392</wp:posOffset>
                </wp:positionH>
                <wp:positionV relativeFrom="paragraph">
                  <wp:posOffset>407850</wp:posOffset>
                </wp:positionV>
                <wp:extent cx="828100" cy="284671"/>
                <wp:effectExtent l="0" t="0" r="10160" b="20320"/>
                <wp:wrapNone/>
                <wp:docPr id="17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8100" cy="2846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DFEA86E" w14:textId="77777777" w:rsidR="00BE3332" w:rsidRDefault="00BE3332" w:rsidP="00BE3332">
                            <w:r>
                              <w:t>WS2022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6D6B6" id="Cuadro de texto 17" o:spid="_x0000_s1028" type="#_x0000_t202" style="position:absolute;margin-left:13.65pt;margin-top:32.1pt;width:65.2pt;height:22.4pt;z-index:2516643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" fillcolor="white [3201]" strokeweight=".5pt">
                <v:textbox>
                  <w:txbxContent>
                    <w:p w14:paraId="6DFEA86E" w14:textId="77777777" w:rsidR="00BE3332" w:rsidRDefault="00BE3332" w:rsidP="00BE3332">
                      <w:r>
                        <w:t>WS2022</w:t>
                      </w:r>
                    </w:p>
                  </w:txbxContent>
                </v:textbox>
              </v:shape>
            </w:pict>
          </mc:Fallback>
        </mc:AlternateContent>
      </w:r>
      <w:r w:rsidR="00BE3332" w:rsidRPr="00BE3332">
        <w:rPr>
          <w:rFonts w:ascii="Eras Medium ITC" w:hAnsi="Eras Medium ITC"/>
          <w:noProof/>
          <w:color w:val="auto"/>
          <w:lang w:eastAsia="es-ES"/>
        </w:rPr>
        <mc:AlternateContent>
          <mc:Choice Requires="wps">
            <w:drawing>
              <wp:anchor distT="0" distB="0" distL="114300" distR="114300" simplePos="0" relativeHeight="251663364" behindDoc="0" locked="0" layoutInCell="1" allowOverlap="1" wp14:anchorId="35C18A2D" wp14:editId="5CDEB0E5">
                <wp:simplePos x="0" y="0"/>
                <wp:positionH relativeFrom="column">
                  <wp:posOffset>570535</wp:posOffset>
                </wp:positionH>
                <wp:positionV relativeFrom="paragraph">
                  <wp:posOffset>923066</wp:posOffset>
                </wp:positionV>
                <wp:extent cx="5938" cy="851436"/>
                <wp:effectExtent l="0" t="0" r="32385" b="25400"/>
                <wp:wrapNone/>
                <wp:docPr id="16" name="Conector rec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38" cy="85143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line w14:anchorId="6ED8DA84" id="Conector recto 16" o:spid="_x0000_s1026" style="position:absolute;flip:y;z-index:2516633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.9pt,72.7pt" to="45.35pt,13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" strokecolor="#024f75 [3204]" strokeweight="1pt"/>
            </w:pict>
          </mc:Fallback>
        </mc:AlternateContent>
      </w:r>
      <w:r w:rsidR="00BE3332" w:rsidRPr="00BE3332">
        <w:rPr>
          <w:rFonts w:ascii="Eras Medium ITC" w:hAnsi="Eras Medium ITC"/>
          <w:noProof/>
          <w:color w:val="auto"/>
          <w:lang w:eastAsia="es-ES"/>
        </w:rPr>
        <w:drawing>
          <wp:inline distT="0" distB="0" distL="0" distR="0" wp14:anchorId="66352525" wp14:editId="1FDEE21F">
            <wp:extent cx="1152525" cy="1152525"/>
            <wp:effectExtent l="0" t="0" r="0" b="0"/>
            <wp:docPr id="15" name="Imagen 15" descr="Imagen que contiene 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magen que contiene Icono&#10;&#10;Descripción generada automá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332" w:rsidRPr="00BE3332">
        <w:rPr>
          <w:rFonts w:ascii="Eras Medium ITC" w:hAnsi="Eras Medium ITC"/>
          <w:noProof/>
          <w:color w:val="auto"/>
          <w:lang w:eastAsia="es-ES"/>
        </w:rPr>
        <w:drawing>
          <wp:inline distT="0" distB="0" distL="0" distR="0" wp14:anchorId="44958565" wp14:editId="372B4E21">
            <wp:extent cx="1152525" cy="1152525"/>
            <wp:effectExtent l="0" t="0" r="0" b="0"/>
            <wp:docPr id="19" name="Imagen 19" descr="Imagen que contiene 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magen que contiene Icono&#10;&#10;Descripción generada automá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2B629" w14:textId="77777777" w:rsidR="00BE3332" w:rsidRPr="00BE3332" w:rsidRDefault="00BE3332" w:rsidP="00BE3332">
      <w:pPr>
        <w:rPr>
          <w:rFonts w:ascii="Eras Medium ITC" w:hAnsi="Eras Medium ITC"/>
          <w:color w:val="auto"/>
        </w:rPr>
      </w:pPr>
    </w:p>
    <w:p w14:paraId="764300B5" w14:textId="77777777" w:rsidR="00BE3332" w:rsidRPr="00BE3332" w:rsidRDefault="00BE3332" w:rsidP="00BE3332">
      <w:pPr>
        <w:rPr>
          <w:rFonts w:ascii="Eras Medium ITC" w:hAnsi="Eras Medium ITC"/>
          <w:color w:val="auto"/>
        </w:rPr>
      </w:pPr>
      <w:r w:rsidRPr="00BE3332">
        <w:rPr>
          <w:rFonts w:ascii="Eras Medium ITC" w:hAnsi="Eras Medium ITC"/>
          <w:noProof/>
          <w:color w:val="auto"/>
          <w:lang w:eastAsia="es-ES"/>
        </w:rPr>
        <mc:AlternateContent>
          <mc:Choice Requires="wps">
            <w:drawing>
              <wp:anchor distT="0" distB="0" distL="114300" distR="114300" simplePos="0" relativeHeight="251665412" behindDoc="0" locked="0" layoutInCell="1" allowOverlap="1" wp14:anchorId="13612B0C" wp14:editId="01DBA095">
                <wp:simplePos x="0" y="0"/>
                <wp:positionH relativeFrom="column">
                  <wp:posOffset>345918</wp:posOffset>
                </wp:positionH>
                <wp:positionV relativeFrom="paragraph">
                  <wp:posOffset>423785</wp:posOffset>
                </wp:positionV>
                <wp:extent cx="552091" cy="301924"/>
                <wp:effectExtent l="0" t="0" r="19685" b="22225"/>
                <wp:wrapNone/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091" cy="3019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BACA8B" w14:textId="77777777" w:rsidR="00BE3332" w:rsidRDefault="00BE3332" w:rsidP="00BE3332">
                            <w:r>
                              <w:t>W10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12B0C" id="Cuadro de texto 18" o:spid="_x0000_s1029" type="#_x0000_t202" style="position:absolute;margin-left:27.25pt;margin-top:33.35pt;width:43.45pt;height:23.75pt;z-index:2516654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" fillcolor="white [3201]" strokeweight=".5pt">
                <v:textbox>
                  <w:txbxContent>
                    <w:p w14:paraId="0CBACA8B" w14:textId="77777777" w:rsidR="00BE3332" w:rsidRDefault="00BE3332" w:rsidP="00BE3332">
                      <w:r>
                        <w:t>W10</w:t>
                      </w:r>
                    </w:p>
                  </w:txbxContent>
                </v:textbox>
              </v:shape>
            </w:pict>
          </mc:Fallback>
        </mc:AlternateContent>
      </w:r>
      <w:r w:rsidRPr="00BE3332">
        <w:rPr>
          <w:rFonts w:ascii="Eras Medium ITC" w:hAnsi="Eras Medium ITC"/>
          <w:noProof/>
          <w:color w:val="auto"/>
          <w:lang w:eastAsia="es-ES"/>
        </w:rPr>
        <w:drawing>
          <wp:inline distT="0" distB="0" distL="0" distR="0" wp14:anchorId="201280E1" wp14:editId="00E70DAF">
            <wp:extent cx="1152525" cy="1152525"/>
            <wp:effectExtent l="0" t="0" r="0" b="0"/>
            <wp:docPr id="14" name="Imagen 14" descr="Imagen que contiene 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magen que contiene Icono&#10;&#10;Descripción generada automá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F1A57" w14:textId="77777777" w:rsidR="00BE3332" w:rsidRPr="00BE3332" w:rsidRDefault="00BE3332" w:rsidP="00BE3332">
      <w:pPr>
        <w:pStyle w:val="Prrafodelista"/>
        <w:numPr>
          <w:ilvl w:val="0"/>
          <w:numId w:val="23"/>
        </w:numPr>
        <w:spacing w:after="160" w:line="259" w:lineRule="auto"/>
        <w:rPr>
          <w:rFonts w:ascii="Eras Medium ITC" w:hAnsi="Eras Medium ITC"/>
          <w:b w:val="0"/>
          <w:bCs/>
          <w:color w:val="auto"/>
          <w:sz w:val="24"/>
          <w:szCs w:val="20"/>
        </w:rPr>
      </w:pPr>
      <w:r w:rsidRPr="00BE3332">
        <w:rPr>
          <w:rFonts w:ascii="Eras Medium ITC" w:hAnsi="Eras Medium ITC"/>
          <w:b w:val="0"/>
          <w:bCs/>
          <w:color w:val="auto"/>
          <w:sz w:val="24"/>
          <w:szCs w:val="20"/>
        </w:rPr>
        <w:t>Comprobamos la lista de concesiones:</w:t>
      </w:r>
    </w:p>
    <w:p w14:paraId="3E223560" w14:textId="77777777" w:rsidR="00BE3332" w:rsidRPr="00BE3332" w:rsidRDefault="00BE3332" w:rsidP="00BE3332">
      <w:pPr>
        <w:rPr>
          <w:rFonts w:ascii="Eras Medium ITC" w:hAnsi="Eras Medium ITC"/>
          <w:color w:val="auto"/>
        </w:rPr>
      </w:pPr>
      <w:r w:rsidRPr="00BE3332">
        <w:rPr>
          <w:rFonts w:ascii="Eras Medium ITC" w:hAnsi="Eras Medium ITC"/>
          <w:noProof/>
          <w:color w:val="auto"/>
          <w:lang w:eastAsia="es-ES"/>
        </w:rPr>
        <w:lastRenderedPageBreak/>
        <w:drawing>
          <wp:inline distT="0" distB="0" distL="0" distR="0" wp14:anchorId="3B04B32A" wp14:editId="45B340EC">
            <wp:extent cx="5400040" cy="4683125"/>
            <wp:effectExtent l="0" t="0" r="0" b="3175"/>
            <wp:docPr id="21" name="Imagen 2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8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67F70" w14:textId="77777777" w:rsidR="00BE3332" w:rsidRPr="00BE3332" w:rsidRDefault="00BE3332" w:rsidP="00BE3332">
      <w:pPr>
        <w:pStyle w:val="Ttulo1"/>
        <w:rPr>
          <w:rFonts w:ascii="Eras Medium ITC" w:hAnsi="Eras Medium ITC"/>
          <w:b w:val="0"/>
          <w:bCs/>
          <w:color w:val="5951C8" w:themeColor="text1" w:themeTint="80"/>
        </w:rPr>
      </w:pPr>
      <w:bookmarkStart w:id="2" w:name="_Toc130136120"/>
      <w:r w:rsidRPr="00BE3332">
        <w:rPr>
          <w:rFonts w:ascii="Eras Medium ITC" w:hAnsi="Eras Medium ITC"/>
          <w:b w:val="0"/>
          <w:bCs/>
          <w:color w:val="5951C8" w:themeColor="text1" w:themeTint="80"/>
        </w:rPr>
        <w:t>Segunda parte: Servidor DNS en Windows</w:t>
      </w:r>
      <w:bookmarkEnd w:id="2"/>
    </w:p>
    <w:p w14:paraId="1433C42E" w14:textId="77777777" w:rsidR="00BE3332" w:rsidRPr="00BE3332" w:rsidRDefault="00BE3332" w:rsidP="00BE3332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BE3332">
        <w:rPr>
          <w:rFonts w:ascii="Eras Medium ITC" w:hAnsi="Eras Medium ITC"/>
          <w:b w:val="0"/>
          <w:bCs/>
          <w:color w:val="auto"/>
          <w:sz w:val="24"/>
          <w:szCs w:val="24"/>
        </w:rPr>
        <w:t>Anotamos la MAC del W10:</w:t>
      </w:r>
    </w:p>
    <w:p w14:paraId="20F9E00B" w14:textId="77777777" w:rsidR="00BE3332" w:rsidRPr="00BE3332" w:rsidRDefault="00BE3332" w:rsidP="00BE3332">
      <w:pPr>
        <w:rPr>
          <w:rFonts w:ascii="Eras Medium ITC" w:hAnsi="Eras Medium ITC"/>
          <w:color w:val="auto"/>
        </w:rPr>
      </w:pPr>
      <w:r w:rsidRPr="00BE3332">
        <w:rPr>
          <w:rFonts w:ascii="Eras Medium ITC" w:hAnsi="Eras Medium ITC"/>
          <w:noProof/>
          <w:color w:val="auto"/>
          <w:lang w:eastAsia="es-ES"/>
        </w:rPr>
        <w:drawing>
          <wp:inline distT="0" distB="0" distL="0" distR="0" wp14:anchorId="21E7F46A" wp14:editId="5A98418D">
            <wp:extent cx="5400040" cy="2910205"/>
            <wp:effectExtent l="0" t="0" r="0" b="4445"/>
            <wp:docPr id="12" name="Imagen 12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, Aplicación, Chat o mensaje de 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4DCD7" w14:textId="77777777" w:rsidR="00BE3332" w:rsidRPr="00BE3332" w:rsidRDefault="00BE3332" w:rsidP="00BE3332">
      <w:pPr>
        <w:pStyle w:val="Prrafodelista"/>
        <w:numPr>
          <w:ilvl w:val="0"/>
          <w:numId w:val="25"/>
        </w:numPr>
        <w:spacing w:after="160" w:line="259" w:lineRule="auto"/>
        <w:rPr>
          <w:rFonts w:ascii="Eras Medium ITC" w:hAnsi="Eras Medium ITC"/>
          <w:b w:val="0"/>
          <w:bCs/>
          <w:color w:val="auto"/>
          <w:sz w:val="24"/>
          <w:szCs w:val="20"/>
        </w:rPr>
      </w:pPr>
      <w:r w:rsidRPr="00BE3332">
        <w:rPr>
          <w:rFonts w:ascii="Eras Medium ITC" w:hAnsi="Eras Medium ITC"/>
          <w:b w:val="0"/>
          <w:bCs/>
          <w:color w:val="auto"/>
          <w:sz w:val="24"/>
          <w:szCs w:val="20"/>
        </w:rPr>
        <w:t>Configuramos un servidor DNS en la máquina WS2022</w:t>
      </w:r>
    </w:p>
    <w:p w14:paraId="1468EB97" w14:textId="77777777" w:rsidR="00BE3332" w:rsidRPr="00BE3332" w:rsidRDefault="00BE3332" w:rsidP="00BE3332">
      <w:pPr>
        <w:rPr>
          <w:rFonts w:ascii="Eras Medium ITC" w:hAnsi="Eras Medium ITC"/>
          <w:color w:val="auto"/>
        </w:rPr>
      </w:pPr>
      <w:r w:rsidRPr="00BE3332">
        <w:rPr>
          <w:rFonts w:ascii="Eras Medium ITC" w:hAnsi="Eras Medium ITC"/>
          <w:noProof/>
          <w:color w:val="auto"/>
          <w:lang w:eastAsia="es-ES"/>
        </w:rPr>
        <w:lastRenderedPageBreak/>
        <w:drawing>
          <wp:inline distT="0" distB="0" distL="0" distR="0" wp14:anchorId="1E179D29" wp14:editId="0AF4E6B2">
            <wp:extent cx="5172797" cy="2067213"/>
            <wp:effectExtent l="0" t="0" r="8890" b="9525"/>
            <wp:docPr id="13" name="Imagen 1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BE46" w14:textId="77777777" w:rsidR="00BE3332" w:rsidRPr="00BE3332" w:rsidRDefault="00BE3332" w:rsidP="00BE3332">
      <w:pPr>
        <w:pStyle w:val="Prrafodelista"/>
        <w:numPr>
          <w:ilvl w:val="0"/>
          <w:numId w:val="25"/>
        </w:numPr>
        <w:spacing w:after="160" w:line="259" w:lineRule="auto"/>
        <w:rPr>
          <w:rFonts w:ascii="Eras Medium ITC" w:hAnsi="Eras Medium ITC"/>
          <w:b w:val="0"/>
          <w:bCs/>
          <w:color w:val="auto"/>
          <w:sz w:val="24"/>
          <w:szCs w:val="20"/>
        </w:rPr>
      </w:pPr>
      <w:r w:rsidRPr="00BE3332">
        <w:rPr>
          <w:rFonts w:ascii="Eras Medium ITC" w:hAnsi="Eras Medium ITC"/>
          <w:b w:val="0"/>
          <w:bCs/>
          <w:color w:val="auto"/>
          <w:sz w:val="24"/>
          <w:szCs w:val="20"/>
        </w:rPr>
        <w:t>Creamos la nueva zona de búsqueda directa:</w:t>
      </w:r>
    </w:p>
    <w:p w14:paraId="07EA42AC" w14:textId="77777777" w:rsidR="00BE3332" w:rsidRPr="00BE3332" w:rsidRDefault="00BE3332" w:rsidP="00BE3332">
      <w:pPr>
        <w:rPr>
          <w:rFonts w:ascii="Eras Medium ITC" w:hAnsi="Eras Medium ITC"/>
          <w:color w:val="auto"/>
        </w:rPr>
      </w:pPr>
      <w:r w:rsidRPr="00BE3332">
        <w:rPr>
          <w:rFonts w:ascii="Eras Medium ITC" w:hAnsi="Eras Medium ITC"/>
          <w:noProof/>
          <w:color w:val="auto"/>
          <w:lang w:eastAsia="es-ES"/>
        </w:rPr>
        <w:drawing>
          <wp:inline distT="0" distB="0" distL="0" distR="0" wp14:anchorId="7042E200" wp14:editId="50E501B3">
            <wp:extent cx="4858428" cy="4201111"/>
            <wp:effectExtent l="0" t="0" r="0" b="9525"/>
            <wp:docPr id="22" name="Imagen 2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C7FA6" w14:textId="77777777" w:rsidR="00BE3332" w:rsidRPr="00BE3332" w:rsidRDefault="00BE3332" w:rsidP="00BE3332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  <w:r w:rsidRPr="00BE3332">
        <w:rPr>
          <w:rFonts w:ascii="Eras Medium ITC" w:hAnsi="Eras Medium ITC"/>
          <w:b w:val="0"/>
          <w:bCs/>
          <w:color w:val="auto"/>
          <w:sz w:val="24"/>
          <w:szCs w:val="20"/>
        </w:rPr>
        <w:t>Creamos una inversa:</w:t>
      </w:r>
    </w:p>
    <w:p w14:paraId="1789E1DE" w14:textId="77777777" w:rsidR="00BE3332" w:rsidRPr="00BE3332" w:rsidRDefault="00BE3332" w:rsidP="00BE3332">
      <w:pPr>
        <w:rPr>
          <w:rFonts w:ascii="Eras Medium ITC" w:hAnsi="Eras Medium ITC"/>
          <w:color w:val="auto"/>
        </w:rPr>
      </w:pPr>
      <w:r w:rsidRPr="00BE3332">
        <w:rPr>
          <w:rFonts w:ascii="Eras Medium ITC" w:hAnsi="Eras Medium ITC"/>
          <w:noProof/>
          <w:color w:val="auto"/>
          <w:lang w:eastAsia="es-ES"/>
        </w:rPr>
        <w:lastRenderedPageBreak/>
        <w:drawing>
          <wp:inline distT="0" distB="0" distL="0" distR="0" wp14:anchorId="7C7F18D9" wp14:editId="32E94175">
            <wp:extent cx="4982270" cy="4401164"/>
            <wp:effectExtent l="0" t="0" r="8890" b="0"/>
            <wp:docPr id="23" name="Imagen 2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ABDF8" w14:textId="77777777" w:rsidR="00BE3332" w:rsidRPr="00BE3332" w:rsidRDefault="00BE3332" w:rsidP="00BE3332">
      <w:pPr>
        <w:rPr>
          <w:rFonts w:ascii="Eras Medium ITC" w:hAnsi="Eras Medium ITC"/>
          <w:color w:val="auto"/>
        </w:rPr>
      </w:pPr>
      <w:r w:rsidRPr="00BE3332">
        <w:rPr>
          <w:rFonts w:ascii="Eras Medium ITC" w:hAnsi="Eras Medium ITC"/>
          <w:noProof/>
          <w:color w:val="auto"/>
          <w:lang w:eastAsia="es-ES"/>
        </w:rPr>
        <w:drawing>
          <wp:inline distT="0" distB="0" distL="0" distR="0" wp14:anchorId="3980EC76" wp14:editId="21FC453C">
            <wp:extent cx="3724795" cy="3991532"/>
            <wp:effectExtent l="0" t="0" r="9525" b="9525"/>
            <wp:docPr id="24" name="Imagen 2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68F09" w14:textId="77777777" w:rsidR="00BE3332" w:rsidRPr="00BE3332" w:rsidRDefault="00BE3332" w:rsidP="00BE3332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  <w:r w:rsidRPr="00BE3332">
        <w:rPr>
          <w:rFonts w:ascii="Eras Medium ITC" w:hAnsi="Eras Medium ITC"/>
          <w:b w:val="0"/>
          <w:bCs/>
          <w:color w:val="auto"/>
          <w:sz w:val="24"/>
          <w:szCs w:val="20"/>
        </w:rPr>
        <w:t>Damos de alta las tres máquinas:</w:t>
      </w:r>
    </w:p>
    <w:p w14:paraId="51EA3219" w14:textId="77777777" w:rsidR="00BE3332" w:rsidRPr="00BE3332" w:rsidRDefault="00BE3332" w:rsidP="00BE3332">
      <w:pPr>
        <w:rPr>
          <w:rFonts w:ascii="Eras Medium ITC" w:hAnsi="Eras Medium ITC"/>
          <w:color w:val="auto"/>
        </w:rPr>
      </w:pPr>
      <w:r w:rsidRPr="00BE3332">
        <w:rPr>
          <w:rFonts w:ascii="Eras Medium ITC" w:hAnsi="Eras Medium ITC"/>
          <w:noProof/>
          <w:color w:val="auto"/>
          <w:lang w:eastAsia="es-ES"/>
        </w:rPr>
        <w:lastRenderedPageBreak/>
        <w:drawing>
          <wp:inline distT="0" distB="0" distL="0" distR="0" wp14:anchorId="65F8C485" wp14:editId="1398053A">
            <wp:extent cx="5400040" cy="3763010"/>
            <wp:effectExtent l="0" t="0" r="0" b="8890"/>
            <wp:docPr id="41" name="Imagen 4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Texto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0BD3B" w14:textId="77777777" w:rsidR="00BE3332" w:rsidRPr="00BE3332" w:rsidRDefault="00BE3332" w:rsidP="00BE3332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  <w:r w:rsidRPr="00BE3332">
        <w:rPr>
          <w:rFonts w:ascii="Eras Medium ITC" w:hAnsi="Eras Medium ITC"/>
          <w:b w:val="0"/>
          <w:bCs/>
          <w:color w:val="auto"/>
          <w:sz w:val="24"/>
          <w:szCs w:val="20"/>
        </w:rPr>
        <w:t>Creamos los punteros:</w:t>
      </w:r>
    </w:p>
    <w:p w14:paraId="6BB8333C" w14:textId="77777777" w:rsidR="00BE3332" w:rsidRPr="00BE3332" w:rsidRDefault="00BE3332" w:rsidP="00BE3332">
      <w:pPr>
        <w:rPr>
          <w:rFonts w:ascii="Eras Medium ITC" w:hAnsi="Eras Medium ITC"/>
          <w:color w:val="auto"/>
        </w:rPr>
      </w:pPr>
      <w:r w:rsidRPr="00BE3332">
        <w:rPr>
          <w:rFonts w:ascii="Eras Medium ITC" w:hAnsi="Eras Medium ITC"/>
          <w:noProof/>
          <w:color w:val="auto"/>
          <w:lang w:eastAsia="es-ES"/>
        </w:rPr>
        <w:drawing>
          <wp:inline distT="0" distB="0" distL="0" distR="0" wp14:anchorId="4A0D2C8E" wp14:editId="76731D0C">
            <wp:extent cx="5400040" cy="3700780"/>
            <wp:effectExtent l="0" t="0" r="0" b="0"/>
            <wp:docPr id="42" name="Imagen 4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Texto, Aplicación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2647C" w14:textId="77777777" w:rsidR="00BE3332" w:rsidRPr="00BE3332" w:rsidRDefault="00BE3332" w:rsidP="00BE3332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  <w:r w:rsidRPr="00BE3332">
        <w:rPr>
          <w:rFonts w:ascii="Eras Medium ITC" w:hAnsi="Eras Medium ITC"/>
          <w:b w:val="0"/>
          <w:bCs/>
          <w:color w:val="auto"/>
          <w:sz w:val="24"/>
          <w:szCs w:val="20"/>
        </w:rPr>
        <w:t>Agregamos el reenviador no condicionado:</w:t>
      </w:r>
    </w:p>
    <w:p w14:paraId="4F259AE0" w14:textId="77777777" w:rsidR="00BE3332" w:rsidRPr="00BE3332" w:rsidRDefault="00BE3332" w:rsidP="00BE3332">
      <w:pPr>
        <w:rPr>
          <w:rFonts w:ascii="Eras Medium ITC" w:hAnsi="Eras Medium ITC"/>
          <w:color w:val="auto"/>
        </w:rPr>
      </w:pPr>
      <w:r w:rsidRPr="00BE3332">
        <w:rPr>
          <w:rFonts w:ascii="Eras Medium ITC" w:hAnsi="Eras Medium ITC"/>
          <w:noProof/>
          <w:color w:val="auto"/>
          <w:lang w:eastAsia="es-ES"/>
        </w:rPr>
        <w:lastRenderedPageBreak/>
        <w:drawing>
          <wp:inline distT="0" distB="0" distL="0" distR="0" wp14:anchorId="392E50EB" wp14:editId="40E30F14">
            <wp:extent cx="4096322" cy="4925112"/>
            <wp:effectExtent l="0" t="0" r="0" b="0"/>
            <wp:docPr id="43" name="Imagen 4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Texto, Aplicación, Correo electrónic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35532" w14:textId="118C0D73" w:rsidR="00BE3332" w:rsidRPr="00BE3332" w:rsidRDefault="00BE3332" w:rsidP="00BE3332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  <w:r w:rsidRPr="00BE3332">
        <w:rPr>
          <w:rFonts w:ascii="Eras Medium ITC" w:hAnsi="Eras Medium ITC"/>
          <w:b w:val="0"/>
          <w:bCs/>
          <w:color w:val="auto"/>
          <w:sz w:val="24"/>
          <w:szCs w:val="20"/>
        </w:rPr>
        <w:t>Comprobamos que las tres máquinas resuelven www.googl</w:t>
      </w:r>
      <w:r>
        <w:rPr>
          <w:rFonts w:ascii="Eras Medium ITC" w:hAnsi="Eras Medium ITC"/>
          <w:b w:val="0"/>
          <w:bCs/>
          <w:color w:val="auto"/>
          <w:sz w:val="24"/>
          <w:szCs w:val="20"/>
        </w:rPr>
        <w:t>e</w:t>
      </w:r>
      <w:r w:rsidRPr="00BE3332">
        <w:rPr>
          <w:rFonts w:ascii="Eras Medium ITC" w:hAnsi="Eras Medium ITC"/>
          <w:b w:val="0"/>
          <w:bCs/>
          <w:color w:val="auto"/>
          <w:sz w:val="24"/>
          <w:szCs w:val="20"/>
        </w:rPr>
        <w:t>.es:</w:t>
      </w:r>
    </w:p>
    <w:p w14:paraId="2AD8467E" w14:textId="77777777" w:rsidR="00BE3332" w:rsidRPr="00BE3332" w:rsidRDefault="00BE3332" w:rsidP="00BE3332">
      <w:pPr>
        <w:rPr>
          <w:rFonts w:ascii="Eras Medium ITC" w:hAnsi="Eras Medium ITC"/>
          <w:color w:val="auto"/>
        </w:rPr>
      </w:pPr>
      <w:r w:rsidRPr="00BE3332">
        <w:rPr>
          <w:rFonts w:ascii="Eras Medium ITC" w:hAnsi="Eras Medium ITC"/>
          <w:noProof/>
          <w:color w:val="auto"/>
          <w:lang w:eastAsia="es-ES"/>
        </w:rPr>
        <w:drawing>
          <wp:inline distT="0" distB="0" distL="0" distR="0" wp14:anchorId="61C64596" wp14:editId="0E6864BC">
            <wp:extent cx="5400040" cy="2564130"/>
            <wp:effectExtent l="0" t="0" r="0" b="7620"/>
            <wp:docPr id="28" name="Imagen 2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515D5" w14:textId="77777777" w:rsidR="00BE3332" w:rsidRPr="00BE3332" w:rsidRDefault="00BE3332" w:rsidP="00BE3332">
      <w:pPr>
        <w:rPr>
          <w:rFonts w:ascii="Eras Medium ITC" w:hAnsi="Eras Medium ITC"/>
          <w:color w:val="auto"/>
        </w:rPr>
      </w:pPr>
      <w:r w:rsidRPr="00BE3332">
        <w:rPr>
          <w:rFonts w:ascii="Eras Medium ITC" w:hAnsi="Eras Medium ITC"/>
          <w:noProof/>
          <w:color w:val="auto"/>
          <w:lang w:eastAsia="es-ES"/>
        </w:rPr>
        <w:drawing>
          <wp:inline distT="0" distB="0" distL="0" distR="0" wp14:anchorId="55ED4096" wp14:editId="09D38E7E">
            <wp:extent cx="5400040" cy="1445260"/>
            <wp:effectExtent l="0" t="0" r="0" b="2540"/>
            <wp:docPr id="29" name="Imagen 29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Captura de pantalla de un celular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35FDA" w14:textId="77777777" w:rsidR="00BE3332" w:rsidRPr="00BE3332" w:rsidRDefault="00BE3332" w:rsidP="00BE3332">
      <w:pPr>
        <w:rPr>
          <w:rFonts w:ascii="Eras Medium ITC" w:hAnsi="Eras Medium ITC"/>
          <w:color w:val="auto"/>
        </w:rPr>
      </w:pPr>
      <w:r w:rsidRPr="00BE3332">
        <w:rPr>
          <w:rFonts w:ascii="Eras Medium ITC" w:hAnsi="Eras Medium ITC"/>
          <w:noProof/>
          <w:color w:val="auto"/>
          <w:lang w:eastAsia="es-ES"/>
        </w:rPr>
        <w:lastRenderedPageBreak/>
        <w:drawing>
          <wp:inline distT="0" distB="0" distL="0" distR="0" wp14:anchorId="140E1CA4" wp14:editId="7C6D8123">
            <wp:extent cx="5400040" cy="2191385"/>
            <wp:effectExtent l="0" t="0" r="0" b="0"/>
            <wp:docPr id="30" name="Imagen 3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0EF02" w14:textId="5F1F6040" w:rsidR="00BE3332" w:rsidRPr="00BE3332" w:rsidRDefault="00BE3332" w:rsidP="00BE3332">
      <w:pPr>
        <w:pStyle w:val="Prrafodelista"/>
        <w:numPr>
          <w:ilvl w:val="0"/>
          <w:numId w:val="25"/>
        </w:numPr>
        <w:spacing w:after="160" w:line="259" w:lineRule="auto"/>
        <w:rPr>
          <w:rFonts w:ascii="Eras Medium ITC" w:hAnsi="Eras Medium ITC"/>
          <w:b w:val="0"/>
          <w:bCs/>
          <w:color w:val="auto"/>
          <w:sz w:val="24"/>
          <w:szCs w:val="20"/>
        </w:rPr>
      </w:pPr>
      <w:r w:rsidRPr="00BE3332">
        <w:rPr>
          <w:rFonts w:ascii="Eras Medium ITC" w:hAnsi="Eras Medium ITC"/>
          <w:b w:val="0"/>
          <w:bCs/>
          <w:color w:val="auto"/>
          <w:sz w:val="24"/>
          <w:szCs w:val="20"/>
        </w:rPr>
        <w:t xml:space="preserve">Configuramos el ws2022 como </w:t>
      </w:r>
      <w:proofErr w:type="spellStart"/>
      <w:r w:rsidRPr="00BE3332">
        <w:rPr>
          <w:rFonts w:ascii="Eras Medium ITC" w:hAnsi="Eras Medium ITC"/>
          <w:b w:val="0"/>
          <w:bCs/>
          <w:color w:val="auto"/>
          <w:sz w:val="24"/>
          <w:szCs w:val="20"/>
        </w:rPr>
        <w:t>dns</w:t>
      </w:r>
      <w:proofErr w:type="spellEnd"/>
      <w:r w:rsidRPr="00BE3332">
        <w:rPr>
          <w:rFonts w:ascii="Eras Medium ITC" w:hAnsi="Eras Medium ITC"/>
          <w:b w:val="0"/>
          <w:bCs/>
          <w:color w:val="auto"/>
          <w:sz w:val="24"/>
          <w:szCs w:val="20"/>
        </w:rPr>
        <w:t xml:space="preserve"> en el w10:</w:t>
      </w:r>
    </w:p>
    <w:p w14:paraId="7ECDFE22" w14:textId="77777777" w:rsidR="00BE3332" w:rsidRPr="00BE3332" w:rsidRDefault="00BE3332" w:rsidP="00BE3332">
      <w:pPr>
        <w:rPr>
          <w:rFonts w:ascii="Eras Medium ITC" w:hAnsi="Eras Medium ITC"/>
          <w:color w:val="auto"/>
        </w:rPr>
      </w:pPr>
      <w:r w:rsidRPr="00BE3332">
        <w:rPr>
          <w:rFonts w:ascii="Eras Medium ITC" w:hAnsi="Eras Medium ITC"/>
          <w:noProof/>
          <w:color w:val="auto"/>
          <w:lang w:eastAsia="es-ES"/>
        </w:rPr>
        <w:drawing>
          <wp:inline distT="0" distB="0" distL="0" distR="0" wp14:anchorId="10001973" wp14:editId="6EDCFC75">
            <wp:extent cx="5400040" cy="5963285"/>
            <wp:effectExtent l="0" t="0" r="0" b="0"/>
            <wp:docPr id="31" name="Imagen 3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6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5976" w14:textId="77777777" w:rsidR="00BE3332" w:rsidRPr="00BE3332" w:rsidRDefault="00BE3332" w:rsidP="00BE3332">
      <w:pPr>
        <w:rPr>
          <w:rFonts w:ascii="Eras Medium ITC" w:hAnsi="Eras Medium ITC"/>
          <w:b w:val="0"/>
          <w:bCs/>
          <w:color w:val="auto"/>
          <w:sz w:val="24"/>
          <w:szCs w:val="24"/>
          <w:lang w:val="en-GB"/>
        </w:rPr>
      </w:pPr>
      <w:r w:rsidRPr="00BE3332">
        <w:rPr>
          <w:rFonts w:ascii="Eras Medium ITC" w:hAnsi="Eras Medium ITC"/>
          <w:b w:val="0"/>
          <w:bCs/>
          <w:color w:val="auto"/>
          <w:sz w:val="24"/>
          <w:szCs w:val="24"/>
          <w:lang w:val="en-GB"/>
        </w:rPr>
        <w:t>En Linux:</w:t>
      </w:r>
    </w:p>
    <w:p w14:paraId="45C3C820" w14:textId="77777777" w:rsidR="00BE3332" w:rsidRPr="00BE3332" w:rsidRDefault="00BE3332" w:rsidP="00BE3332">
      <w:pPr>
        <w:rPr>
          <w:rFonts w:ascii="Eras Medium ITC" w:hAnsi="Eras Medium ITC" w:cstheme="minorHAnsi"/>
          <w:b w:val="0"/>
          <w:bCs/>
          <w:color w:val="auto"/>
          <w:sz w:val="24"/>
          <w:szCs w:val="24"/>
          <w:lang w:val="en-GB"/>
        </w:rPr>
      </w:pPr>
      <w:r w:rsidRPr="00BE3332">
        <w:rPr>
          <w:rFonts w:ascii="Eras Medium ITC" w:hAnsi="Eras Medium ITC" w:cstheme="minorHAnsi"/>
          <w:b w:val="0"/>
          <w:bCs/>
          <w:color w:val="auto"/>
          <w:sz w:val="24"/>
          <w:szCs w:val="24"/>
          <w:lang w:val="en-GB"/>
        </w:rPr>
        <w:t xml:space="preserve">$ </w:t>
      </w:r>
      <w:proofErr w:type="spellStart"/>
      <w:r w:rsidRPr="00BE3332">
        <w:rPr>
          <w:rFonts w:ascii="Eras Medium ITC" w:hAnsi="Eras Medium ITC" w:cstheme="minorHAnsi"/>
          <w:b w:val="0"/>
          <w:bCs/>
          <w:color w:val="auto"/>
          <w:sz w:val="24"/>
          <w:szCs w:val="24"/>
          <w:lang w:val="en-GB"/>
        </w:rPr>
        <w:t>nmcli</w:t>
      </w:r>
      <w:proofErr w:type="spellEnd"/>
      <w:r w:rsidRPr="00BE3332">
        <w:rPr>
          <w:rFonts w:ascii="Eras Medium ITC" w:hAnsi="Eras Medium ITC" w:cstheme="minorHAnsi"/>
          <w:b w:val="0"/>
          <w:bCs/>
          <w:color w:val="auto"/>
          <w:sz w:val="24"/>
          <w:szCs w:val="24"/>
          <w:lang w:val="en-GB"/>
        </w:rPr>
        <w:t xml:space="preserve"> con modify enp0s8 ipv4.dns 192.168.56.101</w:t>
      </w:r>
    </w:p>
    <w:p w14:paraId="02E15FAD" w14:textId="77777777" w:rsidR="00BE3332" w:rsidRPr="00BE3332" w:rsidRDefault="00BE3332" w:rsidP="00BE3332">
      <w:pPr>
        <w:pStyle w:val="Default"/>
        <w:rPr>
          <w:rFonts w:ascii="Eras Medium ITC" w:hAnsi="Eras Medium ITC" w:cstheme="minorHAnsi"/>
          <w:bCs/>
          <w:color w:val="auto"/>
        </w:rPr>
      </w:pPr>
      <w:r w:rsidRPr="00BE3332">
        <w:rPr>
          <w:rFonts w:ascii="Eras Medium ITC" w:hAnsi="Eras Medium ITC" w:cstheme="minorHAnsi"/>
          <w:bCs/>
          <w:color w:val="auto"/>
        </w:rPr>
        <w:t xml:space="preserve">$ </w:t>
      </w:r>
      <w:proofErr w:type="spellStart"/>
      <w:proofErr w:type="gramStart"/>
      <w:r w:rsidRPr="00BE3332">
        <w:rPr>
          <w:rFonts w:ascii="Eras Medium ITC" w:hAnsi="Eras Medium ITC" w:cstheme="minorHAnsi"/>
          <w:bCs/>
          <w:color w:val="auto"/>
        </w:rPr>
        <w:t>nmcli</w:t>
      </w:r>
      <w:proofErr w:type="spellEnd"/>
      <w:proofErr w:type="gramEnd"/>
      <w:r w:rsidRPr="00BE3332">
        <w:rPr>
          <w:rFonts w:ascii="Eras Medium ITC" w:hAnsi="Eras Medium ITC" w:cstheme="minorHAnsi"/>
          <w:bCs/>
          <w:color w:val="auto"/>
        </w:rPr>
        <w:t xml:space="preserve"> con modify enp0s8 ipv4.dns-priority 5 </w:t>
      </w:r>
    </w:p>
    <w:p w14:paraId="1B20207B" w14:textId="77777777" w:rsidR="00BE3332" w:rsidRPr="00BE3332" w:rsidRDefault="00BE3332" w:rsidP="00BE3332">
      <w:pPr>
        <w:rPr>
          <w:rFonts w:ascii="Eras Medium ITC" w:hAnsi="Eras Medium ITC" w:cstheme="minorHAnsi"/>
          <w:b w:val="0"/>
          <w:bCs/>
          <w:color w:val="auto"/>
          <w:sz w:val="24"/>
          <w:szCs w:val="24"/>
          <w:lang w:val="en-GB"/>
        </w:rPr>
      </w:pPr>
      <w:r w:rsidRPr="00BE3332">
        <w:rPr>
          <w:rFonts w:ascii="Eras Medium ITC" w:hAnsi="Eras Medium ITC" w:cstheme="minorHAnsi"/>
          <w:b w:val="0"/>
          <w:bCs/>
          <w:color w:val="auto"/>
          <w:sz w:val="24"/>
          <w:szCs w:val="24"/>
          <w:lang w:val="en-GB"/>
        </w:rPr>
        <w:t xml:space="preserve">$ </w:t>
      </w:r>
      <w:proofErr w:type="spellStart"/>
      <w:proofErr w:type="gramStart"/>
      <w:r w:rsidRPr="00BE3332">
        <w:rPr>
          <w:rFonts w:ascii="Eras Medium ITC" w:hAnsi="Eras Medium ITC" w:cstheme="minorHAnsi"/>
          <w:b w:val="0"/>
          <w:bCs/>
          <w:color w:val="auto"/>
          <w:sz w:val="24"/>
          <w:szCs w:val="24"/>
          <w:lang w:val="en-GB"/>
        </w:rPr>
        <w:t>nmcli</w:t>
      </w:r>
      <w:proofErr w:type="spellEnd"/>
      <w:proofErr w:type="gramEnd"/>
      <w:r w:rsidRPr="00BE3332">
        <w:rPr>
          <w:rFonts w:ascii="Eras Medium ITC" w:hAnsi="Eras Medium ITC" w:cstheme="minorHAnsi"/>
          <w:b w:val="0"/>
          <w:bCs/>
          <w:color w:val="auto"/>
          <w:sz w:val="24"/>
          <w:szCs w:val="24"/>
          <w:lang w:val="en-GB"/>
        </w:rPr>
        <w:t xml:space="preserve"> con modify enp0s3 ipv4.dns-priority 0</w:t>
      </w:r>
    </w:p>
    <w:p w14:paraId="3A8ABDBE" w14:textId="77777777" w:rsidR="00BE3332" w:rsidRPr="00BE3332" w:rsidRDefault="00BE3332" w:rsidP="00BE3332">
      <w:pPr>
        <w:rPr>
          <w:rFonts w:ascii="Eras Medium ITC" w:hAnsi="Eras Medium ITC" w:cstheme="minorHAnsi"/>
          <w:b w:val="0"/>
          <w:bCs/>
          <w:color w:val="auto"/>
          <w:sz w:val="24"/>
          <w:szCs w:val="24"/>
          <w:lang w:val="en-GB"/>
        </w:rPr>
      </w:pPr>
      <w:proofErr w:type="spellStart"/>
      <w:r w:rsidRPr="00BE3332">
        <w:rPr>
          <w:rFonts w:ascii="Eras Medium ITC" w:hAnsi="Eras Medium ITC" w:cstheme="minorHAnsi"/>
          <w:b w:val="0"/>
          <w:bCs/>
          <w:color w:val="auto"/>
          <w:sz w:val="24"/>
          <w:szCs w:val="24"/>
          <w:lang w:val="en-GB"/>
        </w:rPr>
        <w:t>Reiniciamos</w:t>
      </w:r>
      <w:proofErr w:type="spellEnd"/>
      <w:r w:rsidRPr="00BE3332">
        <w:rPr>
          <w:rFonts w:ascii="Eras Medium ITC" w:hAnsi="Eras Medium ITC" w:cstheme="minorHAnsi"/>
          <w:b w:val="0"/>
          <w:bCs/>
          <w:color w:val="auto"/>
          <w:sz w:val="24"/>
          <w:szCs w:val="24"/>
          <w:lang w:val="en-GB"/>
        </w:rPr>
        <w:t>:</w:t>
      </w:r>
    </w:p>
    <w:p w14:paraId="779DEF32" w14:textId="77777777" w:rsidR="00BE3332" w:rsidRPr="00BE3332" w:rsidRDefault="00BE3332" w:rsidP="00BE3332">
      <w:pPr>
        <w:rPr>
          <w:rFonts w:ascii="Eras Medium ITC" w:hAnsi="Eras Medium ITC" w:cstheme="minorHAnsi"/>
          <w:color w:val="auto"/>
          <w:sz w:val="24"/>
          <w:szCs w:val="24"/>
          <w:lang w:val="en-GB"/>
        </w:rPr>
      </w:pPr>
      <w:r w:rsidRPr="00BE3332">
        <w:rPr>
          <w:rFonts w:ascii="Eras Medium ITC" w:hAnsi="Eras Medium ITC" w:cstheme="minorHAnsi"/>
          <w:noProof/>
          <w:color w:val="auto"/>
          <w:sz w:val="24"/>
          <w:szCs w:val="24"/>
          <w:lang w:eastAsia="es-ES"/>
        </w:rPr>
        <w:lastRenderedPageBreak/>
        <w:drawing>
          <wp:inline distT="0" distB="0" distL="0" distR="0" wp14:anchorId="2ECE10BD" wp14:editId="3264DC6E">
            <wp:extent cx="5400040" cy="1212850"/>
            <wp:effectExtent l="0" t="0" r="0" b="6350"/>
            <wp:docPr id="32" name="Imagen 3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54D1" w14:textId="77777777" w:rsidR="00BE3332" w:rsidRPr="00BE3332" w:rsidRDefault="00BE3332" w:rsidP="00BE3332">
      <w:pPr>
        <w:pStyle w:val="Ttulo1"/>
        <w:rPr>
          <w:rFonts w:ascii="Eras Medium ITC" w:hAnsi="Eras Medium ITC"/>
          <w:b w:val="0"/>
          <w:bCs/>
          <w:color w:val="5951C8" w:themeColor="text1" w:themeTint="80"/>
        </w:rPr>
      </w:pPr>
      <w:bookmarkStart w:id="3" w:name="_Toc130136121"/>
      <w:r w:rsidRPr="00BE3332">
        <w:rPr>
          <w:rFonts w:ascii="Eras Medium ITC" w:hAnsi="Eras Medium ITC"/>
          <w:b w:val="0"/>
          <w:bCs/>
          <w:color w:val="5951C8" w:themeColor="text1" w:themeTint="80"/>
        </w:rPr>
        <w:t>Tercera parte: Servidor NAS en Linux y Windows</w:t>
      </w:r>
      <w:bookmarkEnd w:id="3"/>
    </w:p>
    <w:p w14:paraId="52388EF2" w14:textId="77777777" w:rsidR="00BE3332" w:rsidRPr="00BE3332" w:rsidRDefault="00BE3332" w:rsidP="00BE3332">
      <w:pPr>
        <w:pStyle w:val="Prrafodelista"/>
        <w:numPr>
          <w:ilvl w:val="0"/>
          <w:numId w:val="26"/>
        </w:numPr>
        <w:spacing w:after="160" w:line="259" w:lineRule="auto"/>
        <w:rPr>
          <w:rFonts w:ascii="Eras Medium ITC" w:hAnsi="Eras Medium ITC" w:cstheme="minorHAnsi"/>
          <w:b w:val="0"/>
          <w:bCs/>
          <w:color w:val="auto"/>
          <w:sz w:val="24"/>
          <w:szCs w:val="20"/>
        </w:rPr>
      </w:pPr>
      <w:r w:rsidRPr="00BE3332">
        <w:rPr>
          <w:rFonts w:ascii="Eras Medium ITC" w:hAnsi="Eras Medium ITC" w:cstheme="minorHAnsi"/>
          <w:b w:val="0"/>
          <w:bCs/>
          <w:color w:val="auto"/>
          <w:sz w:val="24"/>
          <w:szCs w:val="20"/>
        </w:rPr>
        <w:t xml:space="preserve">Creamos el usuario </w:t>
      </w:r>
      <w:proofErr w:type="spellStart"/>
      <w:r w:rsidRPr="00BE3332">
        <w:rPr>
          <w:rFonts w:ascii="Eras Medium ITC" w:hAnsi="Eras Medium ITC" w:cstheme="minorHAnsi"/>
          <w:b w:val="0"/>
          <w:bCs/>
          <w:color w:val="auto"/>
          <w:sz w:val="24"/>
          <w:szCs w:val="20"/>
        </w:rPr>
        <w:t>asuser</w:t>
      </w:r>
      <w:proofErr w:type="spellEnd"/>
      <w:r w:rsidRPr="00BE3332">
        <w:rPr>
          <w:rFonts w:ascii="Eras Medium ITC" w:hAnsi="Eras Medium ITC" w:cstheme="minorHAnsi"/>
          <w:b w:val="0"/>
          <w:bCs/>
          <w:color w:val="auto"/>
          <w:sz w:val="24"/>
          <w:szCs w:val="20"/>
        </w:rPr>
        <w:t xml:space="preserve"> en WS2022 y Linux</w:t>
      </w:r>
    </w:p>
    <w:p w14:paraId="5ED0BC85" w14:textId="77777777" w:rsidR="00BE3332" w:rsidRPr="00BE3332" w:rsidRDefault="00BE3332" w:rsidP="00BE3332">
      <w:pPr>
        <w:rPr>
          <w:rFonts w:ascii="Eras Medium ITC" w:hAnsi="Eras Medium ITC" w:cstheme="minorHAnsi"/>
          <w:color w:val="auto"/>
        </w:rPr>
      </w:pPr>
      <w:r w:rsidRPr="00BE3332">
        <w:rPr>
          <w:rFonts w:ascii="Eras Medium ITC" w:hAnsi="Eras Medium ITC" w:cstheme="minorHAnsi"/>
          <w:noProof/>
          <w:color w:val="auto"/>
          <w:lang w:eastAsia="es-ES"/>
        </w:rPr>
        <w:drawing>
          <wp:inline distT="0" distB="0" distL="0" distR="0" wp14:anchorId="62694386" wp14:editId="7B50442B">
            <wp:extent cx="5400040" cy="1463675"/>
            <wp:effectExtent l="0" t="0" r="0" b="3175"/>
            <wp:docPr id="33" name="Imagen 33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Aplicación, Word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211F" w14:textId="3A4F7563" w:rsidR="00BE3332" w:rsidRDefault="00BE3332" w:rsidP="00BE3332">
      <w:pPr>
        <w:rPr>
          <w:rFonts w:ascii="Eras Medium ITC" w:hAnsi="Eras Medium ITC" w:cstheme="minorHAnsi"/>
          <w:color w:val="auto"/>
        </w:rPr>
      </w:pPr>
      <w:r w:rsidRPr="00BE3332">
        <w:rPr>
          <w:rFonts w:ascii="Eras Medium ITC" w:hAnsi="Eras Medium ITC" w:cstheme="minorHAnsi"/>
          <w:noProof/>
          <w:color w:val="auto"/>
          <w:lang w:eastAsia="es-ES"/>
        </w:rPr>
        <w:drawing>
          <wp:inline distT="0" distB="0" distL="0" distR="0" wp14:anchorId="51541351" wp14:editId="2175E145">
            <wp:extent cx="3000794" cy="1257475"/>
            <wp:effectExtent l="0" t="0" r="9525" b="0"/>
            <wp:docPr id="34" name="Imagen 3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Text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72664" w14:textId="77777777" w:rsidR="00012083" w:rsidRPr="00BE3332" w:rsidRDefault="00012083" w:rsidP="00BE3332">
      <w:pPr>
        <w:rPr>
          <w:rFonts w:ascii="Eras Medium ITC" w:hAnsi="Eras Medium ITC" w:cstheme="minorHAnsi"/>
          <w:color w:val="auto"/>
        </w:rPr>
      </w:pPr>
    </w:p>
    <w:p w14:paraId="5A7B3FFE" w14:textId="2BDA6374" w:rsidR="00344810" w:rsidRDefault="00012083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rFonts w:ascii="Eras Medium ITC" w:hAnsi="Eras Medium ITC"/>
          <w:color w:val="auto"/>
          <w:sz w:val="24"/>
          <w:szCs w:val="24"/>
        </w:rPr>
        <w:t xml:space="preserve">Descargamos samba y </w:t>
      </w:r>
      <w:proofErr w:type="spellStart"/>
      <w:r>
        <w:rPr>
          <w:rFonts w:ascii="Eras Medium ITC" w:hAnsi="Eras Medium ITC"/>
          <w:color w:val="auto"/>
          <w:sz w:val="24"/>
          <w:szCs w:val="24"/>
        </w:rPr>
        <w:t>sambaclient</w:t>
      </w:r>
      <w:proofErr w:type="spellEnd"/>
    </w:p>
    <w:p w14:paraId="74263320" w14:textId="016BBDAD" w:rsidR="00012083" w:rsidRDefault="00012083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rFonts w:ascii="Eras Medium ITC" w:hAnsi="Eras Medium ITC"/>
          <w:color w:val="auto"/>
          <w:sz w:val="24"/>
          <w:szCs w:val="24"/>
        </w:rPr>
        <w:t>Para configurar samba en Linux hacemos:</w:t>
      </w:r>
    </w:p>
    <w:p w14:paraId="1D584295" w14:textId="59960018" w:rsidR="00012083" w:rsidRDefault="00012083" w:rsidP="00D8294E">
      <w:pPr>
        <w:pStyle w:val="Contenido"/>
        <w:rPr>
          <w:rFonts w:ascii="Eras Medium ITC" w:hAnsi="Eras Medium ITC"/>
          <w:b/>
          <w:color w:val="auto"/>
          <w:sz w:val="24"/>
          <w:szCs w:val="24"/>
          <w:lang w:val="en-US"/>
        </w:rPr>
      </w:pPr>
      <w:r w:rsidRPr="00012083">
        <w:rPr>
          <w:rFonts w:ascii="Eras Medium ITC" w:hAnsi="Eras Medium ITC"/>
          <w:b/>
          <w:color w:val="auto"/>
          <w:sz w:val="24"/>
          <w:szCs w:val="24"/>
          <w:lang w:val="en-US"/>
        </w:rPr>
        <w:t xml:space="preserve">$ </w:t>
      </w:r>
      <w:proofErr w:type="spellStart"/>
      <w:proofErr w:type="gramStart"/>
      <w:r w:rsidRPr="00012083">
        <w:rPr>
          <w:rFonts w:ascii="Eras Medium ITC" w:hAnsi="Eras Medium ITC"/>
          <w:b/>
          <w:color w:val="auto"/>
          <w:sz w:val="24"/>
          <w:szCs w:val="24"/>
          <w:lang w:val="en-US"/>
        </w:rPr>
        <w:t>setsebool</w:t>
      </w:r>
      <w:proofErr w:type="spellEnd"/>
      <w:proofErr w:type="gramEnd"/>
      <w:r w:rsidRPr="00012083">
        <w:rPr>
          <w:rFonts w:ascii="Eras Medium ITC" w:hAnsi="Eras Medium ITC"/>
          <w:b/>
          <w:color w:val="auto"/>
          <w:sz w:val="24"/>
          <w:szCs w:val="24"/>
          <w:lang w:val="en-US"/>
        </w:rPr>
        <w:t xml:space="preserve"> –P </w:t>
      </w:r>
      <w:proofErr w:type="spellStart"/>
      <w:r w:rsidRPr="00012083">
        <w:rPr>
          <w:rFonts w:ascii="Eras Medium ITC" w:hAnsi="Eras Medium ITC"/>
          <w:b/>
          <w:color w:val="auto"/>
          <w:sz w:val="24"/>
          <w:szCs w:val="24"/>
          <w:lang w:val="en-US"/>
        </w:rPr>
        <w:t>samba_enable_home_dirs</w:t>
      </w:r>
      <w:proofErr w:type="spellEnd"/>
      <w:r w:rsidRPr="00012083">
        <w:rPr>
          <w:rFonts w:ascii="Eras Medium ITC" w:hAnsi="Eras Medium ITC"/>
          <w:b/>
          <w:color w:val="auto"/>
          <w:sz w:val="24"/>
          <w:szCs w:val="24"/>
          <w:lang w:val="en-US"/>
        </w:rPr>
        <w:t xml:space="preserve"> on</w:t>
      </w:r>
    </w:p>
    <w:p w14:paraId="6A8E8D3B" w14:textId="3E99EE0E" w:rsidR="00012083" w:rsidRDefault="00012083" w:rsidP="00D8294E">
      <w:pPr>
        <w:pStyle w:val="Contenido"/>
        <w:rPr>
          <w:rFonts w:ascii="Eras Medium ITC" w:hAnsi="Eras Medium ITC"/>
          <w:color w:val="auto"/>
          <w:sz w:val="24"/>
          <w:szCs w:val="24"/>
          <w:lang w:val="en-US"/>
        </w:rPr>
      </w:pPr>
      <w:r>
        <w:rPr>
          <w:noProof/>
          <w:lang w:eastAsia="es-ES"/>
        </w:rPr>
        <w:drawing>
          <wp:inline distT="0" distB="0" distL="0" distR="0" wp14:anchorId="262206D2" wp14:editId="026C6815">
            <wp:extent cx="5343525" cy="1590675"/>
            <wp:effectExtent l="0" t="0" r="9525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E6747" w14:textId="492CAA96" w:rsidR="00012083" w:rsidRDefault="00012083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 w:rsidRPr="00012083">
        <w:rPr>
          <w:rFonts w:ascii="Eras Medium ITC" w:hAnsi="Eras Medium ITC"/>
          <w:color w:val="auto"/>
          <w:sz w:val="24"/>
          <w:szCs w:val="24"/>
        </w:rPr>
        <w:t>Editamos el archivo /</w:t>
      </w:r>
      <w:proofErr w:type="spellStart"/>
      <w:r w:rsidRPr="00012083">
        <w:rPr>
          <w:rFonts w:ascii="Eras Medium ITC" w:hAnsi="Eras Medium ITC"/>
          <w:color w:val="auto"/>
          <w:sz w:val="24"/>
          <w:szCs w:val="24"/>
        </w:rPr>
        <w:t>etc</w:t>
      </w:r>
      <w:proofErr w:type="spellEnd"/>
      <w:r w:rsidRPr="00012083">
        <w:rPr>
          <w:rFonts w:ascii="Eras Medium ITC" w:hAnsi="Eras Medium ITC"/>
          <w:color w:val="auto"/>
          <w:sz w:val="24"/>
          <w:szCs w:val="24"/>
        </w:rPr>
        <w:t>/samba/</w:t>
      </w:r>
      <w:proofErr w:type="spellStart"/>
      <w:r>
        <w:rPr>
          <w:rFonts w:ascii="Eras Medium ITC" w:hAnsi="Eras Medium ITC"/>
          <w:color w:val="auto"/>
          <w:sz w:val="24"/>
          <w:szCs w:val="24"/>
        </w:rPr>
        <w:t>smb.conf</w:t>
      </w:r>
      <w:proofErr w:type="spellEnd"/>
      <w:r>
        <w:rPr>
          <w:rFonts w:ascii="Eras Medium ITC" w:hAnsi="Eras Medium ITC"/>
          <w:color w:val="auto"/>
          <w:sz w:val="24"/>
          <w:szCs w:val="24"/>
        </w:rPr>
        <w:t xml:space="preserve"> poniendo </w:t>
      </w:r>
      <w:proofErr w:type="spellStart"/>
      <w:r>
        <w:rPr>
          <w:rFonts w:ascii="Eras Medium ITC" w:hAnsi="Eras Medium ITC"/>
          <w:color w:val="auto"/>
          <w:sz w:val="24"/>
          <w:szCs w:val="24"/>
        </w:rPr>
        <w:t>security</w:t>
      </w:r>
      <w:proofErr w:type="spellEnd"/>
      <w:r>
        <w:rPr>
          <w:rFonts w:ascii="Eras Medium ITC" w:hAnsi="Eras Medium ITC"/>
          <w:color w:val="auto"/>
          <w:sz w:val="24"/>
          <w:szCs w:val="24"/>
        </w:rPr>
        <w:t xml:space="preserve"> = </w:t>
      </w:r>
      <w:proofErr w:type="spellStart"/>
      <w:r>
        <w:rPr>
          <w:rFonts w:ascii="Eras Medium ITC" w:hAnsi="Eras Medium ITC"/>
          <w:color w:val="auto"/>
          <w:sz w:val="24"/>
          <w:szCs w:val="24"/>
        </w:rPr>
        <w:t>user</w:t>
      </w:r>
      <w:proofErr w:type="spellEnd"/>
      <w:r>
        <w:rPr>
          <w:rFonts w:ascii="Eras Medium ITC" w:hAnsi="Eras Medium ITC"/>
          <w:color w:val="auto"/>
          <w:sz w:val="24"/>
          <w:szCs w:val="24"/>
        </w:rPr>
        <w:t xml:space="preserve"> y </w:t>
      </w:r>
      <w:proofErr w:type="spellStart"/>
      <w:r>
        <w:rPr>
          <w:rFonts w:ascii="Eras Medium ITC" w:hAnsi="Eras Medium ITC"/>
          <w:color w:val="auto"/>
          <w:sz w:val="24"/>
          <w:szCs w:val="24"/>
        </w:rPr>
        <w:t>browseable</w:t>
      </w:r>
      <w:proofErr w:type="spellEnd"/>
      <w:r>
        <w:rPr>
          <w:rFonts w:ascii="Eras Medium ITC" w:hAnsi="Eras Medium ITC"/>
          <w:color w:val="auto"/>
          <w:sz w:val="24"/>
          <w:szCs w:val="24"/>
        </w:rPr>
        <w:t xml:space="preserve"> = Yes:</w:t>
      </w:r>
    </w:p>
    <w:p w14:paraId="2CAD97B5" w14:textId="38A9A012" w:rsidR="00012083" w:rsidRDefault="00012083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570E9C2C" wp14:editId="3051CFA7">
            <wp:extent cx="6371590" cy="7257415"/>
            <wp:effectExtent l="0" t="0" r="0" b="63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725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929A" w14:textId="159A1EA8" w:rsidR="00012083" w:rsidRDefault="00012083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5496E1C8" w14:textId="6992365D" w:rsidR="00012083" w:rsidRDefault="00AE6128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rFonts w:ascii="Eras Medium ITC" w:hAnsi="Eras Medium ITC"/>
          <w:color w:val="auto"/>
          <w:sz w:val="24"/>
          <w:szCs w:val="24"/>
        </w:rPr>
        <w:t>Introducimos:</w:t>
      </w:r>
    </w:p>
    <w:p w14:paraId="293C8B24" w14:textId="50E4A01B" w:rsidR="00AE6128" w:rsidRPr="00AE6128" w:rsidRDefault="00AE6128" w:rsidP="00D8294E">
      <w:pPr>
        <w:pStyle w:val="Contenido"/>
        <w:rPr>
          <w:rFonts w:ascii="Eras Medium ITC" w:hAnsi="Eras Medium ITC"/>
          <w:b/>
          <w:color w:val="auto"/>
          <w:sz w:val="24"/>
          <w:szCs w:val="24"/>
        </w:rPr>
      </w:pPr>
      <w:r w:rsidRPr="00AE6128">
        <w:rPr>
          <w:rFonts w:ascii="Eras Medium ITC" w:hAnsi="Eras Medium ITC"/>
          <w:b/>
          <w:color w:val="auto"/>
          <w:sz w:val="24"/>
          <w:szCs w:val="24"/>
        </w:rPr>
        <w:t xml:space="preserve">$ </w:t>
      </w:r>
      <w:proofErr w:type="spellStart"/>
      <w:r w:rsidRPr="00AE6128">
        <w:rPr>
          <w:rFonts w:ascii="Eras Medium ITC" w:hAnsi="Eras Medium ITC"/>
          <w:b/>
          <w:color w:val="auto"/>
          <w:sz w:val="24"/>
          <w:szCs w:val="24"/>
        </w:rPr>
        <w:t>systemctl</w:t>
      </w:r>
      <w:proofErr w:type="spellEnd"/>
      <w:r w:rsidRPr="00AE6128">
        <w:rPr>
          <w:rFonts w:ascii="Eras Medium ITC" w:hAnsi="Eras Medium ITC"/>
          <w:b/>
          <w:color w:val="auto"/>
          <w:sz w:val="24"/>
          <w:szCs w:val="24"/>
        </w:rPr>
        <w:t xml:space="preserve"> </w:t>
      </w:r>
      <w:proofErr w:type="spellStart"/>
      <w:r w:rsidRPr="00AE6128">
        <w:rPr>
          <w:rFonts w:ascii="Eras Medium ITC" w:hAnsi="Eras Medium ITC"/>
          <w:b/>
          <w:color w:val="auto"/>
          <w:sz w:val="24"/>
          <w:szCs w:val="24"/>
        </w:rPr>
        <w:t>enable</w:t>
      </w:r>
      <w:proofErr w:type="spellEnd"/>
      <w:r w:rsidRPr="00AE6128">
        <w:rPr>
          <w:rFonts w:ascii="Eras Medium ITC" w:hAnsi="Eras Medium ITC"/>
          <w:b/>
          <w:color w:val="auto"/>
          <w:sz w:val="24"/>
          <w:szCs w:val="24"/>
        </w:rPr>
        <w:t xml:space="preserve"> </w:t>
      </w:r>
      <w:proofErr w:type="spellStart"/>
      <w:proofErr w:type="gramStart"/>
      <w:r w:rsidRPr="00AE6128">
        <w:rPr>
          <w:rFonts w:ascii="Eras Medium ITC" w:hAnsi="Eras Medium ITC"/>
          <w:b/>
          <w:color w:val="auto"/>
          <w:sz w:val="24"/>
          <w:szCs w:val="24"/>
        </w:rPr>
        <w:t>smb.service</w:t>
      </w:r>
      <w:proofErr w:type="spellEnd"/>
      <w:proofErr w:type="gramEnd"/>
    </w:p>
    <w:p w14:paraId="2E2A4FD7" w14:textId="66892521" w:rsidR="00AE6128" w:rsidRPr="00AE6128" w:rsidRDefault="00AE6128" w:rsidP="00D8294E">
      <w:pPr>
        <w:pStyle w:val="Contenido"/>
        <w:rPr>
          <w:rFonts w:ascii="Eras Medium ITC" w:hAnsi="Eras Medium ITC"/>
          <w:b/>
          <w:color w:val="auto"/>
          <w:sz w:val="24"/>
          <w:szCs w:val="24"/>
          <w:lang w:val="en-US"/>
        </w:rPr>
      </w:pPr>
      <w:r w:rsidRPr="00AE6128">
        <w:rPr>
          <w:rFonts w:ascii="Eras Medium ITC" w:hAnsi="Eras Medium ITC"/>
          <w:b/>
          <w:color w:val="auto"/>
          <w:sz w:val="24"/>
          <w:szCs w:val="24"/>
          <w:lang w:val="en-US"/>
        </w:rPr>
        <w:t xml:space="preserve">$ </w:t>
      </w:r>
      <w:proofErr w:type="gramStart"/>
      <w:r w:rsidRPr="00AE6128">
        <w:rPr>
          <w:rFonts w:ascii="Eras Medium ITC" w:hAnsi="Eras Medium ITC"/>
          <w:b/>
          <w:color w:val="auto"/>
          <w:sz w:val="24"/>
          <w:szCs w:val="24"/>
          <w:lang w:val="en-US"/>
        </w:rPr>
        <w:t>fir</w:t>
      </w:r>
      <w:r w:rsidRPr="00AE6128">
        <w:rPr>
          <w:rFonts w:ascii="Eras Medium ITC" w:hAnsi="Eras Medium ITC"/>
          <w:b/>
          <w:color w:val="auto"/>
          <w:sz w:val="24"/>
          <w:szCs w:val="24"/>
          <w:lang w:val="en-US"/>
        </w:rPr>
        <w:t>ewall-</w:t>
      </w:r>
      <w:proofErr w:type="spellStart"/>
      <w:r w:rsidRPr="00AE6128">
        <w:rPr>
          <w:rFonts w:ascii="Eras Medium ITC" w:hAnsi="Eras Medium ITC"/>
          <w:b/>
          <w:color w:val="auto"/>
          <w:sz w:val="24"/>
          <w:szCs w:val="24"/>
          <w:lang w:val="en-US"/>
        </w:rPr>
        <w:t>cmd</w:t>
      </w:r>
      <w:proofErr w:type="spellEnd"/>
      <w:proofErr w:type="gramEnd"/>
      <w:r w:rsidRPr="00AE6128">
        <w:rPr>
          <w:rFonts w:ascii="Eras Medium ITC" w:hAnsi="Eras Medium ITC"/>
          <w:b/>
          <w:color w:val="auto"/>
          <w:sz w:val="24"/>
          <w:szCs w:val="24"/>
          <w:lang w:val="en-US"/>
        </w:rPr>
        <w:t xml:space="preserve"> --zone=internal –add-</w:t>
      </w:r>
      <w:r w:rsidRPr="00AE6128">
        <w:rPr>
          <w:rFonts w:ascii="Eras Medium ITC" w:hAnsi="Eras Medium ITC"/>
          <w:b/>
          <w:color w:val="auto"/>
          <w:sz w:val="24"/>
          <w:szCs w:val="24"/>
          <w:lang w:val="en-US"/>
        </w:rPr>
        <w:t>service=samba</w:t>
      </w:r>
      <w:r w:rsidRPr="00AE6128">
        <w:rPr>
          <w:rFonts w:ascii="Eras Medium ITC" w:hAnsi="Eras Medium ITC"/>
          <w:b/>
          <w:color w:val="auto"/>
          <w:sz w:val="24"/>
          <w:szCs w:val="24"/>
          <w:lang w:val="en-US"/>
        </w:rPr>
        <w:t xml:space="preserve"> --permanent</w:t>
      </w:r>
    </w:p>
    <w:p w14:paraId="2893A159" w14:textId="1D6EFF43" w:rsidR="00012083" w:rsidRDefault="00AE6128" w:rsidP="00D8294E">
      <w:pPr>
        <w:pStyle w:val="Contenido"/>
        <w:rPr>
          <w:rFonts w:ascii="Eras Medium ITC" w:hAnsi="Eras Medium ITC"/>
          <w:color w:val="auto"/>
          <w:sz w:val="24"/>
          <w:szCs w:val="24"/>
          <w:lang w:val="en-US"/>
        </w:rPr>
      </w:pPr>
      <w:proofErr w:type="spellStart"/>
      <w:r>
        <w:rPr>
          <w:rFonts w:ascii="Eras Medium ITC" w:hAnsi="Eras Medium ITC"/>
          <w:color w:val="auto"/>
          <w:sz w:val="24"/>
          <w:szCs w:val="24"/>
          <w:lang w:val="en-US"/>
        </w:rPr>
        <w:t>Añadimos</w:t>
      </w:r>
      <w:proofErr w:type="spellEnd"/>
      <w:r>
        <w:rPr>
          <w:rFonts w:ascii="Eras Medium ITC" w:hAnsi="Eras Medium ITC"/>
          <w:color w:val="auto"/>
          <w:sz w:val="24"/>
          <w:szCs w:val="24"/>
          <w:lang w:val="en-US"/>
        </w:rPr>
        <w:t xml:space="preserve"> el </w:t>
      </w:r>
      <w:proofErr w:type="spellStart"/>
      <w:r>
        <w:rPr>
          <w:rFonts w:ascii="Eras Medium ITC" w:hAnsi="Eras Medium ITC"/>
          <w:color w:val="auto"/>
          <w:sz w:val="24"/>
          <w:szCs w:val="24"/>
          <w:lang w:val="en-US"/>
        </w:rPr>
        <w:t>usuario</w:t>
      </w:r>
      <w:proofErr w:type="spellEnd"/>
      <w:r>
        <w:rPr>
          <w:rFonts w:ascii="Eras Medium ITC" w:hAnsi="Eras Medium ITC"/>
          <w:color w:val="auto"/>
          <w:sz w:val="24"/>
          <w:szCs w:val="24"/>
          <w:lang w:val="en-US"/>
        </w:rPr>
        <w:t>:</w:t>
      </w:r>
    </w:p>
    <w:p w14:paraId="464378DE" w14:textId="7BE3842C" w:rsidR="00AE6128" w:rsidRDefault="00AE6128" w:rsidP="00D8294E">
      <w:pPr>
        <w:pStyle w:val="Contenido"/>
        <w:rPr>
          <w:rFonts w:ascii="Eras Medium ITC" w:hAnsi="Eras Medium ITC"/>
          <w:color w:val="auto"/>
          <w:sz w:val="24"/>
          <w:szCs w:val="24"/>
          <w:lang w:val="en-US"/>
        </w:rPr>
      </w:pPr>
      <w:r>
        <w:rPr>
          <w:noProof/>
          <w:lang w:eastAsia="es-ES"/>
        </w:rPr>
        <w:drawing>
          <wp:inline distT="0" distB="0" distL="0" distR="0" wp14:anchorId="43AB3608" wp14:editId="1A449D7C">
            <wp:extent cx="3619500" cy="97155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29840" w14:textId="002B6742" w:rsidR="00AE6128" w:rsidRDefault="00AE6128" w:rsidP="00D8294E">
      <w:pPr>
        <w:pStyle w:val="Contenido"/>
        <w:rPr>
          <w:rFonts w:ascii="Eras Medium ITC" w:hAnsi="Eras Medium ITC"/>
          <w:color w:val="auto"/>
          <w:sz w:val="24"/>
          <w:szCs w:val="24"/>
          <w:lang w:val="en-US"/>
        </w:rPr>
      </w:pPr>
    </w:p>
    <w:p w14:paraId="1C24F1AC" w14:textId="77B151B9" w:rsidR="00AE6128" w:rsidRDefault="00AE6128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 w:rsidRPr="00AE6128">
        <w:rPr>
          <w:rFonts w:ascii="Eras Medium ITC" w:hAnsi="Eras Medium ITC"/>
          <w:color w:val="auto"/>
          <w:sz w:val="24"/>
          <w:szCs w:val="24"/>
        </w:rPr>
        <w:lastRenderedPageBreak/>
        <w:t>Compartimos el directorio de /Usuarios/</w:t>
      </w:r>
      <w:proofErr w:type="spellStart"/>
      <w:r>
        <w:rPr>
          <w:rFonts w:ascii="Eras Medium ITC" w:hAnsi="Eras Medium ITC"/>
          <w:color w:val="auto"/>
          <w:sz w:val="24"/>
          <w:szCs w:val="24"/>
        </w:rPr>
        <w:t>asuser</w:t>
      </w:r>
      <w:proofErr w:type="spellEnd"/>
      <w:r>
        <w:rPr>
          <w:rFonts w:ascii="Eras Medium ITC" w:hAnsi="Eras Medium ITC"/>
          <w:color w:val="auto"/>
          <w:sz w:val="24"/>
          <w:szCs w:val="24"/>
        </w:rPr>
        <w:t xml:space="preserve"> con Todos en Windows:</w:t>
      </w:r>
    </w:p>
    <w:p w14:paraId="689925A8" w14:textId="651CF8AE" w:rsidR="00AE6128" w:rsidRDefault="00AE6128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34ACC0CE" wp14:editId="626D80FD">
            <wp:extent cx="5819775" cy="3371850"/>
            <wp:effectExtent l="0" t="0" r="9525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D0FC4" w14:textId="77777777" w:rsidR="00AE6128" w:rsidRPr="00AE6128" w:rsidRDefault="00AE6128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28D5C564" w14:textId="29EC5327" w:rsidR="00012083" w:rsidRDefault="00B336E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rFonts w:ascii="Eras Medium ITC" w:hAnsi="Eras Medium ITC"/>
          <w:color w:val="auto"/>
          <w:sz w:val="24"/>
          <w:szCs w:val="24"/>
        </w:rPr>
        <w:t>Vemos que funciona añadiendo un fichero:</w:t>
      </w:r>
    </w:p>
    <w:p w14:paraId="6A3ED688" w14:textId="50AD6DB1" w:rsidR="00B336E6" w:rsidRPr="00AE6128" w:rsidRDefault="00B336E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2855F29F" wp14:editId="7B98FFFC">
            <wp:extent cx="6371590" cy="423735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C4F6F" w14:textId="00946C5A" w:rsidR="00012083" w:rsidRPr="00AE6128" w:rsidRDefault="00012083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590D667A" w14:textId="35AF2573" w:rsidR="00012083" w:rsidRPr="00AE6128" w:rsidRDefault="00012083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1B3C6C3F" w14:textId="24718FDB" w:rsidR="00012083" w:rsidRPr="00AE6128" w:rsidRDefault="00012083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33A888D2" w14:textId="62F07C03" w:rsidR="00012083" w:rsidRPr="00AE6128" w:rsidRDefault="00012083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7402BBB9" w14:textId="15471303" w:rsidR="00012083" w:rsidRPr="00AE6128" w:rsidRDefault="00012083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0C36A347" w14:textId="7E669ECA" w:rsidR="00012083" w:rsidRPr="00AE6128" w:rsidRDefault="00012083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41E6B194" w14:textId="7BDD749E" w:rsidR="00012083" w:rsidRPr="00AE6128" w:rsidRDefault="00012083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79CFCE27" w14:textId="261C9E50" w:rsidR="00012083" w:rsidRPr="00AE6128" w:rsidRDefault="00012083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32F22ED1" w14:textId="631B9E17" w:rsidR="00012083" w:rsidRPr="00AE6128" w:rsidRDefault="00012083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358CBCFC" w14:textId="11E989B8" w:rsidR="00012083" w:rsidRPr="00AE6128" w:rsidRDefault="00012083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47550BD8" w14:textId="5923E5BB" w:rsidR="00012083" w:rsidRPr="00AE6128" w:rsidRDefault="00012083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51312022" w14:textId="20F4B6BD" w:rsidR="00012083" w:rsidRPr="00AE6128" w:rsidRDefault="00012083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67132E40" w14:textId="2D44464A" w:rsidR="00012083" w:rsidRPr="00AE6128" w:rsidRDefault="00012083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2F494E77" w14:textId="6DE9BEC1" w:rsidR="00012083" w:rsidRPr="00AE6128" w:rsidRDefault="00012083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3909E6F8" w14:textId="4FB78CA5" w:rsidR="00B336E6" w:rsidRDefault="00B336E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2D396E5E" w14:textId="2F12BEA8" w:rsidR="00B336E6" w:rsidRDefault="00B336E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bookmarkStart w:id="4" w:name="_GoBack"/>
      <w:bookmarkEnd w:id="4"/>
    </w:p>
    <w:p w14:paraId="30050DCF" w14:textId="1DAFF79D" w:rsidR="00B336E6" w:rsidRDefault="00B336E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02BB0374" w14:textId="2CDA013B" w:rsidR="00B336E6" w:rsidRDefault="00B336E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426E05A8" w14:textId="7FFDBE2E" w:rsidR="00B336E6" w:rsidRDefault="00B336E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4475F674" w14:textId="12F8EC2F" w:rsidR="00B336E6" w:rsidRDefault="00B336E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72897FF1" w14:textId="1AC7882F" w:rsidR="00B336E6" w:rsidRDefault="00B336E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73C04545" w14:textId="49A0C207" w:rsidR="00B336E6" w:rsidRDefault="00B336E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37406CD2" w14:textId="21A88A34" w:rsidR="00B336E6" w:rsidRDefault="00B336E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59CAAB74" w14:textId="04BA222F" w:rsidR="00B336E6" w:rsidRDefault="00B336E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73BE2848" w14:textId="5B5F01E3" w:rsidR="00B336E6" w:rsidRDefault="00B336E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66D83768" w14:textId="77777777" w:rsidR="00B336E6" w:rsidRPr="00AE6128" w:rsidRDefault="00B336E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2A7F8A5A" w14:textId="79EB6413" w:rsidR="00344810" w:rsidRPr="00AE6128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566B34BF" w14:textId="69D3695D" w:rsidR="00344810" w:rsidRPr="00AE6128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6E7DF6CA" w14:textId="717193B3" w:rsidR="00344810" w:rsidRPr="00AE6128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2D3C1EA8" w14:textId="7670EAC5" w:rsidR="00344810" w:rsidRPr="00AE6128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64EB7C4E" w14:textId="390C962D" w:rsidR="00344810" w:rsidRPr="00AE6128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32EA0E05" w14:textId="5828AF34" w:rsidR="00344810" w:rsidRPr="00AE6128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2BD6527B" w14:textId="5827046F" w:rsidR="00344810" w:rsidRPr="00AE6128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6BE208AA" w14:textId="597342A4" w:rsidR="00344810" w:rsidRPr="00AE6128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35D0622C" w14:textId="16530E99" w:rsidR="00344810" w:rsidRPr="00AE6128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0B63CA8B" w14:textId="0E5DEA80" w:rsidR="00344810" w:rsidRPr="00AE6128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43F9E639" w14:textId="6501FB9C" w:rsidR="00344810" w:rsidRPr="00AE6128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181E86E3" w14:textId="66296590" w:rsidR="00344810" w:rsidRPr="00AE6128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5D2A40DE" w14:textId="390772A5" w:rsidR="00344810" w:rsidRPr="00AE6128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6DC5F04A" w14:textId="5DA04A9B" w:rsidR="00344810" w:rsidRPr="00AE6128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695B02BC" w14:textId="6384CBBF" w:rsidR="00344810" w:rsidRPr="00AE6128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78895C57" w14:textId="48A85C68" w:rsidR="00344810" w:rsidRPr="00AE6128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7DEDE3B6" w14:textId="77777777" w:rsidR="00344810" w:rsidRPr="00AE6128" w:rsidRDefault="00344810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7C2B58FD" w14:textId="3645F47F" w:rsidR="00706588" w:rsidRPr="00AE6128" w:rsidRDefault="00D829DE" w:rsidP="006365E8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 w:rsidRPr="00F659BA">
        <w:rPr>
          <w:rFonts w:ascii="Eras Medium ITC" w:hAnsi="Eras Medium ITC"/>
          <w:noProof/>
          <w:color w:val="auto"/>
          <w:lang w:eastAsia="es-ES"/>
        </w:rPr>
        <w:drawing>
          <wp:anchor distT="0" distB="0" distL="114300" distR="114300" simplePos="0" relativeHeight="251660292" behindDoc="1" locked="0" layoutInCell="1" allowOverlap="1" wp14:anchorId="47A1B132" wp14:editId="032E4957">
            <wp:simplePos x="0" y="0"/>
            <wp:positionH relativeFrom="page">
              <wp:posOffset>-1962652</wp:posOffset>
            </wp:positionH>
            <wp:positionV relativeFrom="page">
              <wp:posOffset>-215811</wp:posOffset>
            </wp:positionV>
            <wp:extent cx="13219316" cy="7833668"/>
            <wp:effectExtent l="0" t="0" r="1905" b="0"/>
            <wp:wrapNone/>
            <wp:docPr id="27" name="Imagen 27" descr="Fuegos artificiales en la noche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Fuegos artificiales en la noche&#10;&#10;Descripción generada automáticamente con confianza media"/>
                    <pic:cNvPicPr/>
                  </pic:nvPicPr>
                  <pic:blipFill>
                    <a:blip r:embed="rId43" cstate="print">
                      <a:duotone>
                        <a:prstClr val="black"/>
                        <a:schemeClr val="accent4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19316" cy="78336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1BA0" w:rsidRPr="00F659BA">
        <w:rPr>
          <w:rFonts w:ascii="Eras Medium ITC" w:hAnsi="Eras Medium ITC"/>
          <w:noProof/>
          <w:color w:val="auto"/>
          <w:lang w:eastAsia="es-ES"/>
        </w:rPr>
        <w:drawing>
          <wp:anchor distT="0" distB="0" distL="114300" distR="114300" simplePos="0" relativeHeight="251661316" behindDoc="0" locked="0" layoutInCell="1" allowOverlap="1" wp14:anchorId="2DFDD9CE" wp14:editId="1580D014">
            <wp:simplePos x="0" y="0"/>
            <wp:positionH relativeFrom="margin">
              <wp:align>left</wp:align>
            </wp:positionH>
            <wp:positionV relativeFrom="paragraph">
              <wp:posOffset>327069</wp:posOffset>
            </wp:positionV>
            <wp:extent cx="3816350" cy="1901825"/>
            <wp:effectExtent l="0" t="0" r="0" b="0"/>
            <wp:wrapSquare wrapText="bothSides"/>
            <wp:docPr id="26" name="Imagen 26" descr="Escuela de Ingeniería Informática - Inic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cuela de Ingeniería Informática - Inicio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C80FBA" w14:textId="72C803B4" w:rsidR="15DE4B3C" w:rsidRPr="00F659BA" w:rsidRDefault="00123F2A" w:rsidP="15DE4B3C">
      <w:pPr>
        <w:spacing w:after="200"/>
        <w:rPr>
          <w:rFonts w:ascii="Eras Medium ITC" w:hAnsi="Eras Medium ITC" w:cs="Calibri"/>
          <w:b w:val="0"/>
          <w:noProof/>
          <w:color w:val="auto"/>
          <w:sz w:val="26"/>
          <w:szCs w:val="26"/>
        </w:rPr>
      </w:pPr>
      <w:r w:rsidRPr="00F659BA">
        <w:rPr>
          <w:rFonts w:ascii="Eras Medium ITC" w:hAnsi="Eras Medium ITC"/>
          <w:b w:val="0"/>
          <w:noProof/>
          <w:color w:val="auto"/>
          <w:lang w:eastAsia="es-ES"/>
        </w:rPr>
        <mc:AlternateContent>
          <mc:Choice Requires="wps">
            <w:drawing>
              <wp:anchor distT="0" distB="0" distL="114300" distR="114300" simplePos="0" relativeHeight="251658244" behindDoc="1" locked="0" layoutInCell="1" allowOverlap="1" wp14:anchorId="129B42C7" wp14:editId="6F61EA15">
                <wp:simplePos x="0" y="0"/>
                <wp:positionH relativeFrom="column">
                  <wp:posOffset>-619760</wp:posOffset>
                </wp:positionH>
                <wp:positionV relativeFrom="page">
                  <wp:posOffset>7226300</wp:posOffset>
                </wp:positionV>
                <wp:extent cx="7760970" cy="3556000"/>
                <wp:effectExtent l="0" t="0" r="0" b="6350"/>
                <wp:wrapNone/>
                <wp:docPr id="25" name="Rectángulo 25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35560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100000">
                              <a:schemeClr val="accent2">
                                <a:lumMod val="40000"/>
                                <a:lumOff val="60000"/>
                              </a:schemeClr>
                            </a:gs>
                            <a:gs pos="27000">
                              <a:srgbClr val="000000"/>
                            </a:gs>
                          </a:gsLst>
                          <a:lin ang="27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03ED50" w14:textId="241C5028" w:rsidR="00FF6C33" w:rsidRDefault="00FF6C33" w:rsidP="00FF6C3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129B42C7" id="Rectángulo 25" o:spid="_x0000_s1030" alt="rectángulo de color" style="position:absolute;margin-left:-48.8pt;margin-top:569pt;width:611.1pt;height:280pt;z-index:-2516582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" fillcolor="black" stroked="f" strokeweight="2pt">
                <v:fill color2="#aed3eb [1301]" rotate="t" angle="45" colors="0 black;17695f black" focus="100%" type="gradient"/>
                <v:textbox>
                  <w:txbxContent>
                    <w:p w14:paraId="0E03ED50" w14:textId="241C5028" w:rsidR="00FF6C33" w:rsidRDefault="00FF6C33" w:rsidP="00FF6C33">
                      <w:pPr>
                        <w:jc w:val="center"/>
                      </w:pPr>
                    </w:p>
                  </w:txbxContent>
                </v:textbox>
                <w10:wrap anchory="page"/>
              </v:rect>
            </w:pict>
          </mc:Fallback>
        </mc:AlternateContent>
      </w:r>
      <w:r w:rsidR="00B337BE" w:rsidRPr="00F659BA">
        <w:rPr>
          <w:rFonts w:ascii="Eras Medium ITC" w:hAnsi="Eras Medium ITC"/>
          <w:b w:val="0"/>
          <w:color w:val="auto"/>
        </w:rPr>
        <w:fldChar w:fldCharType="begin"/>
      </w:r>
      <w:r w:rsidR="00B337BE" w:rsidRPr="00F659BA">
        <w:rPr>
          <w:rFonts w:ascii="Eras Medium ITC" w:hAnsi="Eras Medium ITC"/>
          <w:b w:val="0"/>
          <w:color w:val="auto"/>
        </w:rPr>
        <w:instrText xml:space="preserve"> INCLUDEPICTURE "https://imgs.search.brave.com/HeED8NhWXSOeggLRFah1ataaw29O8n9LZX8ksCXFFGc/rs:fit:400:200:1/g:ce/aHR0cHM6Ly9pbmdl/bmllcmlhaW5mb3Jt/YXRpY2EudW5pb3Zp/LmVzL2ltYWdlL2lt/YWdlX2dhbGxlcnk_/aW1nX2lkPTU0MzU2/MzQmdD0xNTg0OTYz/NTUxOTU2" \* MERGEFORMATINET </w:instrText>
      </w:r>
      <w:r w:rsidR="00B337BE" w:rsidRPr="00F659BA">
        <w:rPr>
          <w:rFonts w:ascii="Eras Medium ITC" w:hAnsi="Eras Medium ITC"/>
          <w:b w:val="0"/>
          <w:color w:val="auto"/>
        </w:rPr>
        <w:fldChar w:fldCharType="end"/>
      </w:r>
    </w:p>
    <w:sectPr w:rsidR="15DE4B3C" w:rsidRPr="00F659BA" w:rsidSect="00F45147">
      <w:headerReference w:type="default" r:id="rId45"/>
      <w:footerReference w:type="default" r:id="rId46"/>
      <w:pgSz w:w="11906" w:h="16838" w:code="9"/>
      <w:pgMar w:top="720" w:right="936" w:bottom="720" w:left="936" w:header="289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3879D61" w14:textId="77777777" w:rsidR="00906BD2" w:rsidRDefault="00906BD2">
      <w:r>
        <w:separator/>
      </w:r>
    </w:p>
    <w:p w14:paraId="04AD4DA9" w14:textId="77777777" w:rsidR="00906BD2" w:rsidRDefault="00906BD2"/>
  </w:endnote>
  <w:endnote w:type="continuationSeparator" w:id="0">
    <w:p w14:paraId="2E093CF8" w14:textId="77777777" w:rsidR="00906BD2" w:rsidRDefault="00906BD2">
      <w:r>
        <w:continuationSeparator/>
      </w:r>
    </w:p>
    <w:p w14:paraId="3374C5AB" w14:textId="77777777" w:rsidR="00906BD2" w:rsidRDefault="00906BD2"/>
  </w:endnote>
  <w:endnote w:type="continuationNotice" w:id="1">
    <w:p w14:paraId="44B19781" w14:textId="77777777" w:rsidR="00906BD2" w:rsidRDefault="00906BD2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Eras Medium ITC">
    <w:panose1 w:val="020B0602030504020804"/>
    <w:charset w:val="00"/>
    <w:family w:val="swiss"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Eras Medium ITC" w:hAnsi="Eras Medium ITC"/>
        <w:b w:val="0"/>
        <w:bCs/>
        <w:i/>
        <w:iCs/>
        <w:noProof/>
        <w:color w:val="2E287F" w:themeColor="text1" w:themeTint="BF"/>
      </w:rPr>
      <w:id w:val="-890194395"/>
      <w:docPartObj>
        <w:docPartGallery w:val="Page Numbers (Bottom of Page)"/>
        <w:docPartUnique/>
      </w:docPartObj>
    </w:sdtPr>
    <w:sdtEndPr>
      <w:rPr>
        <w:i w:val="0"/>
        <w:iCs w:val="0"/>
      </w:rPr>
    </w:sdtEndPr>
    <w:sdtContent>
      <w:p w14:paraId="4B14E146" w14:textId="5406DD22" w:rsidR="00DF027C" w:rsidRPr="00435728" w:rsidRDefault="00DF027C">
        <w:pPr>
          <w:pStyle w:val="Piedepgina"/>
          <w:jc w:val="center"/>
          <w:rPr>
            <w:rFonts w:ascii="Eras Medium ITC" w:hAnsi="Eras Medium ITC"/>
            <w:b w:val="0"/>
            <w:bCs/>
            <w:noProof/>
            <w:color w:val="2E287F" w:themeColor="text1" w:themeTint="BF"/>
          </w:rPr>
        </w:pPr>
        <w:r w:rsidRPr="00435728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fldChar w:fldCharType="begin"/>
        </w:r>
        <w:r w:rsidRPr="00435728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instrText xml:space="preserve"> PAGE   \* MERGEFORMAT </w:instrText>
        </w:r>
        <w:r w:rsidRPr="00435728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fldChar w:fldCharType="separate"/>
        </w:r>
        <w:r w:rsidR="00B336E6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t>18</w:t>
        </w:r>
        <w:r w:rsidRPr="00435728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fldChar w:fldCharType="end"/>
        </w:r>
        <w:r w:rsidR="00A20A84" w:rsidRPr="00435728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t xml:space="preserve"> </w:t>
        </w:r>
      </w:p>
    </w:sdtContent>
  </w:sdt>
  <w:p w14:paraId="7B130CFF" w14:textId="77777777" w:rsidR="00DF027C" w:rsidRDefault="00DF027C">
    <w:pPr>
      <w:pStyle w:val="Piedepgina"/>
      <w:rPr>
        <w:noProof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4F9C8CF" w14:textId="77777777" w:rsidR="00906BD2" w:rsidRDefault="00906BD2">
      <w:r>
        <w:separator/>
      </w:r>
    </w:p>
    <w:p w14:paraId="6D997B32" w14:textId="77777777" w:rsidR="00906BD2" w:rsidRDefault="00906BD2"/>
  </w:footnote>
  <w:footnote w:type="continuationSeparator" w:id="0">
    <w:p w14:paraId="1F129B01" w14:textId="77777777" w:rsidR="00906BD2" w:rsidRDefault="00906BD2">
      <w:r>
        <w:continuationSeparator/>
      </w:r>
    </w:p>
    <w:p w14:paraId="27D12EC3" w14:textId="77777777" w:rsidR="00906BD2" w:rsidRDefault="00906BD2"/>
  </w:footnote>
  <w:footnote w:type="continuationNotice" w:id="1">
    <w:p w14:paraId="3758060C" w14:textId="77777777" w:rsidR="00906BD2" w:rsidRDefault="00906BD2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9516E33" w14:textId="3DA0B666" w:rsidR="007774CC" w:rsidRPr="00D5530C" w:rsidRDefault="00301396" w:rsidP="007774CC">
    <w:pPr>
      <w:pStyle w:val="Encabezado"/>
      <w:jc w:val="right"/>
      <w:rPr>
        <w:rFonts w:ascii="Eras Medium ITC" w:hAnsi="Eras Medium ITC"/>
        <w:b w:val="0"/>
        <w:bCs/>
        <w:i/>
        <w:iCs/>
        <w:color w:val="auto"/>
      </w:rPr>
    </w:pPr>
    <w:r>
      <w:rPr>
        <w:rFonts w:ascii="Eras Medium ITC" w:hAnsi="Eras Medium ITC"/>
        <w:b w:val="0"/>
        <w:bCs/>
        <w:i/>
        <w:iCs/>
        <w:color w:val="auto"/>
      </w:rPr>
      <w:t>UO285176</w:t>
    </w:r>
    <w:r w:rsidR="006479C3">
      <w:rPr>
        <w:rFonts w:ascii="Eras Medium ITC" w:hAnsi="Eras Medium ITC"/>
        <w:b w:val="0"/>
        <w:bCs/>
        <w:i/>
        <w:iCs/>
        <w:color w:val="auto"/>
      </w:rPr>
      <w:t xml:space="preserve"> – L5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61768F"/>
    <w:multiLevelType w:val="hybridMultilevel"/>
    <w:tmpl w:val="E83492C2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F71656"/>
    <w:multiLevelType w:val="hybridMultilevel"/>
    <w:tmpl w:val="26C222EA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09A66741"/>
    <w:multiLevelType w:val="hybridMultilevel"/>
    <w:tmpl w:val="D95C557C"/>
    <w:lvl w:ilvl="0" w:tplc="49EA0542">
      <w:start w:val="2"/>
      <w:numFmt w:val="bullet"/>
      <w:lvlText w:val="-"/>
      <w:lvlJc w:val="left"/>
      <w:pPr>
        <w:ind w:left="720" w:hanging="360"/>
      </w:pPr>
      <w:rPr>
        <w:rFonts w:ascii="Eras Medium ITC" w:eastAsiaTheme="minorEastAsia" w:hAnsi="Eras Medium ITC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595887"/>
    <w:multiLevelType w:val="hybridMultilevel"/>
    <w:tmpl w:val="5E80E1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D00131"/>
    <w:multiLevelType w:val="hybridMultilevel"/>
    <w:tmpl w:val="B18024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2E4CF3"/>
    <w:multiLevelType w:val="hybridMultilevel"/>
    <w:tmpl w:val="8100477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225654"/>
    <w:multiLevelType w:val="hybridMultilevel"/>
    <w:tmpl w:val="50A4F924"/>
    <w:lvl w:ilvl="0" w:tplc="FB488AEA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F87CDB"/>
    <w:multiLevelType w:val="hybridMultilevel"/>
    <w:tmpl w:val="983EF930"/>
    <w:lvl w:ilvl="0" w:tplc="DFBE2534">
      <w:start w:val="1"/>
      <w:numFmt w:val="upperLetter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145793"/>
    <w:multiLevelType w:val="multilevel"/>
    <w:tmpl w:val="EBA4B0D2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7784E2D"/>
    <w:multiLevelType w:val="hybridMultilevel"/>
    <w:tmpl w:val="BD90D020"/>
    <w:lvl w:ilvl="0" w:tplc="0C7E8D42">
      <w:start w:val="10"/>
      <w:numFmt w:val="decimal"/>
      <w:lvlText w:val="%1"/>
      <w:lvlJc w:val="left"/>
      <w:pPr>
        <w:ind w:left="720" w:hanging="360"/>
      </w:pPr>
      <w:rPr>
        <w:rFonts w:hint="default"/>
        <w:sz w:val="24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AEC6AB8"/>
    <w:multiLevelType w:val="hybridMultilevel"/>
    <w:tmpl w:val="D2A47FFE"/>
    <w:lvl w:ilvl="0" w:tplc="E522FD80">
      <w:start w:val="1"/>
      <w:numFmt w:val="decimal"/>
      <w:lvlText w:val="%1."/>
      <w:lvlJc w:val="left"/>
      <w:pPr>
        <w:ind w:left="720" w:hanging="360"/>
      </w:pPr>
      <w:rPr>
        <w:rFonts w:cstheme="minorBidi" w:hint="default"/>
        <w:sz w:val="24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BED62A5"/>
    <w:multiLevelType w:val="hybridMultilevel"/>
    <w:tmpl w:val="614C1E6A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336C71E3"/>
    <w:multiLevelType w:val="hybridMultilevel"/>
    <w:tmpl w:val="C9565C1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88039E6"/>
    <w:multiLevelType w:val="hybridMultilevel"/>
    <w:tmpl w:val="F646615C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A71328A"/>
    <w:multiLevelType w:val="hybridMultilevel"/>
    <w:tmpl w:val="F4169286"/>
    <w:lvl w:ilvl="0" w:tplc="FB488AEA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1495F71"/>
    <w:multiLevelType w:val="hybridMultilevel"/>
    <w:tmpl w:val="D78CB4FC"/>
    <w:lvl w:ilvl="0" w:tplc="C9D6A2E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1964CB8"/>
    <w:multiLevelType w:val="hybridMultilevel"/>
    <w:tmpl w:val="6200318A"/>
    <w:lvl w:ilvl="0" w:tplc="E3F849CA">
      <w:start w:val="1"/>
      <w:numFmt w:val="upperLetter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8BF1844"/>
    <w:multiLevelType w:val="hybridMultilevel"/>
    <w:tmpl w:val="ABE2A850"/>
    <w:lvl w:ilvl="0" w:tplc="49EA0542">
      <w:start w:val="2"/>
      <w:numFmt w:val="bullet"/>
      <w:lvlText w:val="-"/>
      <w:lvlJc w:val="left"/>
      <w:pPr>
        <w:ind w:left="720" w:hanging="360"/>
      </w:pPr>
      <w:rPr>
        <w:rFonts w:ascii="Eras Medium ITC" w:eastAsiaTheme="minorEastAsia" w:hAnsi="Eras Medium ITC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1D9443A"/>
    <w:multiLevelType w:val="multilevel"/>
    <w:tmpl w:val="46C0A364"/>
    <w:lvl w:ilvl="0">
      <w:start w:val="2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Calibri" w:eastAsiaTheme="minorHAnsi" w:hAnsi="Calibri" w:cs="Calibri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9" w15:restartNumberingAfterBreak="0">
    <w:nsid w:val="597B7FC6"/>
    <w:multiLevelType w:val="hybridMultilevel"/>
    <w:tmpl w:val="D09C7FF4"/>
    <w:lvl w:ilvl="0" w:tplc="4D5EA5E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bCs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5C86E32"/>
    <w:multiLevelType w:val="hybridMultilevel"/>
    <w:tmpl w:val="AD1C9F4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F3B6EA7"/>
    <w:multiLevelType w:val="hybridMultilevel"/>
    <w:tmpl w:val="BC164F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6B43576"/>
    <w:multiLevelType w:val="hybridMultilevel"/>
    <w:tmpl w:val="185A82D8"/>
    <w:lvl w:ilvl="0" w:tplc="08090001">
      <w:start w:val="1"/>
      <w:numFmt w:val="bullet"/>
      <w:lvlText w:val=""/>
      <w:lvlJc w:val="left"/>
      <w:pPr>
        <w:ind w:left="7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23" w15:restartNumberingAfterBreak="0">
    <w:nsid w:val="779315B9"/>
    <w:multiLevelType w:val="multilevel"/>
    <w:tmpl w:val="4392830C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24" w15:restartNumberingAfterBreak="0">
    <w:nsid w:val="77B77402"/>
    <w:multiLevelType w:val="hybridMultilevel"/>
    <w:tmpl w:val="866EC2D4"/>
    <w:lvl w:ilvl="0" w:tplc="49EA0542">
      <w:start w:val="2"/>
      <w:numFmt w:val="bullet"/>
      <w:lvlText w:val="-"/>
      <w:lvlJc w:val="left"/>
      <w:pPr>
        <w:ind w:left="720" w:hanging="360"/>
      </w:pPr>
      <w:rPr>
        <w:rFonts w:ascii="Eras Medium ITC" w:eastAsiaTheme="minorEastAsia" w:hAnsi="Eras Medium ITC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8D901C6"/>
    <w:multiLevelType w:val="hybridMultilevel"/>
    <w:tmpl w:val="561E0F2C"/>
    <w:lvl w:ilvl="0" w:tplc="49EA0542">
      <w:start w:val="2"/>
      <w:numFmt w:val="bullet"/>
      <w:lvlText w:val="-"/>
      <w:lvlJc w:val="left"/>
      <w:pPr>
        <w:ind w:left="1440" w:hanging="360"/>
      </w:pPr>
      <w:rPr>
        <w:rFonts w:ascii="Eras Medium ITC" w:eastAsiaTheme="minorEastAsia" w:hAnsi="Eras Medium ITC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5"/>
  </w:num>
  <w:num w:numId="3">
    <w:abstractNumId w:val="14"/>
  </w:num>
  <w:num w:numId="4">
    <w:abstractNumId w:val="6"/>
  </w:num>
  <w:num w:numId="5">
    <w:abstractNumId w:val="13"/>
  </w:num>
  <w:num w:numId="6">
    <w:abstractNumId w:val="7"/>
  </w:num>
  <w:num w:numId="7">
    <w:abstractNumId w:val="23"/>
  </w:num>
  <w:num w:numId="8">
    <w:abstractNumId w:val="18"/>
  </w:num>
  <w:num w:numId="9">
    <w:abstractNumId w:val="22"/>
  </w:num>
  <w:num w:numId="10">
    <w:abstractNumId w:val="4"/>
  </w:num>
  <w:num w:numId="11">
    <w:abstractNumId w:val="3"/>
  </w:num>
  <w:num w:numId="12">
    <w:abstractNumId w:val="1"/>
  </w:num>
  <w:num w:numId="13">
    <w:abstractNumId w:val="21"/>
  </w:num>
  <w:num w:numId="14">
    <w:abstractNumId w:val="20"/>
  </w:num>
  <w:num w:numId="15">
    <w:abstractNumId w:val="9"/>
  </w:num>
  <w:num w:numId="16">
    <w:abstractNumId w:val="0"/>
  </w:num>
  <w:num w:numId="17">
    <w:abstractNumId w:val="19"/>
  </w:num>
  <w:num w:numId="18">
    <w:abstractNumId w:val="17"/>
  </w:num>
  <w:num w:numId="19">
    <w:abstractNumId w:val="24"/>
  </w:num>
  <w:num w:numId="20">
    <w:abstractNumId w:val="25"/>
  </w:num>
  <w:num w:numId="21">
    <w:abstractNumId w:val="2"/>
  </w:num>
  <w:num w:numId="22">
    <w:abstractNumId w:val="8"/>
  </w:num>
  <w:num w:numId="23">
    <w:abstractNumId w:val="12"/>
  </w:num>
  <w:num w:numId="24">
    <w:abstractNumId w:val="11"/>
  </w:num>
  <w:num w:numId="25">
    <w:abstractNumId w:val="5"/>
  </w:num>
  <w:num w:numId="26">
    <w:abstractNumId w:val="10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attachedTemplate r:id="rId1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63F6"/>
    <w:rsid w:val="00001C57"/>
    <w:rsid w:val="00003E0C"/>
    <w:rsid w:val="000071A8"/>
    <w:rsid w:val="00012083"/>
    <w:rsid w:val="0002482E"/>
    <w:rsid w:val="00024C21"/>
    <w:rsid w:val="00050324"/>
    <w:rsid w:val="00063332"/>
    <w:rsid w:val="000646DD"/>
    <w:rsid w:val="000747A0"/>
    <w:rsid w:val="00084C05"/>
    <w:rsid w:val="0009169D"/>
    <w:rsid w:val="0009527B"/>
    <w:rsid w:val="000960A9"/>
    <w:rsid w:val="000A0150"/>
    <w:rsid w:val="000A484F"/>
    <w:rsid w:val="000B14CB"/>
    <w:rsid w:val="000B18DB"/>
    <w:rsid w:val="000C2505"/>
    <w:rsid w:val="000C4A56"/>
    <w:rsid w:val="000C678C"/>
    <w:rsid w:val="000C76E8"/>
    <w:rsid w:val="000E5896"/>
    <w:rsid w:val="000E63C9"/>
    <w:rsid w:val="000F2D84"/>
    <w:rsid w:val="000F3914"/>
    <w:rsid w:val="00100802"/>
    <w:rsid w:val="001012C7"/>
    <w:rsid w:val="001137B7"/>
    <w:rsid w:val="00121BA0"/>
    <w:rsid w:val="00123F2A"/>
    <w:rsid w:val="00125FBC"/>
    <w:rsid w:val="001269F7"/>
    <w:rsid w:val="00130E9D"/>
    <w:rsid w:val="00150A6D"/>
    <w:rsid w:val="001545E1"/>
    <w:rsid w:val="0016739C"/>
    <w:rsid w:val="00174AC9"/>
    <w:rsid w:val="00182FB3"/>
    <w:rsid w:val="00185B35"/>
    <w:rsid w:val="00191183"/>
    <w:rsid w:val="00194365"/>
    <w:rsid w:val="00195398"/>
    <w:rsid w:val="001964BD"/>
    <w:rsid w:val="00196EA0"/>
    <w:rsid w:val="001D5888"/>
    <w:rsid w:val="001E31AC"/>
    <w:rsid w:val="001E3C59"/>
    <w:rsid w:val="001F2BC8"/>
    <w:rsid w:val="001F5F6B"/>
    <w:rsid w:val="00204C84"/>
    <w:rsid w:val="00213407"/>
    <w:rsid w:val="00214FCC"/>
    <w:rsid w:val="002178DF"/>
    <w:rsid w:val="00217EEA"/>
    <w:rsid w:val="00222C07"/>
    <w:rsid w:val="00230B03"/>
    <w:rsid w:val="00236304"/>
    <w:rsid w:val="00240C7F"/>
    <w:rsid w:val="00242822"/>
    <w:rsid w:val="00243EBC"/>
    <w:rsid w:val="00246A35"/>
    <w:rsid w:val="00247CF4"/>
    <w:rsid w:val="00274563"/>
    <w:rsid w:val="00281493"/>
    <w:rsid w:val="00284348"/>
    <w:rsid w:val="00285CE1"/>
    <w:rsid w:val="00290F4A"/>
    <w:rsid w:val="002A1208"/>
    <w:rsid w:val="002A3DA0"/>
    <w:rsid w:val="002B68C2"/>
    <w:rsid w:val="002C0014"/>
    <w:rsid w:val="002C17E7"/>
    <w:rsid w:val="002D1F65"/>
    <w:rsid w:val="002D2AB8"/>
    <w:rsid w:val="002E2659"/>
    <w:rsid w:val="002E4926"/>
    <w:rsid w:val="002F2B65"/>
    <w:rsid w:val="002F2D3F"/>
    <w:rsid w:val="002F51F5"/>
    <w:rsid w:val="002F5954"/>
    <w:rsid w:val="002F7BF0"/>
    <w:rsid w:val="00301396"/>
    <w:rsid w:val="003072CA"/>
    <w:rsid w:val="00312137"/>
    <w:rsid w:val="0031764A"/>
    <w:rsid w:val="003248BE"/>
    <w:rsid w:val="00330359"/>
    <w:rsid w:val="00330477"/>
    <w:rsid w:val="00331997"/>
    <w:rsid w:val="00332D8F"/>
    <w:rsid w:val="003339E3"/>
    <w:rsid w:val="0033762F"/>
    <w:rsid w:val="00343299"/>
    <w:rsid w:val="00344810"/>
    <w:rsid w:val="00360494"/>
    <w:rsid w:val="00360F11"/>
    <w:rsid w:val="00366C7E"/>
    <w:rsid w:val="00373C10"/>
    <w:rsid w:val="00384EA3"/>
    <w:rsid w:val="0039202B"/>
    <w:rsid w:val="003944B0"/>
    <w:rsid w:val="003A39A1"/>
    <w:rsid w:val="003A6CCF"/>
    <w:rsid w:val="003C2191"/>
    <w:rsid w:val="003D3863"/>
    <w:rsid w:val="003E4686"/>
    <w:rsid w:val="003F095B"/>
    <w:rsid w:val="004110DE"/>
    <w:rsid w:val="00416E59"/>
    <w:rsid w:val="00423FBE"/>
    <w:rsid w:val="004355A8"/>
    <w:rsid w:val="00435728"/>
    <w:rsid w:val="0044085A"/>
    <w:rsid w:val="0044096B"/>
    <w:rsid w:val="004428CD"/>
    <w:rsid w:val="00472213"/>
    <w:rsid w:val="00485A2C"/>
    <w:rsid w:val="004870BD"/>
    <w:rsid w:val="0049406F"/>
    <w:rsid w:val="004B21A5"/>
    <w:rsid w:val="004B3457"/>
    <w:rsid w:val="004C5646"/>
    <w:rsid w:val="004C5A07"/>
    <w:rsid w:val="004C6673"/>
    <w:rsid w:val="004D3EF6"/>
    <w:rsid w:val="004E1147"/>
    <w:rsid w:val="004E5FEE"/>
    <w:rsid w:val="005001DE"/>
    <w:rsid w:val="005037F0"/>
    <w:rsid w:val="00516A86"/>
    <w:rsid w:val="0052455E"/>
    <w:rsid w:val="00525E69"/>
    <w:rsid w:val="005275F6"/>
    <w:rsid w:val="00535361"/>
    <w:rsid w:val="0053572B"/>
    <w:rsid w:val="00541A58"/>
    <w:rsid w:val="00547C92"/>
    <w:rsid w:val="00557EE1"/>
    <w:rsid w:val="00560F65"/>
    <w:rsid w:val="00572102"/>
    <w:rsid w:val="00572A53"/>
    <w:rsid w:val="00573437"/>
    <w:rsid w:val="005812A5"/>
    <w:rsid w:val="00587FD4"/>
    <w:rsid w:val="00594CE3"/>
    <w:rsid w:val="00596C6F"/>
    <w:rsid w:val="005B5F4C"/>
    <w:rsid w:val="005C5AC6"/>
    <w:rsid w:val="005E5229"/>
    <w:rsid w:val="005E7E6F"/>
    <w:rsid w:val="005F1BB0"/>
    <w:rsid w:val="005F1E42"/>
    <w:rsid w:val="00606BC5"/>
    <w:rsid w:val="006177CF"/>
    <w:rsid w:val="00620BC8"/>
    <w:rsid w:val="00635062"/>
    <w:rsid w:val="006365E8"/>
    <w:rsid w:val="006422F3"/>
    <w:rsid w:val="00643BF7"/>
    <w:rsid w:val="006479C3"/>
    <w:rsid w:val="00650476"/>
    <w:rsid w:val="00656C4D"/>
    <w:rsid w:val="00672606"/>
    <w:rsid w:val="0067279D"/>
    <w:rsid w:val="00690672"/>
    <w:rsid w:val="006A167A"/>
    <w:rsid w:val="006C1A57"/>
    <w:rsid w:val="006C24B9"/>
    <w:rsid w:val="006D0D8E"/>
    <w:rsid w:val="006D357F"/>
    <w:rsid w:val="006E5716"/>
    <w:rsid w:val="006E58C2"/>
    <w:rsid w:val="00701F48"/>
    <w:rsid w:val="00706588"/>
    <w:rsid w:val="00706598"/>
    <w:rsid w:val="00707C77"/>
    <w:rsid w:val="007302B3"/>
    <w:rsid w:val="00730733"/>
    <w:rsid w:val="007309A6"/>
    <w:rsid w:val="00730E3A"/>
    <w:rsid w:val="007311C2"/>
    <w:rsid w:val="007311F3"/>
    <w:rsid w:val="00736AAF"/>
    <w:rsid w:val="00744E68"/>
    <w:rsid w:val="00754785"/>
    <w:rsid w:val="00764645"/>
    <w:rsid w:val="00765B2A"/>
    <w:rsid w:val="0076633B"/>
    <w:rsid w:val="00775143"/>
    <w:rsid w:val="007774CC"/>
    <w:rsid w:val="00783A34"/>
    <w:rsid w:val="0078641E"/>
    <w:rsid w:val="007937F8"/>
    <w:rsid w:val="00797F8D"/>
    <w:rsid w:val="007A1B3B"/>
    <w:rsid w:val="007B3EFD"/>
    <w:rsid w:val="007C6B52"/>
    <w:rsid w:val="007D16C5"/>
    <w:rsid w:val="007E3AAF"/>
    <w:rsid w:val="00812230"/>
    <w:rsid w:val="00816E41"/>
    <w:rsid w:val="00824388"/>
    <w:rsid w:val="00843367"/>
    <w:rsid w:val="00862FE4"/>
    <w:rsid w:val="0086389A"/>
    <w:rsid w:val="00867411"/>
    <w:rsid w:val="008757BE"/>
    <w:rsid w:val="0087605E"/>
    <w:rsid w:val="0088314E"/>
    <w:rsid w:val="0088458F"/>
    <w:rsid w:val="00887FAB"/>
    <w:rsid w:val="0089144B"/>
    <w:rsid w:val="00892569"/>
    <w:rsid w:val="008941AE"/>
    <w:rsid w:val="008A5FE1"/>
    <w:rsid w:val="008B0337"/>
    <w:rsid w:val="008B1FEE"/>
    <w:rsid w:val="008B37CD"/>
    <w:rsid w:val="008B3E22"/>
    <w:rsid w:val="008C4584"/>
    <w:rsid w:val="008C5ED7"/>
    <w:rsid w:val="008E7158"/>
    <w:rsid w:val="008F5D02"/>
    <w:rsid w:val="008F675E"/>
    <w:rsid w:val="009004DD"/>
    <w:rsid w:val="00903C32"/>
    <w:rsid w:val="00906BD2"/>
    <w:rsid w:val="00910DE1"/>
    <w:rsid w:val="00916B16"/>
    <w:rsid w:val="009173B9"/>
    <w:rsid w:val="009258BA"/>
    <w:rsid w:val="00927FDD"/>
    <w:rsid w:val="0093335D"/>
    <w:rsid w:val="0093613E"/>
    <w:rsid w:val="00937C35"/>
    <w:rsid w:val="00937F5C"/>
    <w:rsid w:val="009407BC"/>
    <w:rsid w:val="00943026"/>
    <w:rsid w:val="009440D4"/>
    <w:rsid w:val="00951451"/>
    <w:rsid w:val="0095349E"/>
    <w:rsid w:val="009644AF"/>
    <w:rsid w:val="00966B81"/>
    <w:rsid w:val="009752D1"/>
    <w:rsid w:val="00977F79"/>
    <w:rsid w:val="00983C0D"/>
    <w:rsid w:val="00997534"/>
    <w:rsid w:val="009A1613"/>
    <w:rsid w:val="009A16BE"/>
    <w:rsid w:val="009A3221"/>
    <w:rsid w:val="009B77FB"/>
    <w:rsid w:val="009C1ED0"/>
    <w:rsid w:val="009C7720"/>
    <w:rsid w:val="009D78C0"/>
    <w:rsid w:val="009E40C6"/>
    <w:rsid w:val="009E7381"/>
    <w:rsid w:val="009F5674"/>
    <w:rsid w:val="009F58CA"/>
    <w:rsid w:val="009F7864"/>
    <w:rsid w:val="00A11870"/>
    <w:rsid w:val="00A11F61"/>
    <w:rsid w:val="00A20A84"/>
    <w:rsid w:val="00A21177"/>
    <w:rsid w:val="00A21707"/>
    <w:rsid w:val="00A23AFA"/>
    <w:rsid w:val="00A31B3E"/>
    <w:rsid w:val="00A3307B"/>
    <w:rsid w:val="00A42EDB"/>
    <w:rsid w:val="00A4504B"/>
    <w:rsid w:val="00A4689C"/>
    <w:rsid w:val="00A532F3"/>
    <w:rsid w:val="00A55385"/>
    <w:rsid w:val="00A64A5F"/>
    <w:rsid w:val="00A65A82"/>
    <w:rsid w:val="00A776F9"/>
    <w:rsid w:val="00A8489E"/>
    <w:rsid w:val="00A977A0"/>
    <w:rsid w:val="00AB02A7"/>
    <w:rsid w:val="00AB5264"/>
    <w:rsid w:val="00AB570A"/>
    <w:rsid w:val="00AC29F3"/>
    <w:rsid w:val="00AD2A23"/>
    <w:rsid w:val="00AD7C93"/>
    <w:rsid w:val="00AE18F8"/>
    <w:rsid w:val="00AE6128"/>
    <w:rsid w:val="00AE70AB"/>
    <w:rsid w:val="00AF17B1"/>
    <w:rsid w:val="00AF2AE0"/>
    <w:rsid w:val="00AF2EC3"/>
    <w:rsid w:val="00AF35E6"/>
    <w:rsid w:val="00B05808"/>
    <w:rsid w:val="00B10BE7"/>
    <w:rsid w:val="00B231E5"/>
    <w:rsid w:val="00B2518C"/>
    <w:rsid w:val="00B336E6"/>
    <w:rsid w:val="00B337BE"/>
    <w:rsid w:val="00B418BF"/>
    <w:rsid w:val="00B46BFB"/>
    <w:rsid w:val="00B5049C"/>
    <w:rsid w:val="00B56A5E"/>
    <w:rsid w:val="00B67059"/>
    <w:rsid w:val="00B7015C"/>
    <w:rsid w:val="00B76372"/>
    <w:rsid w:val="00B87425"/>
    <w:rsid w:val="00BA55B8"/>
    <w:rsid w:val="00BB7391"/>
    <w:rsid w:val="00BC2B5B"/>
    <w:rsid w:val="00BC5624"/>
    <w:rsid w:val="00BD0251"/>
    <w:rsid w:val="00BD30EA"/>
    <w:rsid w:val="00BD7E31"/>
    <w:rsid w:val="00BE3332"/>
    <w:rsid w:val="00BE3C54"/>
    <w:rsid w:val="00BE451B"/>
    <w:rsid w:val="00BF69EF"/>
    <w:rsid w:val="00C02B87"/>
    <w:rsid w:val="00C07269"/>
    <w:rsid w:val="00C23160"/>
    <w:rsid w:val="00C35180"/>
    <w:rsid w:val="00C4086D"/>
    <w:rsid w:val="00C465A4"/>
    <w:rsid w:val="00C51A0E"/>
    <w:rsid w:val="00C6053F"/>
    <w:rsid w:val="00C62F75"/>
    <w:rsid w:val="00C8199F"/>
    <w:rsid w:val="00C91F02"/>
    <w:rsid w:val="00C925FC"/>
    <w:rsid w:val="00CA1896"/>
    <w:rsid w:val="00CA1F78"/>
    <w:rsid w:val="00CB434B"/>
    <w:rsid w:val="00CB5779"/>
    <w:rsid w:val="00CB5B28"/>
    <w:rsid w:val="00CD2019"/>
    <w:rsid w:val="00CD46AD"/>
    <w:rsid w:val="00CF5371"/>
    <w:rsid w:val="00D03077"/>
    <w:rsid w:val="00D0323A"/>
    <w:rsid w:val="00D0559F"/>
    <w:rsid w:val="00D064B5"/>
    <w:rsid w:val="00D077E9"/>
    <w:rsid w:val="00D13D3E"/>
    <w:rsid w:val="00D30C1E"/>
    <w:rsid w:val="00D33487"/>
    <w:rsid w:val="00D33DF2"/>
    <w:rsid w:val="00D417B6"/>
    <w:rsid w:val="00D42CB7"/>
    <w:rsid w:val="00D5413D"/>
    <w:rsid w:val="00D5530C"/>
    <w:rsid w:val="00D5578C"/>
    <w:rsid w:val="00D570A9"/>
    <w:rsid w:val="00D64147"/>
    <w:rsid w:val="00D678C9"/>
    <w:rsid w:val="00D70628"/>
    <w:rsid w:val="00D70B8F"/>
    <w:rsid w:val="00D70D02"/>
    <w:rsid w:val="00D74699"/>
    <w:rsid w:val="00D770C7"/>
    <w:rsid w:val="00D77585"/>
    <w:rsid w:val="00D8294E"/>
    <w:rsid w:val="00D829DE"/>
    <w:rsid w:val="00D85993"/>
    <w:rsid w:val="00D86945"/>
    <w:rsid w:val="00D90290"/>
    <w:rsid w:val="00DA3E08"/>
    <w:rsid w:val="00DB1F19"/>
    <w:rsid w:val="00DC706A"/>
    <w:rsid w:val="00DD152F"/>
    <w:rsid w:val="00DE213F"/>
    <w:rsid w:val="00DF027C"/>
    <w:rsid w:val="00DF18F8"/>
    <w:rsid w:val="00DF286C"/>
    <w:rsid w:val="00DF3C36"/>
    <w:rsid w:val="00E00A32"/>
    <w:rsid w:val="00E11A2F"/>
    <w:rsid w:val="00E15FC8"/>
    <w:rsid w:val="00E177AC"/>
    <w:rsid w:val="00E2118A"/>
    <w:rsid w:val="00E22ACD"/>
    <w:rsid w:val="00E35B0C"/>
    <w:rsid w:val="00E56801"/>
    <w:rsid w:val="00E620B0"/>
    <w:rsid w:val="00E64192"/>
    <w:rsid w:val="00E81B40"/>
    <w:rsid w:val="00EA094D"/>
    <w:rsid w:val="00EA0ECC"/>
    <w:rsid w:val="00EA4F61"/>
    <w:rsid w:val="00EA66EA"/>
    <w:rsid w:val="00EB2CC9"/>
    <w:rsid w:val="00EB7F89"/>
    <w:rsid w:val="00EE7F5B"/>
    <w:rsid w:val="00EF555B"/>
    <w:rsid w:val="00F027BB"/>
    <w:rsid w:val="00F04027"/>
    <w:rsid w:val="00F0502C"/>
    <w:rsid w:val="00F11DCF"/>
    <w:rsid w:val="00F148D0"/>
    <w:rsid w:val="00F15C41"/>
    <w:rsid w:val="00F162EA"/>
    <w:rsid w:val="00F221F6"/>
    <w:rsid w:val="00F2539E"/>
    <w:rsid w:val="00F322BE"/>
    <w:rsid w:val="00F33571"/>
    <w:rsid w:val="00F355EC"/>
    <w:rsid w:val="00F45147"/>
    <w:rsid w:val="00F45754"/>
    <w:rsid w:val="00F52D27"/>
    <w:rsid w:val="00F56E2C"/>
    <w:rsid w:val="00F64C86"/>
    <w:rsid w:val="00F659BA"/>
    <w:rsid w:val="00F758E8"/>
    <w:rsid w:val="00F77F29"/>
    <w:rsid w:val="00F808F6"/>
    <w:rsid w:val="00F80CAB"/>
    <w:rsid w:val="00F8251F"/>
    <w:rsid w:val="00F83527"/>
    <w:rsid w:val="00FA43D0"/>
    <w:rsid w:val="00FB0A12"/>
    <w:rsid w:val="00FB14A5"/>
    <w:rsid w:val="00FC0DB6"/>
    <w:rsid w:val="00FC5DE5"/>
    <w:rsid w:val="00FD2763"/>
    <w:rsid w:val="00FD38D2"/>
    <w:rsid w:val="00FD583F"/>
    <w:rsid w:val="00FD63F6"/>
    <w:rsid w:val="00FD7488"/>
    <w:rsid w:val="00FE127F"/>
    <w:rsid w:val="00FF16B4"/>
    <w:rsid w:val="00FF400F"/>
    <w:rsid w:val="00FF6C33"/>
    <w:rsid w:val="01BDF4D7"/>
    <w:rsid w:val="0454FC3B"/>
    <w:rsid w:val="0EC11973"/>
    <w:rsid w:val="15DE4B3C"/>
    <w:rsid w:val="18DCF496"/>
    <w:rsid w:val="1D93E88E"/>
    <w:rsid w:val="27655F01"/>
    <w:rsid w:val="2DA8E755"/>
    <w:rsid w:val="37CD4A59"/>
    <w:rsid w:val="3A4A64D4"/>
    <w:rsid w:val="3CF7BA1D"/>
    <w:rsid w:val="3FA86014"/>
    <w:rsid w:val="40B1788F"/>
    <w:rsid w:val="48361B82"/>
    <w:rsid w:val="4C31DD1A"/>
    <w:rsid w:val="4F78BA29"/>
    <w:rsid w:val="50B1C935"/>
    <w:rsid w:val="559E62C8"/>
    <w:rsid w:val="55D279E2"/>
    <w:rsid w:val="5A4BD6EB"/>
    <w:rsid w:val="608E2F9B"/>
    <w:rsid w:val="60E911E5"/>
    <w:rsid w:val="632B3557"/>
    <w:rsid w:val="6D23A579"/>
    <w:rsid w:val="6E6A654D"/>
    <w:rsid w:val="7472084B"/>
    <w:rsid w:val="76506E42"/>
    <w:rsid w:val="7B25D041"/>
    <w:rsid w:val="7DE0F3E6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D944658"/>
  <w15:docId w15:val="{E6C687BB-F077-4DF9-80AD-9F229E0F6C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72213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Ttulo1">
    <w:name w:val="heading 1"/>
    <w:basedOn w:val="Normal"/>
    <w:link w:val="Ttulo1C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Ttulo2">
    <w:name w:val="heading 2"/>
    <w:basedOn w:val="Normal"/>
    <w:next w:val="Normal"/>
    <w:link w:val="Ttulo2C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  <w:szCs w:val="16"/>
    </w:rPr>
  </w:style>
  <w:style w:type="paragraph" w:styleId="Ttulo">
    <w:name w:val="Title"/>
    <w:basedOn w:val="Normal"/>
    <w:link w:val="TtuloC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tuloCar">
    <w:name w:val="Título Car"/>
    <w:basedOn w:val="Fuentedeprrafopredeter"/>
    <w:link w:val="Ttulo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tulo">
    <w:name w:val="Subtitle"/>
    <w:basedOn w:val="Normal"/>
    <w:link w:val="SubttuloC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tuloCar">
    <w:name w:val="Subtítulo Car"/>
    <w:basedOn w:val="Fuentedeprrafopredeter"/>
    <w:link w:val="Subttulo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Ttulo1Car">
    <w:name w:val="Título 1 Car"/>
    <w:basedOn w:val="Fuentedeprrafopredeter"/>
    <w:link w:val="Ttulo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Encabezado">
    <w:name w:val="header"/>
    <w:basedOn w:val="Normal"/>
    <w:link w:val="EncabezadoCar"/>
    <w:uiPriority w:val="8"/>
    <w:unhideWhenUsed/>
    <w:rsid w:val="005037F0"/>
  </w:style>
  <w:style w:type="character" w:customStyle="1" w:styleId="EncabezadoCar">
    <w:name w:val="Encabezado Car"/>
    <w:basedOn w:val="Fuentedeprrafopredeter"/>
    <w:link w:val="Encabezado"/>
    <w:uiPriority w:val="8"/>
    <w:rsid w:val="0093335D"/>
  </w:style>
  <w:style w:type="paragraph" w:styleId="Piedepgina">
    <w:name w:val="footer"/>
    <w:basedOn w:val="Normal"/>
    <w:link w:val="PiedepginaCar"/>
    <w:uiPriority w:val="99"/>
    <w:unhideWhenUsed/>
    <w:rsid w:val="005037F0"/>
  </w:style>
  <w:style w:type="character" w:customStyle="1" w:styleId="PiedepginaCar">
    <w:name w:val="Pie de página Car"/>
    <w:basedOn w:val="Fuentedeprrafopredeter"/>
    <w:link w:val="Piedepgina"/>
    <w:uiPriority w:val="99"/>
    <w:rsid w:val="005037F0"/>
    <w:rPr>
      <w:sz w:val="24"/>
      <w:szCs w:val="24"/>
    </w:rPr>
  </w:style>
  <w:style w:type="paragraph" w:customStyle="1" w:styleId="Nombre">
    <w:name w:val="Nombr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Ttulo2Car">
    <w:name w:val="Título 2 Car"/>
    <w:basedOn w:val="Fuentedeprrafopredeter"/>
    <w:link w:val="Ttulo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aconcuadrcula">
    <w:name w:val="Table Grid"/>
    <w:basedOn w:val="Tabla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unhideWhenUsed/>
    <w:rsid w:val="00D86945"/>
    <w:rPr>
      <w:color w:val="808080"/>
    </w:rPr>
  </w:style>
  <w:style w:type="paragraph" w:customStyle="1" w:styleId="Contenido">
    <w:name w:val="Contenido"/>
    <w:basedOn w:val="Normal"/>
    <w:link w:val="Carcterdecontenido"/>
    <w:qFormat/>
    <w:rsid w:val="00DF027C"/>
    <w:rPr>
      <w:b w:val="0"/>
    </w:rPr>
  </w:style>
  <w:style w:type="paragraph" w:customStyle="1" w:styleId="Textodestacado">
    <w:name w:val="Texto destacado"/>
    <w:basedOn w:val="Normal"/>
    <w:link w:val="Carcterdetextodestacado"/>
    <w:qFormat/>
    <w:rsid w:val="00DF027C"/>
  </w:style>
  <w:style w:type="character" w:customStyle="1" w:styleId="Carcterdecontenido">
    <w:name w:val="Carácter de contenido"/>
    <w:basedOn w:val="Fuentedeprrafopredeter"/>
    <w:link w:val="Contenido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Carcterdetextodestacado">
    <w:name w:val="Carácter de texto destacado"/>
    <w:basedOn w:val="Fuentedeprrafopredeter"/>
    <w:link w:val="Textodestacado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Prrafodelista">
    <w:name w:val="List Paragraph"/>
    <w:basedOn w:val="Normal"/>
    <w:uiPriority w:val="34"/>
    <w:unhideWhenUsed/>
    <w:qFormat/>
    <w:rsid w:val="00FF400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214F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 w:val="0"/>
      <w:color w:val="auto"/>
      <w:sz w:val="24"/>
      <w:szCs w:val="24"/>
      <w:lang w:eastAsia="es-ES_tradnl"/>
    </w:rPr>
  </w:style>
  <w:style w:type="character" w:styleId="Hipervnculo">
    <w:name w:val="Hyperlink"/>
    <w:basedOn w:val="Fuentedeprrafopredeter"/>
    <w:uiPriority w:val="99"/>
    <w:unhideWhenUsed/>
    <w:rsid w:val="004C5A07"/>
    <w:rPr>
      <w:color w:val="3592CF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4C5A07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7A1B3B"/>
    <w:rPr>
      <w:color w:val="3592CF" w:themeColor="followed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rsid w:val="00121BA0"/>
    <w:pPr>
      <w:spacing w:before="120"/>
    </w:pPr>
    <w:rPr>
      <w:rFonts w:cstheme="minorHAnsi"/>
      <w:bCs/>
      <w:i/>
      <w:iCs/>
      <w:sz w:val="24"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301396"/>
    <w:pPr>
      <w:spacing w:before="120"/>
      <w:ind w:left="280"/>
    </w:pPr>
    <w:rPr>
      <w:rFonts w:cstheme="minorHAnsi"/>
      <w:bCs/>
      <w:sz w:val="22"/>
    </w:rPr>
  </w:style>
  <w:style w:type="paragraph" w:styleId="TDC3">
    <w:name w:val="toc 3"/>
    <w:basedOn w:val="Normal"/>
    <w:next w:val="Normal"/>
    <w:autoRedefine/>
    <w:uiPriority w:val="99"/>
    <w:unhideWhenUsed/>
    <w:rsid w:val="00301396"/>
    <w:pPr>
      <w:ind w:left="560"/>
    </w:pPr>
    <w:rPr>
      <w:rFonts w:cstheme="minorHAnsi"/>
      <w:b w:val="0"/>
      <w:sz w:val="20"/>
      <w:szCs w:val="20"/>
    </w:rPr>
  </w:style>
  <w:style w:type="paragraph" w:styleId="TDC4">
    <w:name w:val="toc 4"/>
    <w:basedOn w:val="Normal"/>
    <w:next w:val="Normal"/>
    <w:autoRedefine/>
    <w:uiPriority w:val="99"/>
    <w:unhideWhenUsed/>
    <w:rsid w:val="00301396"/>
    <w:pPr>
      <w:ind w:left="840"/>
    </w:pPr>
    <w:rPr>
      <w:rFonts w:cstheme="minorHAnsi"/>
      <w:b w:val="0"/>
      <w:sz w:val="20"/>
      <w:szCs w:val="20"/>
    </w:rPr>
  </w:style>
  <w:style w:type="paragraph" w:styleId="TDC5">
    <w:name w:val="toc 5"/>
    <w:basedOn w:val="Normal"/>
    <w:next w:val="Normal"/>
    <w:autoRedefine/>
    <w:uiPriority w:val="99"/>
    <w:unhideWhenUsed/>
    <w:rsid w:val="00301396"/>
    <w:pPr>
      <w:ind w:left="1120"/>
    </w:pPr>
    <w:rPr>
      <w:rFonts w:cstheme="minorHAnsi"/>
      <w:b w:val="0"/>
      <w:sz w:val="20"/>
      <w:szCs w:val="20"/>
    </w:rPr>
  </w:style>
  <w:style w:type="paragraph" w:styleId="TDC6">
    <w:name w:val="toc 6"/>
    <w:basedOn w:val="Normal"/>
    <w:next w:val="Normal"/>
    <w:autoRedefine/>
    <w:uiPriority w:val="99"/>
    <w:unhideWhenUsed/>
    <w:rsid w:val="00301396"/>
    <w:pPr>
      <w:ind w:left="1400"/>
    </w:pPr>
    <w:rPr>
      <w:rFonts w:cstheme="minorHAnsi"/>
      <w:b w:val="0"/>
      <w:sz w:val="20"/>
      <w:szCs w:val="20"/>
    </w:rPr>
  </w:style>
  <w:style w:type="paragraph" w:styleId="TDC7">
    <w:name w:val="toc 7"/>
    <w:basedOn w:val="Normal"/>
    <w:next w:val="Normal"/>
    <w:autoRedefine/>
    <w:uiPriority w:val="99"/>
    <w:unhideWhenUsed/>
    <w:rsid w:val="00301396"/>
    <w:pPr>
      <w:ind w:left="1680"/>
    </w:pPr>
    <w:rPr>
      <w:rFonts w:cstheme="minorHAnsi"/>
      <w:b w:val="0"/>
      <w:sz w:val="20"/>
      <w:szCs w:val="20"/>
    </w:rPr>
  </w:style>
  <w:style w:type="paragraph" w:styleId="TDC8">
    <w:name w:val="toc 8"/>
    <w:basedOn w:val="Normal"/>
    <w:next w:val="Normal"/>
    <w:autoRedefine/>
    <w:uiPriority w:val="99"/>
    <w:unhideWhenUsed/>
    <w:rsid w:val="00301396"/>
    <w:pPr>
      <w:ind w:left="1960"/>
    </w:pPr>
    <w:rPr>
      <w:rFonts w:cstheme="minorHAnsi"/>
      <w:b w:val="0"/>
      <w:sz w:val="20"/>
      <w:szCs w:val="20"/>
    </w:rPr>
  </w:style>
  <w:style w:type="paragraph" w:styleId="TDC9">
    <w:name w:val="toc 9"/>
    <w:basedOn w:val="Normal"/>
    <w:next w:val="Normal"/>
    <w:autoRedefine/>
    <w:uiPriority w:val="99"/>
    <w:unhideWhenUsed/>
    <w:rsid w:val="00301396"/>
    <w:pPr>
      <w:ind w:left="2240"/>
    </w:pPr>
    <w:rPr>
      <w:rFonts w:cstheme="minorHAnsi"/>
      <w:b w:val="0"/>
      <w:sz w:val="20"/>
      <w:szCs w:val="20"/>
    </w:rPr>
  </w:style>
  <w:style w:type="paragraph" w:customStyle="1" w:styleId="Default">
    <w:name w:val="Default"/>
    <w:rsid w:val="00236304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552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93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9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169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921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53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2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27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649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03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73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532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695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30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894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255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17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60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6301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298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39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6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270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617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59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72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6600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454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948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88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6320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66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6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9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8367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239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49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3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449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955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4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7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9332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825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24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1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87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788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1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19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632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979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388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5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374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86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98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5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097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084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6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4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760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724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5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8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188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642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20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9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744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688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08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3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835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454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86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82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663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jpg"/><Relationship Id="rId48" Type="http://schemas.openxmlformats.org/officeDocument/2006/relationships/glossaryDocument" Target="glossary/document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omenp\AppData\Roaming\Microsoft\Templates\Informe%2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71A30A026193436EA2B92673AFE45E3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269CEB6-04AD-4DA8-A9FB-591CF180CF29}"/>
      </w:docPartPr>
      <w:docPartBody>
        <w:p w:rsidR="00260B2D" w:rsidRDefault="00285CE1">
          <w:pPr>
            <w:pStyle w:val="71A30A026193436EA2B92673AFE45E30"/>
          </w:pPr>
          <w:r w:rsidRPr="00D86945">
            <w:rPr>
              <w:rStyle w:val="SubttuloCar"/>
              <w:b/>
              <w:lang w:bidi="es-ES"/>
            </w:rPr>
            <w:fldChar w:fldCharType="begin"/>
          </w:r>
          <w:r w:rsidRPr="00D86945">
            <w:rPr>
              <w:rStyle w:val="SubttuloCar"/>
              <w:lang w:bidi="es-ES"/>
            </w:rPr>
            <w:instrText xml:space="preserve"> DATE  \@ "MMMM d"  \* MERGEFORMAT </w:instrText>
          </w:r>
          <w:r w:rsidRPr="00D86945">
            <w:rPr>
              <w:rStyle w:val="SubttuloCar"/>
              <w:b/>
              <w:lang w:bidi="es-ES"/>
            </w:rPr>
            <w:fldChar w:fldCharType="separate"/>
          </w:r>
          <w:r>
            <w:rPr>
              <w:rStyle w:val="SubttuloCar"/>
              <w:lang w:bidi="es-ES"/>
            </w:rPr>
            <w:t>octubre 18</w:t>
          </w:r>
          <w:r w:rsidRPr="00D86945">
            <w:rPr>
              <w:rStyle w:val="SubttuloCar"/>
              <w:b/>
              <w:lang w:bidi="es-ES"/>
            </w:rPr>
            <w:fldChar w:fldCharType="end"/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Eras Medium ITC">
    <w:panose1 w:val="020B0602030504020804"/>
    <w:charset w:val="00"/>
    <w:family w:val="swiss"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5E7B"/>
    <w:rsid w:val="0007121D"/>
    <w:rsid w:val="00121E7B"/>
    <w:rsid w:val="00181575"/>
    <w:rsid w:val="001C2635"/>
    <w:rsid w:val="002133EC"/>
    <w:rsid w:val="00255E7B"/>
    <w:rsid w:val="00260B2D"/>
    <w:rsid w:val="00285CE1"/>
    <w:rsid w:val="002B46EA"/>
    <w:rsid w:val="00333774"/>
    <w:rsid w:val="00376D4F"/>
    <w:rsid w:val="004230CA"/>
    <w:rsid w:val="0043746B"/>
    <w:rsid w:val="004C4FEC"/>
    <w:rsid w:val="00594DE7"/>
    <w:rsid w:val="005D0621"/>
    <w:rsid w:val="00602AD2"/>
    <w:rsid w:val="006471EB"/>
    <w:rsid w:val="006C6366"/>
    <w:rsid w:val="00700F99"/>
    <w:rsid w:val="00706666"/>
    <w:rsid w:val="007A2892"/>
    <w:rsid w:val="007C02A7"/>
    <w:rsid w:val="007E0F72"/>
    <w:rsid w:val="0081482A"/>
    <w:rsid w:val="00832D26"/>
    <w:rsid w:val="00852BBA"/>
    <w:rsid w:val="008768C5"/>
    <w:rsid w:val="008A5749"/>
    <w:rsid w:val="008A7A9C"/>
    <w:rsid w:val="009177FA"/>
    <w:rsid w:val="009740A4"/>
    <w:rsid w:val="009E26E9"/>
    <w:rsid w:val="00A70DEC"/>
    <w:rsid w:val="00AD0DE9"/>
    <w:rsid w:val="00CC4D0D"/>
    <w:rsid w:val="00D063F9"/>
    <w:rsid w:val="00D34058"/>
    <w:rsid w:val="00D62085"/>
    <w:rsid w:val="00DD71B0"/>
    <w:rsid w:val="00E723D2"/>
    <w:rsid w:val="00F123E2"/>
    <w:rsid w:val="00F73F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ubttulo">
    <w:name w:val="Subtitle"/>
    <w:basedOn w:val="Normal"/>
    <w:link w:val="SubttuloCar"/>
    <w:uiPriority w:val="2"/>
    <w:qFormat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sz w:val="32"/>
      <w:lang w:val="es-ES" w:eastAsia="en-US"/>
    </w:rPr>
  </w:style>
  <w:style w:type="character" w:customStyle="1" w:styleId="SubttuloCar">
    <w:name w:val="Subtítulo Car"/>
    <w:basedOn w:val="Fuentedeprrafopredeter"/>
    <w:link w:val="Subttulo"/>
    <w:uiPriority w:val="2"/>
    <w:rPr>
      <w:caps/>
      <w:color w:val="44546A" w:themeColor="text2"/>
      <w:spacing w:val="20"/>
      <w:sz w:val="32"/>
      <w:lang w:val="es-ES" w:eastAsia="en-US"/>
    </w:rPr>
  </w:style>
  <w:style w:type="paragraph" w:customStyle="1" w:styleId="71A30A026193436EA2B92673AFE45E30">
    <w:name w:val="71A30A026193436EA2B92673AFE45E3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0DC4BA-4821-435B-BAD8-6100193A4A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.dotx</Template>
  <TotalTime>296</TotalTime>
  <Pages>18</Pages>
  <Words>434</Words>
  <Characters>2388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2817</CharactersWithSpaces>
  <SharedDoc>false</SharedDoc>
  <HLinks>
    <vt:vector size="48" baseType="variant">
      <vt:variant>
        <vt:i4>3145778</vt:i4>
      </vt:variant>
      <vt:variant>
        <vt:i4>27</vt:i4>
      </vt:variant>
      <vt:variant>
        <vt:i4>0</vt:i4>
      </vt:variant>
      <vt:variant>
        <vt:i4>5</vt:i4>
      </vt:variant>
      <vt:variant>
        <vt:lpwstr>https://github.com/gitblanc/SR</vt:lpwstr>
      </vt:variant>
      <vt:variant>
        <vt:lpwstr/>
      </vt:variant>
      <vt:variant>
        <vt:i4>7798887</vt:i4>
      </vt:variant>
      <vt:variant>
        <vt:i4>24</vt:i4>
      </vt:variant>
      <vt:variant>
        <vt:i4>0</vt:i4>
      </vt:variant>
      <vt:variant>
        <vt:i4>5</vt:i4>
      </vt:variant>
      <vt:variant>
        <vt:lpwstr>https://stackoverflow.com/questions/4582504/xampp-apache-webserver-localhost-not-working-on-mac-os</vt:lpwstr>
      </vt:variant>
      <vt:variant>
        <vt:lpwstr/>
      </vt:variant>
      <vt:variant>
        <vt:i4>4980826</vt:i4>
      </vt:variant>
      <vt:variant>
        <vt:i4>21</vt:i4>
      </vt:variant>
      <vt:variant>
        <vt:i4>0</vt:i4>
      </vt:variant>
      <vt:variant>
        <vt:i4>5</vt:i4>
      </vt:variant>
      <vt:variant>
        <vt:lpwstr>https://microcontrollerslab.com/esp32-mysql-database-php/</vt:lpwstr>
      </vt:variant>
      <vt:variant>
        <vt:lpwstr/>
      </vt:variant>
      <vt:variant>
        <vt:i4>4980826</vt:i4>
      </vt:variant>
      <vt:variant>
        <vt:i4>18</vt:i4>
      </vt:variant>
      <vt:variant>
        <vt:i4>0</vt:i4>
      </vt:variant>
      <vt:variant>
        <vt:i4>5</vt:i4>
      </vt:variant>
      <vt:variant>
        <vt:lpwstr>https://microcontrollerslab.com/esp32-mysql-database-php/</vt:lpwstr>
      </vt:variant>
      <vt:variant>
        <vt:lpwstr/>
      </vt:variant>
      <vt:variant>
        <vt:i4>6946879</vt:i4>
      </vt:variant>
      <vt:variant>
        <vt:i4>15</vt:i4>
      </vt:variant>
      <vt:variant>
        <vt:i4>0</vt:i4>
      </vt:variant>
      <vt:variant>
        <vt:i4>5</vt:i4>
      </vt:variant>
      <vt:variant>
        <vt:lpwstr>https://www.youtube.com/watch?v=fsQoA7NMhsU</vt:lpwstr>
      </vt:variant>
      <vt:variant>
        <vt:lpwstr/>
      </vt:variant>
      <vt:variant>
        <vt:i4>4325402</vt:i4>
      </vt:variant>
      <vt:variant>
        <vt:i4>12</vt:i4>
      </vt:variant>
      <vt:variant>
        <vt:i4>0</vt:i4>
      </vt:variant>
      <vt:variant>
        <vt:i4>5</vt:i4>
      </vt:variant>
      <vt:variant>
        <vt:lpwstr>https://randomnerdtutorials.com/esp32-web-server-arduino-ide/</vt:lpwstr>
      </vt:variant>
      <vt:variant>
        <vt:lpwstr/>
      </vt:variant>
      <vt:variant>
        <vt:i4>1835034</vt:i4>
      </vt:variant>
      <vt:variant>
        <vt:i4>9</vt:i4>
      </vt:variant>
      <vt:variant>
        <vt:i4>0</vt:i4>
      </vt:variant>
      <vt:variant>
        <vt:i4>5</vt:i4>
      </vt:variant>
      <vt:variant>
        <vt:lpwstr>http://www.esp32learning.com/code/esp32-and-dht11-sensor-example.php</vt:lpwstr>
      </vt:variant>
      <vt:variant>
        <vt:lpwstr/>
      </vt:variant>
      <vt:variant>
        <vt:i4>1900610</vt:i4>
      </vt:variant>
      <vt:variant>
        <vt:i4>6</vt:i4>
      </vt:variant>
      <vt:variant>
        <vt:i4>0</vt:i4>
      </vt:variant>
      <vt:variant>
        <vt:i4>5</vt:i4>
      </vt:variant>
      <vt:variant>
        <vt:lpwstr>https://www.upesy.com/blogs/tutorials/how-to-connect-wifi-acces-point-with-esp32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 edu</dc:creator>
  <cp:keywords/>
  <cp:lastModifiedBy>Eduardo Blanco Bielsa</cp:lastModifiedBy>
  <cp:revision>25</cp:revision>
  <cp:lastPrinted>2023-02-02T17:57:00Z</cp:lastPrinted>
  <dcterms:created xsi:type="dcterms:W3CDTF">2022-12-18T19:34:00Z</dcterms:created>
  <dcterms:modified xsi:type="dcterms:W3CDTF">2023-03-22T08:45:00Z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