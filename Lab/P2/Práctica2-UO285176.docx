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1E003DC5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775143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&#13;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1E003DC5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775143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Default="0030139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3D6A9ED6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701F07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9 febrero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4E8BAEEA" w14:textId="79AC65A1" w:rsidR="007774CC" w:rsidRPr="00E11A2F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E11A2F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E11A2F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D5530C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FF6C3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FD63F6" w:rsidRDefault="00FF6C33" w:rsidP="00FF6C33">
            <w:pPr>
              <w:tabs>
                <w:tab w:val="left" w:pos="1783"/>
              </w:tabs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  <w: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3F0C2659" w14:textId="474948DA" w:rsidR="007774CC" w:rsidRPr="00331997" w:rsidRDefault="00AB02A7" w:rsidP="007774CC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384EDC6F" w14:textId="5349393E" w:rsidR="00775143" w:rsidRDefault="00775143" w:rsidP="00775143">
      <w:pPr>
        <w:pStyle w:val="Ttulo1"/>
        <w:rPr>
          <w:rFonts w:ascii="Eras Medium ITC" w:hAnsi="Eras Medium ITC"/>
          <w:color w:val="5951C8" w:themeColor="text1" w:themeTint="80"/>
        </w:rPr>
      </w:pPr>
      <w:bookmarkStart w:id="0" w:name="_Toc126833908"/>
      <w:r>
        <w:rPr>
          <w:rFonts w:ascii="Eras Medium ITC" w:hAnsi="Eras Medium ITC"/>
          <w:color w:val="5951C8" w:themeColor="text1" w:themeTint="80"/>
        </w:rPr>
        <w:lastRenderedPageBreak/>
        <w:t>Índice</w:t>
      </w:r>
      <w:bookmarkEnd w:id="0"/>
    </w:p>
    <w:p w14:paraId="13016F02" w14:textId="1E308037" w:rsidR="00775143" w:rsidRPr="00775143" w:rsidRDefault="00775143">
      <w:pPr>
        <w:pStyle w:val="TDC1"/>
        <w:tabs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0F0D29" w:themeColor="text1"/>
          <w:sz w:val="32"/>
          <w:szCs w:val="32"/>
          <w:lang w:eastAsia="es-ES_tradnl"/>
        </w:rPr>
      </w:pPr>
      <w:r>
        <w:rPr>
          <w:rFonts w:ascii="Eras Medium ITC" w:hAnsi="Eras Medium ITC"/>
          <w:color w:val="5951C8" w:themeColor="text1" w:themeTint="80"/>
        </w:rPr>
        <w:fldChar w:fldCharType="begin"/>
      </w:r>
      <w:r>
        <w:rPr>
          <w:rFonts w:ascii="Eras Medium ITC" w:hAnsi="Eras Medium ITC"/>
          <w:color w:val="5951C8" w:themeColor="text1" w:themeTint="80"/>
        </w:rPr>
        <w:instrText xml:space="preserve"> TOC \o "1-3" \h \z \u </w:instrText>
      </w:r>
      <w:r>
        <w:rPr>
          <w:rFonts w:ascii="Eras Medium ITC" w:hAnsi="Eras Medium ITC"/>
          <w:color w:val="5951C8" w:themeColor="text1" w:themeTint="80"/>
        </w:rPr>
        <w:fldChar w:fldCharType="separate"/>
      </w:r>
      <w:hyperlink w:anchor="_Toc126833908" w:history="1">
        <w:r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Índice</w:t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ab/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begin"/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instrText xml:space="preserve"> PAGEREF _Toc126833908 \h </w:instrText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separate"/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>2</w:t>
        </w:r>
        <w:r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end"/>
        </w:r>
      </w:hyperlink>
    </w:p>
    <w:p w14:paraId="390C4DCF" w14:textId="10C3BF4A" w:rsidR="00775143" w:rsidRPr="00775143" w:rsidRDefault="00000000">
      <w:pPr>
        <w:pStyle w:val="TDC1"/>
        <w:tabs>
          <w:tab w:val="left" w:pos="560"/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0F0D29" w:themeColor="text1"/>
          <w:sz w:val="32"/>
          <w:szCs w:val="32"/>
          <w:lang w:eastAsia="es-ES_tradnl"/>
        </w:rPr>
      </w:pPr>
      <w:hyperlink w:anchor="_Toc126833909" w:history="1"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A.</w:t>
        </w:r>
        <w:r w:rsidR="00775143" w:rsidRPr="00775143">
          <w:rPr>
            <w:rFonts w:cstheme="minorBidi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  <w:lang w:eastAsia="es-ES_tradnl"/>
          </w:rPr>
          <w:tab/>
        </w:r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Replicación y traslado de máquinas virtuales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ab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begin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instrText xml:space="preserve"> PAGEREF _Toc126833909 \h </w:instrTex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separate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>3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end"/>
        </w:r>
      </w:hyperlink>
    </w:p>
    <w:p w14:paraId="2811CCE0" w14:textId="2BEFF741" w:rsidR="00775143" w:rsidRPr="00775143" w:rsidRDefault="00000000">
      <w:pPr>
        <w:pStyle w:val="TDC1"/>
        <w:tabs>
          <w:tab w:val="left" w:pos="560"/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0F0D29" w:themeColor="text1"/>
          <w:sz w:val="32"/>
          <w:szCs w:val="32"/>
          <w:lang w:eastAsia="es-ES_tradnl"/>
        </w:rPr>
      </w:pPr>
      <w:hyperlink w:anchor="_Toc126833910" w:history="1"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B.</w:t>
        </w:r>
        <w:r w:rsidR="00775143" w:rsidRPr="00775143">
          <w:rPr>
            <w:rFonts w:cstheme="minorBidi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  <w:lang w:eastAsia="es-ES_tradnl"/>
          </w:rPr>
          <w:tab/>
        </w:r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Instantáneas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ab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begin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instrText xml:space="preserve"> PAGEREF _Toc126833910 \h </w:instrTex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separate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>6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end"/>
        </w:r>
      </w:hyperlink>
    </w:p>
    <w:p w14:paraId="4DED7C93" w14:textId="3EB1DB9D" w:rsidR="00775143" w:rsidRPr="00775143" w:rsidRDefault="00000000">
      <w:pPr>
        <w:pStyle w:val="TDC1"/>
        <w:tabs>
          <w:tab w:val="left" w:pos="560"/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0F0D29" w:themeColor="text1"/>
          <w:sz w:val="32"/>
          <w:szCs w:val="32"/>
          <w:lang w:eastAsia="es-ES_tradnl"/>
        </w:rPr>
      </w:pPr>
      <w:hyperlink w:anchor="_Toc126833911" w:history="1"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C.</w:t>
        </w:r>
        <w:r w:rsidR="00775143" w:rsidRPr="00775143">
          <w:rPr>
            <w:rFonts w:cstheme="minorBidi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  <w:lang w:eastAsia="es-ES_tradnl"/>
          </w:rPr>
          <w:tab/>
        </w:r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Añadir un nuevo disco a las MVs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ab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begin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instrText xml:space="preserve"> PAGEREF _Toc126833911 \h </w:instrTex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separate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>8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end"/>
        </w:r>
      </w:hyperlink>
    </w:p>
    <w:p w14:paraId="2AD0ED05" w14:textId="4BE7CB50" w:rsidR="00775143" w:rsidRPr="00775143" w:rsidRDefault="00000000">
      <w:pPr>
        <w:pStyle w:val="TDC1"/>
        <w:tabs>
          <w:tab w:val="left" w:pos="560"/>
          <w:tab w:val="right" w:leader="underscore" w:pos="10024"/>
        </w:tabs>
        <w:rPr>
          <w:rFonts w:cstheme="minorBidi"/>
          <w:b w:val="0"/>
          <w:bCs w:val="0"/>
          <w:i w:val="0"/>
          <w:iCs w:val="0"/>
          <w:noProof/>
          <w:color w:val="0F0D29" w:themeColor="text1"/>
          <w:sz w:val="32"/>
          <w:szCs w:val="32"/>
          <w:lang w:eastAsia="es-ES_tradnl"/>
        </w:rPr>
      </w:pPr>
      <w:hyperlink w:anchor="_Toc126833912" w:history="1"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D.</w:t>
        </w:r>
        <w:r w:rsidR="00775143" w:rsidRPr="00775143">
          <w:rPr>
            <w:rFonts w:cstheme="minorBidi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  <w:lang w:eastAsia="es-ES_tradnl"/>
          </w:rPr>
          <w:tab/>
        </w:r>
        <w:r w:rsidR="00775143" w:rsidRPr="00775143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0F0D29" w:themeColor="text1"/>
            <w:sz w:val="32"/>
            <w:szCs w:val="32"/>
          </w:rPr>
          <w:t>Trasvase de discos entre máquinas con distintos operativos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ab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begin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instrText xml:space="preserve"> PAGEREF _Toc126833912 \h </w:instrTex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separate"/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t>12</w:t>
        </w:r>
        <w:r w:rsidR="00775143" w:rsidRPr="00775143">
          <w:rPr>
            <w:b w:val="0"/>
            <w:bCs w:val="0"/>
            <w:i w:val="0"/>
            <w:iCs w:val="0"/>
            <w:noProof/>
            <w:webHidden/>
            <w:color w:val="0F0D29" w:themeColor="text1"/>
            <w:sz w:val="32"/>
            <w:szCs w:val="32"/>
          </w:rPr>
          <w:fldChar w:fldCharType="end"/>
        </w:r>
      </w:hyperlink>
    </w:p>
    <w:p w14:paraId="3B25F10A" w14:textId="2C219596" w:rsidR="00775143" w:rsidRDefault="00775143" w:rsidP="00775143">
      <w:pPr>
        <w:pStyle w:val="Ttulo1"/>
        <w:rPr>
          <w:rFonts w:ascii="Eras Medium ITC" w:hAnsi="Eras Medium ITC"/>
          <w:color w:val="5951C8" w:themeColor="text1" w:themeTint="80"/>
        </w:rPr>
      </w:pPr>
      <w:r>
        <w:rPr>
          <w:rFonts w:ascii="Eras Medium ITC" w:hAnsi="Eras Medium ITC"/>
          <w:color w:val="5951C8" w:themeColor="text1" w:themeTint="80"/>
        </w:rPr>
        <w:fldChar w:fldCharType="end"/>
      </w:r>
    </w:p>
    <w:p w14:paraId="6C5CD531" w14:textId="406BB029" w:rsidR="00775143" w:rsidRDefault="00775143" w:rsidP="00775143">
      <w:pPr>
        <w:pStyle w:val="Ttulo1"/>
        <w:ind w:left="1080"/>
        <w:rPr>
          <w:rFonts w:ascii="Eras Medium ITC" w:hAnsi="Eras Medium ITC"/>
          <w:color w:val="5951C8" w:themeColor="text1" w:themeTint="80"/>
        </w:rPr>
      </w:pPr>
    </w:p>
    <w:p w14:paraId="7E51FC5E" w14:textId="2A4B9C6F" w:rsidR="00775143" w:rsidRDefault="00775143" w:rsidP="00775143">
      <w:pPr>
        <w:pStyle w:val="Ttulo1"/>
        <w:ind w:left="1080"/>
        <w:rPr>
          <w:rFonts w:ascii="Eras Medium ITC" w:hAnsi="Eras Medium ITC"/>
          <w:color w:val="5951C8" w:themeColor="text1" w:themeTint="80"/>
        </w:rPr>
      </w:pPr>
    </w:p>
    <w:p w14:paraId="31BD1296" w14:textId="3D7ECA2D" w:rsidR="00775143" w:rsidRDefault="00775143" w:rsidP="00775143">
      <w:pPr>
        <w:pStyle w:val="Ttulo1"/>
        <w:ind w:left="1080"/>
        <w:rPr>
          <w:rFonts w:ascii="Eras Medium ITC" w:hAnsi="Eras Medium ITC"/>
          <w:color w:val="5951C8" w:themeColor="text1" w:themeTint="80"/>
        </w:rPr>
      </w:pPr>
    </w:p>
    <w:p w14:paraId="441EF757" w14:textId="73039A05" w:rsidR="00775143" w:rsidRDefault="00775143" w:rsidP="00775143">
      <w:pPr>
        <w:pStyle w:val="Ttulo1"/>
        <w:ind w:left="1080"/>
        <w:rPr>
          <w:rFonts w:ascii="Eras Medium ITC" w:hAnsi="Eras Medium ITC"/>
          <w:color w:val="5951C8" w:themeColor="text1" w:themeTint="80"/>
        </w:rPr>
      </w:pPr>
    </w:p>
    <w:p w14:paraId="6C38B4B7" w14:textId="5679B6E8" w:rsidR="00775143" w:rsidRDefault="00775143" w:rsidP="00775143">
      <w:pPr>
        <w:pStyle w:val="Ttulo1"/>
        <w:ind w:left="1080"/>
        <w:rPr>
          <w:rFonts w:ascii="Eras Medium ITC" w:hAnsi="Eras Medium ITC"/>
          <w:color w:val="5951C8" w:themeColor="text1" w:themeTint="80"/>
        </w:rPr>
      </w:pPr>
    </w:p>
    <w:p w14:paraId="65CD38D8" w14:textId="689C4EFD" w:rsidR="00775143" w:rsidRDefault="00775143" w:rsidP="00775143">
      <w:pPr>
        <w:pStyle w:val="Ttulo1"/>
        <w:rPr>
          <w:rFonts w:ascii="Eras Medium ITC" w:hAnsi="Eras Medium ITC"/>
          <w:color w:val="5951C8" w:themeColor="text1" w:themeTint="80"/>
        </w:rPr>
      </w:pPr>
    </w:p>
    <w:p w14:paraId="4F8F3985" w14:textId="449E7596" w:rsidR="00775143" w:rsidRDefault="00775143" w:rsidP="00775143">
      <w:pPr>
        <w:pStyle w:val="Ttulo1"/>
        <w:rPr>
          <w:rFonts w:ascii="Eras Medium ITC" w:hAnsi="Eras Medium ITC"/>
          <w:color w:val="5951C8" w:themeColor="text1" w:themeTint="80"/>
        </w:rPr>
      </w:pPr>
    </w:p>
    <w:p w14:paraId="7C06969E" w14:textId="1E14E7B7" w:rsidR="00775143" w:rsidRDefault="00775143" w:rsidP="00775143">
      <w:pPr>
        <w:pStyle w:val="Contenido"/>
      </w:pPr>
    </w:p>
    <w:p w14:paraId="230A2363" w14:textId="56FC4084" w:rsidR="00775143" w:rsidRDefault="00775143" w:rsidP="00775143">
      <w:pPr>
        <w:pStyle w:val="Contenido"/>
      </w:pPr>
    </w:p>
    <w:p w14:paraId="2643E098" w14:textId="07733953" w:rsidR="00775143" w:rsidRDefault="00775143" w:rsidP="00775143">
      <w:pPr>
        <w:pStyle w:val="Contenido"/>
      </w:pPr>
    </w:p>
    <w:p w14:paraId="6A6ADC86" w14:textId="27B4894A" w:rsidR="00775143" w:rsidRDefault="00775143" w:rsidP="00775143">
      <w:pPr>
        <w:pStyle w:val="Contenido"/>
      </w:pPr>
    </w:p>
    <w:p w14:paraId="5403B053" w14:textId="663CC19D" w:rsidR="00775143" w:rsidRDefault="00775143" w:rsidP="00775143">
      <w:pPr>
        <w:pStyle w:val="Contenido"/>
      </w:pPr>
    </w:p>
    <w:p w14:paraId="43DC872A" w14:textId="44698A31" w:rsidR="00775143" w:rsidRDefault="00775143" w:rsidP="00775143">
      <w:pPr>
        <w:pStyle w:val="Contenido"/>
      </w:pPr>
    </w:p>
    <w:p w14:paraId="1FE76434" w14:textId="77777777" w:rsidR="00775143" w:rsidRDefault="00775143" w:rsidP="00775143">
      <w:pPr>
        <w:pStyle w:val="Contenido"/>
      </w:pPr>
    </w:p>
    <w:p w14:paraId="33E587F5" w14:textId="446B5CA0" w:rsidR="00D8294E" w:rsidRDefault="00B418BF">
      <w:pPr>
        <w:pStyle w:val="Ttulo1"/>
        <w:numPr>
          <w:ilvl w:val="0"/>
          <w:numId w:val="1"/>
        </w:numPr>
        <w:rPr>
          <w:rFonts w:ascii="Eras Medium ITC" w:hAnsi="Eras Medium ITC"/>
          <w:color w:val="5951C8" w:themeColor="text1" w:themeTint="80"/>
        </w:rPr>
      </w:pPr>
      <w:bookmarkStart w:id="1" w:name="_Toc126833909"/>
      <w:r>
        <w:rPr>
          <w:rFonts w:ascii="Eras Medium ITC" w:hAnsi="Eras Medium ITC"/>
          <w:color w:val="5951C8" w:themeColor="text1" w:themeTint="80"/>
        </w:rPr>
        <w:lastRenderedPageBreak/>
        <w:t>Replicación y traslado de máquinas virtuales</w:t>
      </w:r>
      <w:bookmarkEnd w:id="1"/>
    </w:p>
    <w:p w14:paraId="7B33C706" w14:textId="06745A99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Antes de la clonación</w:t>
      </w:r>
    </w:p>
    <w:p w14:paraId="0C67326F" w14:textId="77777777" w:rsidR="00B418BF" w:rsidRDefault="00B418BF" w:rsidP="00B418BF">
      <w:r>
        <w:rPr>
          <w:noProof/>
          <w:lang w:eastAsia="es-ES"/>
        </w:rPr>
        <w:drawing>
          <wp:inline distT="0" distB="0" distL="0" distR="0" wp14:anchorId="258DC324" wp14:editId="4A8409C7">
            <wp:extent cx="5400040" cy="2794000"/>
            <wp:effectExtent l="0" t="0" r="0" b="635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8C89" w14:textId="23E1B945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Después de la clonación</w:t>
      </w:r>
    </w:p>
    <w:p w14:paraId="0C4A572A" w14:textId="0A4E6A10" w:rsidR="00B418BF" w:rsidRDefault="00B418BF" w:rsidP="00B418BF">
      <w:r>
        <w:rPr>
          <w:noProof/>
          <w:lang w:eastAsia="es-ES"/>
        </w:rPr>
        <w:drawing>
          <wp:inline distT="0" distB="0" distL="0" distR="0" wp14:anchorId="4677FEFE" wp14:editId="047E3F1A">
            <wp:extent cx="5400040" cy="2793365"/>
            <wp:effectExtent l="0" t="0" r="0" b="6985"/>
            <wp:docPr id="61" name="Imagen 6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A3D4" w14:textId="4064E8D0" w:rsidR="00775143" w:rsidRDefault="00775143" w:rsidP="00B418BF"/>
    <w:p w14:paraId="7A444382" w14:textId="27DECB2A" w:rsidR="00775143" w:rsidRDefault="00775143" w:rsidP="00B418BF"/>
    <w:p w14:paraId="2924C454" w14:textId="028C9B98" w:rsidR="00775143" w:rsidRDefault="00775143" w:rsidP="00B418BF"/>
    <w:p w14:paraId="6739B7DC" w14:textId="2C4F621F" w:rsidR="00775143" w:rsidRDefault="00775143" w:rsidP="00B418BF"/>
    <w:p w14:paraId="7C73F8A7" w14:textId="0817241E" w:rsidR="00775143" w:rsidRDefault="00775143" w:rsidP="00B418BF"/>
    <w:p w14:paraId="7AD159B4" w14:textId="4C6B412E" w:rsidR="00775143" w:rsidRDefault="00775143" w:rsidP="00B418BF"/>
    <w:p w14:paraId="49B0660A" w14:textId="0F476FCB" w:rsidR="00775143" w:rsidRDefault="00775143" w:rsidP="00B418BF"/>
    <w:p w14:paraId="42987046" w14:textId="6D1809BD" w:rsidR="00775143" w:rsidRDefault="00775143" w:rsidP="00B418BF"/>
    <w:p w14:paraId="4E3A8F78" w14:textId="77777777" w:rsidR="00775143" w:rsidRDefault="00775143" w:rsidP="00B418BF"/>
    <w:p w14:paraId="1AFE8F3F" w14:textId="60A1F841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Si intentamos hacer una copia, no podemos ejecutarlo en la misma máquina porque ya existe una máquina con la misma UUID:</w:t>
      </w:r>
    </w:p>
    <w:p w14:paraId="32CA2513" w14:textId="77777777" w:rsidR="00B418BF" w:rsidRDefault="00B418BF" w:rsidP="00B418BF">
      <w:r>
        <w:rPr>
          <w:noProof/>
          <w:lang w:eastAsia="es-ES"/>
        </w:rPr>
        <w:drawing>
          <wp:inline distT="0" distB="0" distL="0" distR="0" wp14:anchorId="7A478057" wp14:editId="211AFDD3">
            <wp:extent cx="5400040" cy="3577590"/>
            <wp:effectExtent l="0" t="0" r="0" b="3810"/>
            <wp:docPr id="4" name="Imagen 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4CB" w14:textId="1194E25C" w:rsidR="00B418BF" w:rsidRPr="00B418BF" w:rsidRDefault="00B418BF">
      <w:pPr>
        <w:pStyle w:val="Prrafodelista"/>
        <w:numPr>
          <w:ilvl w:val="0"/>
          <w:numId w:val="3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Habría que cambiar el UUID con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VBoxMange</w:t>
      </w:r>
      <w:r>
        <w:rPr>
          <w:rFonts w:ascii="Eras Medium ITC" w:hAnsi="Eras Medium ITC"/>
          <w:b w:val="0"/>
          <w:bCs/>
          <w:color w:val="auto"/>
          <w:sz w:val="24"/>
          <w:szCs w:val="20"/>
        </w:rPr>
        <w:t>r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.</w:t>
      </w:r>
    </w:p>
    <w:p w14:paraId="7D793FE2" w14:textId="3C4B4AB8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Al hacer la exportación:</w:t>
      </w:r>
    </w:p>
    <w:p w14:paraId="2F94AD86" w14:textId="77777777" w:rsidR="00B418BF" w:rsidRDefault="00B418BF" w:rsidP="00B418BF">
      <w:r>
        <w:rPr>
          <w:noProof/>
          <w:lang w:eastAsia="es-ES"/>
        </w:rPr>
        <w:drawing>
          <wp:inline distT="0" distB="0" distL="0" distR="0" wp14:anchorId="19C07CCC" wp14:editId="0880630C">
            <wp:extent cx="5400040" cy="2489200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C139" w14:textId="5454E0EB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Si abrimos el comprimido con 7zip:</w:t>
      </w:r>
    </w:p>
    <w:p w14:paraId="01FB4F53" w14:textId="4EE4389D" w:rsidR="00B418BF" w:rsidRDefault="00B418BF" w:rsidP="00B418BF">
      <w:r>
        <w:rPr>
          <w:noProof/>
          <w:lang w:eastAsia="es-ES"/>
        </w:rPr>
        <w:drawing>
          <wp:inline distT="0" distB="0" distL="0" distR="0" wp14:anchorId="40647B08" wp14:editId="69D0BA2B">
            <wp:extent cx="5400040" cy="2068830"/>
            <wp:effectExtent l="0" t="0" r="0" b="762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242E" w14:textId="77777777" w:rsidR="00B418BF" w:rsidRDefault="00B418BF" w:rsidP="00B418BF"/>
    <w:p w14:paraId="7DF7A6A1" w14:textId="2C6F14A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Importamos el servicio virtualizado:</w:t>
      </w:r>
    </w:p>
    <w:p w14:paraId="20C077E9" w14:textId="77777777" w:rsidR="00B418BF" w:rsidRDefault="00B418BF" w:rsidP="00B418BF">
      <w:r>
        <w:rPr>
          <w:noProof/>
          <w:lang w:eastAsia="es-ES"/>
        </w:rPr>
        <w:drawing>
          <wp:inline distT="0" distB="0" distL="0" distR="0" wp14:anchorId="078302C7" wp14:editId="480E4922">
            <wp:extent cx="5400040" cy="3916045"/>
            <wp:effectExtent l="0" t="0" r="0" b="825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1C3" w14:textId="379ED984" w:rsidR="00B418BF" w:rsidRDefault="00B418BF" w:rsidP="00B418BF">
      <w:r>
        <w:rPr>
          <w:noProof/>
          <w:lang w:eastAsia="es-ES"/>
        </w:rPr>
        <w:drawing>
          <wp:inline distT="0" distB="0" distL="0" distR="0" wp14:anchorId="67188A12" wp14:editId="3375C3E2">
            <wp:extent cx="5095875" cy="2114550"/>
            <wp:effectExtent l="0" t="0" r="9525" b="0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E82" w14:textId="28012E19" w:rsidR="00775143" w:rsidRDefault="00775143" w:rsidP="00B418BF"/>
    <w:p w14:paraId="50524C00" w14:textId="003A6A74" w:rsidR="00775143" w:rsidRDefault="00775143" w:rsidP="00B418BF"/>
    <w:p w14:paraId="5C129E6F" w14:textId="5154EE4D" w:rsidR="00775143" w:rsidRDefault="00775143" w:rsidP="00B418BF"/>
    <w:p w14:paraId="4246F05E" w14:textId="36800B4F" w:rsidR="00775143" w:rsidRDefault="00775143" w:rsidP="00B418BF"/>
    <w:p w14:paraId="693EA246" w14:textId="22E449B3" w:rsidR="00775143" w:rsidRDefault="00775143" w:rsidP="00B418BF"/>
    <w:p w14:paraId="2AEC0B94" w14:textId="3C850568" w:rsidR="00775143" w:rsidRDefault="00775143" w:rsidP="00B418BF"/>
    <w:p w14:paraId="562D3C0C" w14:textId="20658D53" w:rsidR="00775143" w:rsidRDefault="00775143" w:rsidP="00B418BF"/>
    <w:p w14:paraId="72EB7161" w14:textId="245CC1F1" w:rsidR="00775143" w:rsidRDefault="00775143" w:rsidP="00B418BF"/>
    <w:p w14:paraId="15890B67" w14:textId="77777777" w:rsidR="00775143" w:rsidRPr="00B418BF" w:rsidRDefault="00775143" w:rsidP="00B418BF"/>
    <w:p w14:paraId="70FF8391" w14:textId="259F837B" w:rsidR="00B418BF" w:rsidRDefault="00B418BF">
      <w:pPr>
        <w:pStyle w:val="Ttulo1"/>
        <w:numPr>
          <w:ilvl w:val="0"/>
          <w:numId w:val="1"/>
        </w:numPr>
        <w:rPr>
          <w:rFonts w:ascii="Eras Medium ITC" w:hAnsi="Eras Medium ITC"/>
          <w:color w:val="5951C8" w:themeColor="text1" w:themeTint="80"/>
        </w:rPr>
      </w:pPr>
      <w:bookmarkStart w:id="2" w:name="_Toc126833910"/>
      <w:r>
        <w:rPr>
          <w:rFonts w:ascii="Eras Medium ITC" w:hAnsi="Eras Medium ITC"/>
          <w:color w:val="5951C8" w:themeColor="text1" w:themeTint="80"/>
        </w:rPr>
        <w:lastRenderedPageBreak/>
        <w:t>Instantáneas</w:t>
      </w:r>
      <w:bookmarkEnd w:id="2"/>
    </w:p>
    <w:p w14:paraId="1AA5AADB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Tomamos una instantánea llamada Inicio:</w:t>
      </w:r>
    </w:p>
    <w:p w14:paraId="60986694" w14:textId="0873BD8E" w:rsid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47A83427" wp14:editId="1AE58E11">
            <wp:extent cx="5400040" cy="2200910"/>
            <wp:effectExtent l="0" t="0" r="0" b="8890"/>
            <wp:docPr id="9" name="Imagen 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Word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947A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1A4367F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Comprobamos que </w:t>
      </w:r>
      <w:r w:rsidRPr="00D829DE">
        <w:rPr>
          <w:rFonts w:ascii="Eras Medium ITC" w:hAnsi="Eras Medium ITC"/>
          <w:color w:val="auto"/>
          <w:sz w:val="24"/>
          <w:szCs w:val="20"/>
        </w:rPr>
        <w:t>$ nslookup</w:t>
      </w: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no existe:</w:t>
      </w:r>
    </w:p>
    <w:p w14:paraId="23CB9435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7387EA1B" wp14:editId="402CF609">
            <wp:extent cx="5334000" cy="156210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8893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Comprobamos que se instaló </w:t>
      </w:r>
      <w:r w:rsidRPr="00D829DE">
        <w:rPr>
          <w:rFonts w:ascii="Eras Medium ITC" w:hAnsi="Eras Medium ITC"/>
          <w:color w:val="auto"/>
          <w:sz w:val="24"/>
          <w:szCs w:val="20"/>
        </w:rPr>
        <w:t>nslookup</w:t>
      </w: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59E148A4" w14:textId="4D699A56" w:rsid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17E78439" wp14:editId="27C84717">
            <wp:extent cx="4391025" cy="1895475"/>
            <wp:effectExtent l="0" t="0" r="9525" b="952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B812" w14:textId="6B6C7AC8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BAF283E" w14:textId="49A7A76B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FCE85FE" w14:textId="70F73E1B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8169408" w14:textId="7539EB6B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A095305" w14:textId="62C2B710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2F5CF41" w14:textId="0B1CE6C7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ECE24ED" w14:textId="756B809F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8323C96" w14:textId="7A4B24D3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FD0A6CB" w14:textId="729B8233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2DED12B" w14:textId="490B352A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E035E3B" w14:textId="77777777" w:rsidR="00775143" w:rsidRPr="00B418BF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2ACA23B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Revertimos la máquina a inicio mejorado:</w:t>
      </w:r>
    </w:p>
    <w:p w14:paraId="23D8856E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495C02AA" wp14:editId="69DF0E45">
            <wp:extent cx="5400040" cy="2245995"/>
            <wp:effectExtent l="0" t="0" r="0" b="1905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EDD4" w14:textId="7242CC55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2D335717" wp14:editId="25A0E805">
            <wp:extent cx="2981325" cy="657225"/>
            <wp:effectExtent l="0" t="0" r="9525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D1CF" w14:textId="6E4E9069" w:rsid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Hacemos la clonación y recuperamos la </w:t>
      </w:r>
      <w:proofErr w:type="spellStart"/>
      <w:r w:rsidRPr="00D829DE">
        <w:rPr>
          <w:rFonts w:ascii="Eras Medium ITC" w:hAnsi="Eras Medium ITC"/>
          <w:color w:val="auto"/>
          <w:sz w:val="24"/>
          <w:szCs w:val="20"/>
        </w:rPr>
        <w:t>snapshot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5706FE8F" w14:textId="07A5BCFD" w:rsidR="00B418BF" w:rsidRDefault="00B418BF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>
        <w:rPr>
          <w:noProof/>
          <w:lang w:eastAsia="es-ES"/>
        </w:rPr>
        <w:drawing>
          <wp:inline distT="0" distB="0" distL="0" distR="0" wp14:anchorId="1FA41E03" wp14:editId="76202284">
            <wp:extent cx="5400040" cy="3001645"/>
            <wp:effectExtent l="0" t="0" r="0" b="825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CCB" w14:textId="1ED6625E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1886520" w14:textId="089C4037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D582B4F" w14:textId="6A8271C7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953D7B4" w14:textId="1086EA43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2D5C5F6" w14:textId="7E183BFD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2C26003" w14:textId="75E9F362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B2ADB76" w14:textId="2631F4CB" w:rsidR="00775143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588C8B1" w14:textId="77777777" w:rsidR="00775143" w:rsidRPr="00B418BF" w:rsidRDefault="00775143" w:rsidP="00B418BF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62A8027" w14:textId="260E92EB" w:rsidR="00B418BF" w:rsidRDefault="00B418BF">
      <w:pPr>
        <w:pStyle w:val="Ttulo1"/>
        <w:numPr>
          <w:ilvl w:val="0"/>
          <w:numId w:val="1"/>
        </w:numPr>
        <w:rPr>
          <w:rFonts w:ascii="Eras Medium ITC" w:hAnsi="Eras Medium ITC"/>
          <w:color w:val="5951C8" w:themeColor="text1" w:themeTint="80"/>
        </w:rPr>
      </w:pPr>
      <w:bookmarkStart w:id="3" w:name="_Toc126833911"/>
      <w:r>
        <w:rPr>
          <w:rFonts w:ascii="Eras Medium ITC" w:hAnsi="Eras Medium ITC"/>
          <w:color w:val="5951C8" w:themeColor="text1" w:themeTint="80"/>
        </w:rPr>
        <w:lastRenderedPageBreak/>
        <w:t xml:space="preserve">Añadir un nuevo disco a las </w:t>
      </w:r>
      <w:proofErr w:type="spellStart"/>
      <w:r>
        <w:rPr>
          <w:rFonts w:ascii="Eras Medium ITC" w:hAnsi="Eras Medium ITC"/>
          <w:color w:val="5951C8" w:themeColor="text1" w:themeTint="80"/>
        </w:rPr>
        <w:t>MVs</w:t>
      </w:r>
      <w:bookmarkEnd w:id="3"/>
      <w:proofErr w:type="spellEnd"/>
    </w:p>
    <w:p w14:paraId="31D08FF6" w14:textId="77777777" w:rsidR="00B418BF" w:rsidRPr="00D829DE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Creamos un nuevo disco de 8Gb:</w:t>
      </w:r>
    </w:p>
    <w:p w14:paraId="1DE11D0F" w14:textId="3CF21BA6" w:rsidR="00D829DE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  <w:lang w:eastAsia="es-ES"/>
        </w:rPr>
        <w:drawing>
          <wp:inline distT="0" distB="0" distL="0" distR="0" wp14:anchorId="5605B7B4" wp14:editId="34655DF7">
            <wp:extent cx="5400040" cy="3113405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6E0E" w14:textId="77777777" w:rsidR="00B418BF" w:rsidRPr="00D829DE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Consultamos las particiones actuales y el sistema de ficheros de la unidad </w:t>
      </w:r>
      <w:proofErr w:type="spellStart"/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sda</w:t>
      </w:r>
      <w:proofErr w:type="spellEnd"/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67FDC841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  <w:lang w:eastAsia="es-ES"/>
        </w:rPr>
        <w:drawing>
          <wp:inline distT="0" distB="0" distL="0" distR="0" wp14:anchorId="2FD2A3F3" wp14:editId="3EE8653D">
            <wp:extent cx="5400040" cy="2532380"/>
            <wp:effectExtent l="0" t="0" r="0" b="127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0FA1" w14:textId="77777777" w:rsidR="00B418BF" w:rsidRPr="00B418BF" w:rsidRDefault="00B418BF">
      <w:pPr>
        <w:pStyle w:val="Default"/>
        <w:numPr>
          <w:ilvl w:val="0"/>
          <w:numId w:val="3"/>
        </w:numPr>
        <w:rPr>
          <w:rFonts w:ascii="Eras Medium ITC" w:hAnsi="Eras Medium ITC"/>
          <w:bCs/>
          <w:color w:val="auto"/>
          <w:lang w:val="es-ES"/>
        </w:rPr>
      </w:pPr>
      <w:r w:rsidRPr="00B418BF">
        <w:rPr>
          <w:rFonts w:ascii="Eras Medium ITC" w:hAnsi="Eras Medium ITC"/>
          <w:bCs/>
          <w:color w:val="auto"/>
          <w:lang w:val="es-ES"/>
        </w:rPr>
        <w:t xml:space="preserve">Dispositivos de almacenamiento: ¿Cuál es el nombre del fichero de dispositivo del nuevo disco? </w:t>
      </w:r>
    </w:p>
    <w:p w14:paraId="357A57D3" w14:textId="77777777" w:rsidR="00B418BF" w:rsidRPr="00D829DE" w:rsidRDefault="00B418BF" w:rsidP="00D829DE">
      <w:pPr>
        <w:pStyle w:val="Default"/>
        <w:ind w:firstLine="720"/>
        <w:rPr>
          <w:rFonts w:ascii="Eras Medium ITC" w:hAnsi="Eras Medium ITC"/>
          <w:b/>
          <w:color w:val="auto"/>
        </w:rPr>
      </w:pPr>
      <w:r w:rsidRPr="00D829DE">
        <w:rPr>
          <w:rFonts w:ascii="Eras Medium ITC" w:hAnsi="Eras Medium ITC"/>
          <w:b/>
          <w:color w:val="auto"/>
        </w:rPr>
        <w:t>/dev/</w:t>
      </w:r>
      <w:proofErr w:type="spellStart"/>
      <w:r w:rsidRPr="00D829DE">
        <w:rPr>
          <w:rFonts w:ascii="Eras Medium ITC" w:hAnsi="Eras Medium ITC"/>
          <w:b/>
          <w:color w:val="auto"/>
        </w:rPr>
        <w:t>sdb</w:t>
      </w:r>
      <w:proofErr w:type="spellEnd"/>
    </w:p>
    <w:p w14:paraId="3188064E" w14:textId="77777777" w:rsidR="00B418BF" w:rsidRPr="00B418BF" w:rsidRDefault="00B418BF" w:rsidP="00B418BF">
      <w:pPr>
        <w:pStyle w:val="Default"/>
        <w:rPr>
          <w:rFonts w:ascii="Eras Medium ITC" w:hAnsi="Eras Medium ITC"/>
          <w:bCs/>
          <w:color w:val="auto"/>
        </w:rPr>
      </w:pPr>
    </w:p>
    <w:p w14:paraId="4A66B135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Para crear una partición de 512 Mb con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gdisk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60A9140C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Consultar -&gt;</w:t>
      </w:r>
      <w:r w:rsidRPr="00D829DE">
        <w:rPr>
          <w:rFonts w:ascii="Eras Medium ITC" w:hAnsi="Eras Medium ITC"/>
          <w:b w:val="0"/>
          <w:bCs/>
          <w:color w:val="0070C0"/>
          <w:sz w:val="24"/>
          <w:szCs w:val="24"/>
        </w:rPr>
        <w:t xml:space="preserve"> </w:t>
      </w:r>
      <w:hyperlink r:id="rId25" w:history="1">
        <w:r w:rsidRPr="00D829DE">
          <w:rPr>
            <w:rStyle w:val="Hipervnculo"/>
            <w:rFonts w:ascii="Eras Medium ITC" w:hAnsi="Eras Medium ITC"/>
            <w:b w:val="0"/>
            <w:bCs/>
            <w:color w:val="0070C0"/>
            <w:sz w:val="24"/>
            <w:szCs w:val="24"/>
          </w:rPr>
          <w:t>https://edumotivation.com/how-to-create-guid-partitions-in-linux/</w:t>
        </w:r>
      </w:hyperlink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</w:p>
    <w:p w14:paraId="5172E960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Creamos una segunda partición de 3Gib con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gdisk</w:t>
      </w:r>
      <w:proofErr w:type="spellEnd"/>
    </w:p>
    <w:p w14:paraId="406FD99F" w14:textId="66E4406C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Creamos una tercera partición con el resto de almacenam</w:t>
      </w:r>
      <w:r w:rsidR="00D829DE">
        <w:rPr>
          <w:rFonts w:ascii="Eras Medium ITC" w:hAnsi="Eras Medium ITC"/>
          <w:b w:val="0"/>
          <w:bCs/>
          <w:color w:val="auto"/>
          <w:sz w:val="24"/>
          <w:szCs w:val="24"/>
        </w:rPr>
        <w:t>i</w:t>
      </w: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ento:</w:t>
      </w:r>
    </w:p>
    <w:p w14:paraId="1DFC891F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  <w:lang w:eastAsia="es-ES"/>
        </w:rPr>
        <w:lastRenderedPageBreak/>
        <w:drawing>
          <wp:inline distT="0" distB="0" distL="0" distR="0" wp14:anchorId="7480A555" wp14:editId="0653955C">
            <wp:extent cx="5400040" cy="2244090"/>
            <wp:effectExtent l="0" t="0" r="0" b="381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345D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Escribimos:</w:t>
      </w:r>
    </w:p>
    <w:p w14:paraId="13FDCD9A" w14:textId="075F1779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  <w:lang w:eastAsia="es-ES"/>
        </w:rPr>
        <w:drawing>
          <wp:inline distT="0" distB="0" distL="0" distR="0" wp14:anchorId="4F95980D" wp14:editId="38F71C51">
            <wp:extent cx="5400040" cy="215519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5A40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Comprobamos las particiones con el comando </w:t>
      </w:r>
      <w:r w:rsidRPr="00B418BF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B418BF">
        <w:rPr>
          <w:rFonts w:ascii="Eras Medium ITC" w:hAnsi="Eras Medium ITC"/>
          <w:color w:val="auto"/>
          <w:sz w:val="24"/>
          <w:szCs w:val="24"/>
        </w:rPr>
        <w:t>parted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04F01588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  <w:lang w:eastAsia="es-ES"/>
        </w:rPr>
        <w:drawing>
          <wp:inline distT="0" distB="0" distL="0" distR="0" wp14:anchorId="7B0610FC" wp14:editId="32C69147">
            <wp:extent cx="5400040" cy="202247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270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Para cambiar la etiqueta de un sistema de archivos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xfs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mirar: </w:t>
      </w:r>
      <w:hyperlink r:id="rId29" w:history="1">
        <w:r w:rsidRPr="00D829DE">
          <w:rPr>
            <w:rStyle w:val="Hipervnculo"/>
            <w:rFonts w:ascii="Eras Medium ITC" w:hAnsi="Eras Medium ITC"/>
            <w:b w:val="0"/>
            <w:bCs/>
            <w:color w:val="0070C0"/>
            <w:sz w:val="24"/>
            <w:szCs w:val="24"/>
          </w:rPr>
          <w:t>https://unix.stackexchange.com/questions/244120/changing-label-of-xfs-root-file-system</w:t>
        </w:r>
      </w:hyperlink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 (</w:t>
      </w:r>
      <w:r w:rsidRPr="00B418BF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B418BF">
        <w:rPr>
          <w:rFonts w:ascii="Eras Medium ITC" w:hAnsi="Eras Medium ITC"/>
          <w:color w:val="auto"/>
          <w:sz w:val="24"/>
          <w:szCs w:val="24"/>
        </w:rPr>
        <w:t>xfs_admin</w:t>
      </w:r>
      <w:proofErr w:type="spellEnd"/>
      <w:r w:rsidRPr="00B418BF">
        <w:rPr>
          <w:rFonts w:ascii="Eras Medium ITC" w:hAnsi="Eras Medium ITC"/>
          <w:color w:val="auto"/>
          <w:sz w:val="24"/>
          <w:szCs w:val="24"/>
        </w:rPr>
        <w:t xml:space="preserve"> -L “</w:t>
      </w:r>
      <w:proofErr w:type="spellStart"/>
      <w:r w:rsidRPr="00B418BF">
        <w:rPr>
          <w:rFonts w:ascii="Eras Medium ITC" w:hAnsi="Eras Medium ITC"/>
          <w:color w:val="auto"/>
          <w:sz w:val="24"/>
          <w:szCs w:val="24"/>
        </w:rPr>
        <w:t>newLabel</w:t>
      </w:r>
      <w:proofErr w:type="spellEnd"/>
      <w:r w:rsidRPr="00B418BF">
        <w:rPr>
          <w:rFonts w:ascii="Eras Medium ITC" w:hAnsi="Eras Medium ITC"/>
          <w:color w:val="auto"/>
          <w:sz w:val="24"/>
          <w:szCs w:val="24"/>
        </w:rPr>
        <w:t>” /</w:t>
      </w:r>
      <w:proofErr w:type="spellStart"/>
      <w:r w:rsidRPr="00B418BF">
        <w:rPr>
          <w:rFonts w:ascii="Eras Medium ITC" w:hAnsi="Eras Medium ITC"/>
          <w:color w:val="auto"/>
          <w:sz w:val="24"/>
          <w:szCs w:val="24"/>
        </w:rPr>
        <w:t>dev</w:t>
      </w:r>
      <w:proofErr w:type="spellEnd"/>
      <w:r w:rsidRPr="00B418BF">
        <w:rPr>
          <w:rFonts w:ascii="Eras Medium ITC" w:hAnsi="Eras Medium ITC"/>
          <w:color w:val="auto"/>
          <w:sz w:val="24"/>
          <w:szCs w:val="24"/>
        </w:rPr>
        <w:t>/XXX1</w:t>
      </w: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)</w:t>
      </w:r>
    </w:p>
    <w:p w14:paraId="29A836B9" w14:textId="45D98A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Para crear un sistema de archivos fat32 consultar</w:t>
      </w: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  <w:r w:rsidRPr="00D829DE">
        <w:rPr>
          <w:rFonts w:ascii="Eras Medium ITC" w:hAnsi="Eras Medium ITC"/>
          <w:b w:val="0"/>
          <w:bCs/>
          <w:color w:val="0070C0"/>
          <w:sz w:val="24"/>
          <w:szCs w:val="24"/>
        </w:rPr>
        <w:t xml:space="preserve"> </w:t>
      </w:r>
      <w:hyperlink r:id="rId30" w:history="1">
        <w:r w:rsidRPr="00D829DE">
          <w:rPr>
            <w:rStyle w:val="Hipervnculo"/>
            <w:rFonts w:ascii="Eras Medium ITC" w:hAnsi="Eras Medium ITC"/>
            <w:b w:val="0"/>
            <w:bCs/>
            <w:color w:val="0070C0"/>
            <w:sz w:val="24"/>
            <w:szCs w:val="24"/>
          </w:rPr>
          <w:t>https://hazlolinux.com/gestion-de-discos/creacion-de-sistemas-de-archivos-fat-en-linux/</w:t>
        </w:r>
      </w:hyperlink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(</w:t>
      </w:r>
      <w:r w:rsidRPr="00B418BF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proofErr w:type="gramStart"/>
      <w:r w:rsidRPr="00B418BF">
        <w:rPr>
          <w:rFonts w:ascii="Eras Medium ITC" w:hAnsi="Eras Medium ITC"/>
          <w:color w:val="auto"/>
          <w:sz w:val="24"/>
          <w:szCs w:val="24"/>
        </w:rPr>
        <w:t>mkfs.vfat</w:t>
      </w:r>
      <w:proofErr w:type="spellEnd"/>
      <w:proofErr w:type="gramEnd"/>
      <w:r w:rsidRPr="00B418BF">
        <w:rPr>
          <w:rFonts w:ascii="Eras Medium ITC" w:hAnsi="Eras Medium ITC"/>
          <w:color w:val="auto"/>
          <w:sz w:val="24"/>
          <w:szCs w:val="24"/>
        </w:rPr>
        <w:t xml:space="preserve"> -F 32 -n ETIQUETA /</w:t>
      </w:r>
      <w:proofErr w:type="spellStart"/>
      <w:r w:rsidRPr="00B418BF">
        <w:rPr>
          <w:rFonts w:ascii="Eras Medium ITC" w:hAnsi="Eras Medium ITC"/>
          <w:color w:val="auto"/>
          <w:sz w:val="24"/>
          <w:szCs w:val="24"/>
        </w:rPr>
        <w:t>dev</w:t>
      </w:r>
      <w:proofErr w:type="spellEnd"/>
      <w:r w:rsidRPr="00B418BF">
        <w:rPr>
          <w:rFonts w:ascii="Eras Medium ITC" w:hAnsi="Eras Medium ITC"/>
          <w:color w:val="auto"/>
          <w:sz w:val="24"/>
          <w:szCs w:val="24"/>
        </w:rPr>
        <w:t>/XXX3</w:t>
      </w: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)</w:t>
      </w:r>
    </w:p>
    <w:p w14:paraId="35482E5A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lastRenderedPageBreak/>
        <w:drawing>
          <wp:inline distT="0" distB="0" distL="0" distR="0" wp14:anchorId="06C022D8" wp14:editId="140567FA">
            <wp:extent cx="5400040" cy="1428115"/>
            <wp:effectExtent l="0" t="0" r="0" b="635"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EFB0" w14:textId="639252B3" w:rsidR="00B418BF" w:rsidRPr="00B418BF" w:rsidRDefault="00B418BF">
      <w:pPr>
        <w:pStyle w:val="Prrafodelista"/>
        <w:numPr>
          <w:ilvl w:val="0"/>
          <w:numId w:val="3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Hacemos el montaje del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filesystem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(se han montado todos en </w:t>
      </w:r>
      <w:r w:rsidRPr="00D829DE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mnt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pruebaX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siendo x el número de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sdbX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) y se han creado unos ficheros de prueba:</w:t>
      </w:r>
    </w:p>
    <w:p w14:paraId="49C6073B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2E729B71" wp14:editId="7DC20BAC">
            <wp:extent cx="4315427" cy="2295845"/>
            <wp:effectExtent l="0" t="0" r="9525" b="952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989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846CC95" wp14:editId="6F2336C9">
            <wp:extent cx="5400040" cy="1434465"/>
            <wp:effectExtent l="0" t="0" r="0" b="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E437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Inicializamos los discos como GPT:</w:t>
      </w:r>
    </w:p>
    <w:p w14:paraId="68FCC47B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34F9A1E0" wp14:editId="67C3D4BB">
            <wp:extent cx="5400040" cy="146748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CDB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Hacemos que el primero sea de tipo NTFS:</w:t>
      </w:r>
    </w:p>
    <w:p w14:paraId="63CA9628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5EC4F947" wp14:editId="459BEF7C">
            <wp:extent cx="5400040" cy="1535430"/>
            <wp:effectExtent l="0" t="0" r="0" b="762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C3F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lastRenderedPageBreak/>
        <w:drawing>
          <wp:inline distT="0" distB="0" distL="0" distR="0" wp14:anchorId="0A3F47F5" wp14:editId="38B848A9">
            <wp:extent cx="5400040" cy="4273550"/>
            <wp:effectExtent l="0" t="0" r="0" b="0"/>
            <wp:docPr id="67" name="Imagen 6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A66C" w14:textId="77777777" w:rsidR="00B418BF" w:rsidRPr="00B418BF" w:rsidRDefault="00B418BF">
      <w:pPr>
        <w:pStyle w:val="Prrafodelista"/>
        <w:numPr>
          <w:ilvl w:val="0"/>
          <w:numId w:val="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Creamos las dos particiones de tipo FAT32:</w:t>
      </w:r>
    </w:p>
    <w:p w14:paraId="6DB548AF" w14:textId="77777777" w:rsidR="00B418BF" w:rsidRP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0C86040" wp14:editId="72213D74">
            <wp:extent cx="5400040" cy="1436370"/>
            <wp:effectExtent l="0" t="0" r="0" b="0"/>
            <wp:docPr id="68" name="Imagen 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5E67" w14:textId="77777777" w:rsidR="00B418BF" w:rsidRPr="00B418BF" w:rsidRDefault="00B418BF">
      <w:pPr>
        <w:pStyle w:val="Prrafodelista"/>
        <w:numPr>
          <w:ilvl w:val="0"/>
          <w:numId w:val="4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Unimos los discos con un volumen NTFS distribuido (con un tamaño aproximado de 8GB). No me dejaba asignar la etiqueta E (porque la usa </w:t>
      </w:r>
      <w:proofErr w:type="spellStart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VBox</w:t>
      </w:r>
      <w:proofErr w:type="spellEnd"/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t>), pero le puse Z:</w:t>
      </w:r>
    </w:p>
    <w:p w14:paraId="7BDC86EE" w14:textId="66142A83" w:rsidR="00B418BF" w:rsidRDefault="00B418BF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003F92EA" wp14:editId="21F3D395">
            <wp:extent cx="5400040" cy="229044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E37" w14:textId="2986D9AA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355925C0" w14:textId="380A0C2B" w:rsidR="00775143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7481AA28" w14:textId="77777777" w:rsidR="00775143" w:rsidRPr="00B418BF" w:rsidRDefault="00775143" w:rsidP="00B418B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6315FC8" w14:textId="77777777" w:rsidR="00B418BF" w:rsidRPr="00B418BF" w:rsidRDefault="00B418BF">
      <w:pPr>
        <w:pStyle w:val="Prrafodelista"/>
        <w:numPr>
          <w:ilvl w:val="0"/>
          <w:numId w:val="4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>Ahora creamos el volumen reflejado (con un tamaño de 4Gb aproximados):</w:t>
      </w:r>
    </w:p>
    <w:p w14:paraId="273392B6" w14:textId="2D69A6E3" w:rsidR="00D829DE" w:rsidRPr="00775143" w:rsidRDefault="00B418BF" w:rsidP="00775143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418B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2208B3EE" wp14:editId="42EB672F">
            <wp:extent cx="5400040" cy="2195195"/>
            <wp:effectExtent l="0" t="0" r="0" b="0"/>
            <wp:docPr id="28" name="Imagen 2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Word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2177" w14:textId="7A53B13C" w:rsidR="00B418BF" w:rsidRDefault="00B418BF">
      <w:pPr>
        <w:pStyle w:val="Ttulo1"/>
        <w:numPr>
          <w:ilvl w:val="0"/>
          <w:numId w:val="1"/>
        </w:numPr>
        <w:rPr>
          <w:rFonts w:ascii="Eras Medium ITC" w:hAnsi="Eras Medium ITC"/>
          <w:color w:val="5951C8" w:themeColor="text1" w:themeTint="80"/>
        </w:rPr>
      </w:pPr>
      <w:bookmarkStart w:id="4" w:name="_Toc126833912"/>
      <w:r>
        <w:rPr>
          <w:rFonts w:ascii="Eras Medium ITC" w:hAnsi="Eras Medium ITC"/>
          <w:color w:val="5951C8" w:themeColor="text1" w:themeTint="80"/>
        </w:rPr>
        <w:t>Trasvase de discos entre máquinas con distintos operativos</w:t>
      </w:r>
      <w:bookmarkEnd w:id="4"/>
    </w:p>
    <w:p w14:paraId="47119E84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Hacemos el trasvase de discos.</w:t>
      </w:r>
    </w:p>
    <w:p w14:paraId="09FB0519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Primero lo instalamos en Linux.</w:t>
      </w:r>
    </w:p>
    <w:p w14:paraId="7DFF4D12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Ejecutamos los comandos necesarios para que Linux reconozca la partición NTFS:</w:t>
      </w:r>
    </w:p>
    <w:p w14:paraId="463CA632" w14:textId="77777777" w:rsidR="00D829DE" w:rsidRPr="00D829DE" w:rsidRDefault="00D829DE" w:rsidP="00D829DE">
      <w:pPr>
        <w:rPr>
          <w:rFonts w:ascii="Eras Medium ITC" w:hAnsi="Eras Medium ITC"/>
          <w:color w:val="auto"/>
          <w:sz w:val="24"/>
          <w:szCs w:val="24"/>
        </w:rPr>
      </w:pPr>
      <w:r w:rsidRPr="00D829DE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dnf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–y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install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epel-release</w:t>
      </w:r>
      <w:proofErr w:type="spellEnd"/>
    </w:p>
    <w:p w14:paraId="1FC0B358" w14:textId="77777777" w:rsidR="00D829DE" w:rsidRPr="00D829DE" w:rsidRDefault="00D829DE" w:rsidP="00D829DE">
      <w:pPr>
        <w:rPr>
          <w:rFonts w:ascii="Eras Medium ITC" w:hAnsi="Eras Medium ITC"/>
          <w:color w:val="auto"/>
          <w:sz w:val="24"/>
          <w:szCs w:val="24"/>
        </w:rPr>
      </w:pPr>
      <w:r w:rsidRPr="00D829DE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dnf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-y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upgrade</w:t>
      </w:r>
      <w:proofErr w:type="spellEnd"/>
    </w:p>
    <w:p w14:paraId="3EACEF04" w14:textId="77777777" w:rsidR="00D829DE" w:rsidRPr="00D829DE" w:rsidRDefault="00D829DE" w:rsidP="00D829DE">
      <w:pPr>
        <w:rPr>
          <w:rFonts w:ascii="Eras Medium ITC" w:hAnsi="Eras Medium ITC"/>
          <w:color w:val="auto"/>
          <w:sz w:val="24"/>
          <w:szCs w:val="24"/>
        </w:rPr>
      </w:pPr>
      <w:r w:rsidRPr="00D829DE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dnf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–y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install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ntfs-3g</w:t>
      </w:r>
    </w:p>
    <w:p w14:paraId="0B5A4133" w14:textId="77777777" w:rsidR="00D829DE" w:rsidRPr="00D829DE" w:rsidRDefault="00D829DE" w:rsidP="00D829DE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74A53B68" wp14:editId="01E50763">
            <wp:extent cx="5400040" cy="1763395"/>
            <wp:effectExtent l="0" t="0" r="0" b="8255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5B7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Me salió este error:</w:t>
      </w:r>
    </w:p>
    <w:p w14:paraId="03DBFC33" w14:textId="77777777" w:rsidR="00D829DE" w:rsidRPr="00D829DE" w:rsidRDefault="00D829DE" w:rsidP="00D829DE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4A590528" wp14:editId="54279F1B">
            <wp:extent cx="5400040" cy="1478280"/>
            <wp:effectExtent l="0" t="0" r="0" b="762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E547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Por lo que probé la solución:</w:t>
      </w:r>
    </w:p>
    <w:p w14:paraId="6B76A9D6" w14:textId="77777777" w:rsidR="00D829DE" w:rsidRPr="00D829DE" w:rsidRDefault="00D829DE" w:rsidP="00D829DE">
      <w:pPr>
        <w:autoSpaceDE w:val="0"/>
        <w:autoSpaceDN w:val="0"/>
        <w:adjustRightInd w:val="0"/>
        <w:spacing w:line="240" w:lineRule="auto"/>
        <w:rPr>
          <w:rFonts w:ascii="Eras Medium ITC" w:hAnsi="Eras Medium ITC" w:cs="Consolas"/>
          <w:color w:val="auto"/>
          <w:sz w:val="24"/>
          <w:szCs w:val="24"/>
          <w:lang w:val="en-GB"/>
        </w:rPr>
      </w:pPr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 xml:space="preserve">$ </w:t>
      </w:r>
      <w:proofErr w:type="spellStart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>dnf</w:t>
      </w:r>
      <w:proofErr w:type="spellEnd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 xml:space="preserve"> -y install </w:t>
      </w:r>
      <w:proofErr w:type="spellStart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>ntfsprogs</w:t>
      </w:r>
      <w:proofErr w:type="spellEnd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 xml:space="preserve"> </w:t>
      </w:r>
    </w:p>
    <w:p w14:paraId="425E56CD" w14:textId="77777777" w:rsidR="00D829DE" w:rsidRPr="00D829DE" w:rsidRDefault="00D829DE" w:rsidP="00D829DE">
      <w:pPr>
        <w:rPr>
          <w:rFonts w:ascii="Eras Medium ITC" w:hAnsi="Eras Medium ITC" w:cs="Consolas"/>
          <w:color w:val="auto"/>
          <w:sz w:val="24"/>
          <w:szCs w:val="24"/>
          <w:lang w:val="en-GB"/>
        </w:rPr>
      </w:pPr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 xml:space="preserve">$ </w:t>
      </w:r>
      <w:proofErr w:type="spellStart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>ntfsfix</w:t>
      </w:r>
      <w:proofErr w:type="spellEnd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 xml:space="preserve"> /dev/</w:t>
      </w:r>
      <w:proofErr w:type="spellStart"/>
      <w:r w:rsidRPr="00D829DE">
        <w:rPr>
          <w:rFonts w:ascii="Eras Medium ITC" w:hAnsi="Eras Medium ITC" w:cs="Consolas"/>
          <w:color w:val="auto"/>
          <w:sz w:val="24"/>
          <w:szCs w:val="24"/>
          <w:lang w:val="en-GB"/>
        </w:rPr>
        <w:t>sdcX</w:t>
      </w:r>
      <w:proofErr w:type="spellEnd"/>
    </w:p>
    <w:p w14:paraId="3834CB38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 w:cs="Consolas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 w:cs="Consolas"/>
          <w:b w:val="0"/>
          <w:bCs/>
          <w:color w:val="auto"/>
          <w:sz w:val="24"/>
          <w:szCs w:val="24"/>
        </w:rPr>
        <w:t>Comprobé que el archive fuese el mismo:</w:t>
      </w:r>
    </w:p>
    <w:p w14:paraId="5C64E787" w14:textId="77777777" w:rsidR="00D829DE" w:rsidRPr="00D829DE" w:rsidRDefault="00D829DE" w:rsidP="00D829DE">
      <w:pPr>
        <w:rPr>
          <w:rFonts w:ascii="Eras Medium ITC" w:hAnsi="Eras Medium ITC"/>
          <w:b w:val="0"/>
          <w:bCs/>
          <w:color w:val="auto"/>
          <w:sz w:val="24"/>
          <w:szCs w:val="24"/>
          <w:lang w:val="en-GB"/>
        </w:rPr>
      </w:pPr>
      <w:r w:rsidRPr="00D829DE">
        <w:rPr>
          <w:rFonts w:ascii="Eras Medium ITC" w:hAnsi="Eras Medium ITC"/>
          <w:b w:val="0"/>
          <w:bCs/>
          <w:noProof/>
          <w:color w:val="auto"/>
          <w:sz w:val="24"/>
          <w:szCs w:val="24"/>
          <w:lang w:val="en-GB"/>
        </w:rPr>
        <w:lastRenderedPageBreak/>
        <w:drawing>
          <wp:inline distT="0" distB="0" distL="0" distR="0" wp14:anchorId="0F0FBBE8" wp14:editId="69A878BD">
            <wp:extent cx="3372321" cy="2410161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0B20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En el disco duro1 hay otra partición que contiene una partición reservada de Microsoft (</w:t>
      </w:r>
      <w:r w:rsidRPr="00D829DE">
        <w:rPr>
          <w:rFonts w:ascii="Eras Medium ITC" w:hAnsi="Eras Medium ITC"/>
          <w:color w:val="auto"/>
          <w:sz w:val="24"/>
          <w:szCs w:val="24"/>
        </w:rPr>
        <w:t>$</w:t>
      </w: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parted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dev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sdc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unit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MB </w:t>
      </w:r>
      <w:proofErr w:type="spellStart"/>
      <w:r w:rsidRPr="00D829DE">
        <w:rPr>
          <w:rFonts w:ascii="Eras Medium ITC" w:hAnsi="Eras Medium ITC"/>
          <w:color w:val="auto"/>
          <w:sz w:val="24"/>
          <w:szCs w:val="24"/>
        </w:rPr>
        <w:t>print</w:t>
      </w:r>
      <w:proofErr w:type="spellEnd"/>
      <w:r w:rsidRPr="00D829DE">
        <w:rPr>
          <w:rFonts w:ascii="Eras Medium ITC" w:hAnsi="Eras Medium ITC"/>
          <w:color w:val="auto"/>
          <w:sz w:val="24"/>
          <w:szCs w:val="24"/>
        </w:rPr>
        <w:t xml:space="preserve"> free</w:t>
      </w: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):</w:t>
      </w:r>
    </w:p>
    <w:p w14:paraId="439E7F60" w14:textId="77777777" w:rsidR="00D829DE" w:rsidRPr="00D829DE" w:rsidRDefault="00D829DE" w:rsidP="00D829DE">
      <w:pPr>
        <w:ind w:left="360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7F2CD31B" wp14:editId="75ABBAF3">
            <wp:extent cx="5400040" cy="50038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AEB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Además, también hay un pequeño espacio libre de unos 2 MB.</w:t>
      </w:r>
    </w:p>
    <w:p w14:paraId="5A71C96E" w14:textId="77777777" w:rsidR="00D829DE" w:rsidRPr="00D829DE" w:rsidRDefault="00D829DE">
      <w:pPr>
        <w:pStyle w:val="Prrafodelista"/>
        <w:numPr>
          <w:ilvl w:val="0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Esto es necesario en caso de que el disco se vuelva a eyectar de Linux y se pase a Windows, pues ahí se incluye el gestor de arranque y los datos de configuración de Windows (y archivos para cifrado con </w:t>
      </w:r>
      <w:proofErr w:type="spellStart"/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Bitlocker</w:t>
      </w:r>
      <w:proofErr w:type="spellEnd"/>
      <w:r w:rsidRPr="00D829DE">
        <w:rPr>
          <w:rFonts w:ascii="Eras Medium ITC" w:hAnsi="Eras Medium ITC"/>
          <w:b w:val="0"/>
          <w:bCs/>
          <w:color w:val="auto"/>
          <w:sz w:val="24"/>
          <w:szCs w:val="24"/>
        </w:rPr>
        <w:t>). Fuentes:</w:t>
      </w:r>
    </w:p>
    <w:p w14:paraId="5A49558E" w14:textId="77777777" w:rsidR="00D829DE" w:rsidRPr="00D829DE" w:rsidRDefault="00000000">
      <w:pPr>
        <w:pStyle w:val="Prrafodelista"/>
        <w:numPr>
          <w:ilvl w:val="0"/>
          <w:numId w:val="5"/>
        </w:numPr>
        <w:spacing w:after="160" w:line="259" w:lineRule="auto"/>
        <w:rPr>
          <w:rFonts w:ascii="Eras Medium ITC" w:hAnsi="Eras Medium ITC"/>
          <w:b w:val="0"/>
          <w:bCs/>
          <w:color w:val="0070C0"/>
          <w:sz w:val="24"/>
          <w:szCs w:val="24"/>
        </w:rPr>
      </w:pPr>
      <w:hyperlink r:id="rId44" w:history="1">
        <w:r w:rsidR="00D829DE" w:rsidRPr="00D829DE">
          <w:rPr>
            <w:rStyle w:val="Hipervnculo"/>
            <w:rFonts w:ascii="Eras Medium ITC" w:hAnsi="Eras Medium ITC"/>
            <w:b w:val="0"/>
            <w:bCs/>
            <w:color w:val="0070C0"/>
            <w:sz w:val="24"/>
            <w:szCs w:val="24"/>
          </w:rPr>
          <w:t>https://www.muycomputer.com/2014/07/15/particion-reservada-de-windows/</w:t>
        </w:r>
      </w:hyperlink>
      <w:r w:rsidR="00D829DE" w:rsidRPr="00D829DE">
        <w:rPr>
          <w:rFonts w:ascii="Eras Medium ITC" w:hAnsi="Eras Medium ITC"/>
          <w:b w:val="0"/>
          <w:bCs/>
          <w:color w:val="0070C0"/>
          <w:sz w:val="24"/>
          <w:szCs w:val="24"/>
        </w:rPr>
        <w:t xml:space="preserve"> </w:t>
      </w:r>
    </w:p>
    <w:p w14:paraId="4A640532" w14:textId="77777777" w:rsidR="00D829DE" w:rsidRPr="00D829DE" w:rsidRDefault="00000000">
      <w:pPr>
        <w:pStyle w:val="Prrafodelista"/>
        <w:numPr>
          <w:ilvl w:val="1"/>
          <w:numId w:val="2"/>
        </w:numPr>
        <w:spacing w:after="160" w:line="259" w:lineRule="auto"/>
        <w:rPr>
          <w:rFonts w:ascii="Eras Medium ITC" w:hAnsi="Eras Medium ITC"/>
          <w:b w:val="0"/>
          <w:bCs/>
          <w:color w:val="0070C0"/>
          <w:sz w:val="24"/>
          <w:szCs w:val="24"/>
        </w:rPr>
      </w:pPr>
      <w:hyperlink r:id="rId45" w:history="1">
        <w:r w:rsidR="00D829DE" w:rsidRPr="00D829DE">
          <w:rPr>
            <w:rStyle w:val="Hipervnculo"/>
            <w:rFonts w:ascii="Eras Medium ITC" w:hAnsi="Eras Medium ITC"/>
            <w:b w:val="0"/>
            <w:bCs/>
            <w:color w:val="0070C0"/>
            <w:sz w:val="24"/>
            <w:szCs w:val="24"/>
          </w:rPr>
          <w:t>https://www.solvetic.com/tutoriales/article/4318-que-es-particion-reservado-para-sistema-windows-10-8-7/</w:t>
        </w:r>
      </w:hyperlink>
      <w:r w:rsidR="00D829DE" w:rsidRPr="00D829DE">
        <w:rPr>
          <w:rFonts w:ascii="Eras Medium ITC" w:hAnsi="Eras Medium ITC"/>
          <w:b w:val="0"/>
          <w:bCs/>
          <w:color w:val="0070C0"/>
          <w:sz w:val="24"/>
          <w:szCs w:val="24"/>
        </w:rPr>
        <w:t xml:space="preserve"> </w:t>
      </w:r>
    </w:p>
    <w:p w14:paraId="7A283C7B" w14:textId="0B0050F7" w:rsidR="00D829DE" w:rsidRDefault="00D829DE" w:rsidP="00D829DE"/>
    <w:p w14:paraId="262ECEB3" w14:textId="6CBC80FE" w:rsidR="00D829DE" w:rsidRDefault="00D829DE" w:rsidP="00D829DE"/>
    <w:p w14:paraId="3A2FEC12" w14:textId="5B80436E" w:rsidR="00D829DE" w:rsidRDefault="00D829DE" w:rsidP="00D829DE"/>
    <w:p w14:paraId="62A7CB72" w14:textId="77777777" w:rsidR="00D829DE" w:rsidRPr="00CD6B21" w:rsidRDefault="00D829DE" w:rsidP="00D829DE"/>
    <w:p w14:paraId="77C331F8" w14:textId="1660FBF2" w:rsidR="00D829DE" w:rsidRDefault="00D829DE" w:rsidP="00D829DE">
      <w:pPr>
        <w:pStyle w:val="Contenido"/>
      </w:pPr>
    </w:p>
    <w:p w14:paraId="21AE2857" w14:textId="77777777" w:rsidR="00D829DE" w:rsidRPr="00D8294E" w:rsidRDefault="00D829DE" w:rsidP="00D829DE">
      <w:pPr>
        <w:pStyle w:val="Ttulo1"/>
        <w:rPr>
          <w:rFonts w:ascii="Eras Medium ITC" w:hAnsi="Eras Medium ITC"/>
          <w:color w:val="5951C8" w:themeColor="text1" w:themeTint="80"/>
        </w:rPr>
      </w:pPr>
    </w:p>
    <w:p w14:paraId="1AA517F0" w14:textId="1E0AFD9E" w:rsidR="00D8294E" w:rsidRDefault="00D8294E" w:rsidP="00D8294E">
      <w:pPr>
        <w:pStyle w:val="Contenido"/>
        <w:rPr>
          <w:sz w:val="24"/>
          <w:szCs w:val="24"/>
        </w:rPr>
      </w:pPr>
    </w:p>
    <w:p w14:paraId="26B05664" w14:textId="55EEF273" w:rsidR="00B418BF" w:rsidRDefault="00B418BF" w:rsidP="00D8294E">
      <w:pPr>
        <w:pStyle w:val="Contenido"/>
        <w:rPr>
          <w:sz w:val="24"/>
          <w:szCs w:val="24"/>
        </w:rPr>
      </w:pPr>
    </w:p>
    <w:p w14:paraId="4AD8017D" w14:textId="5BBDFED6" w:rsidR="00B418BF" w:rsidRDefault="00B418BF" w:rsidP="00D8294E">
      <w:pPr>
        <w:pStyle w:val="Contenido"/>
        <w:rPr>
          <w:sz w:val="24"/>
          <w:szCs w:val="24"/>
        </w:rPr>
      </w:pPr>
    </w:p>
    <w:p w14:paraId="22E63D32" w14:textId="75C67EC1" w:rsidR="00B418BF" w:rsidRDefault="00B418BF" w:rsidP="00D8294E">
      <w:pPr>
        <w:pStyle w:val="Contenido"/>
        <w:rPr>
          <w:sz w:val="24"/>
          <w:szCs w:val="24"/>
        </w:rPr>
      </w:pPr>
    </w:p>
    <w:p w14:paraId="5AF998EA" w14:textId="346C2AF1" w:rsidR="00B418BF" w:rsidRDefault="00B418BF" w:rsidP="00D8294E">
      <w:pPr>
        <w:pStyle w:val="Contenido"/>
        <w:rPr>
          <w:sz w:val="24"/>
          <w:szCs w:val="24"/>
        </w:rPr>
      </w:pPr>
    </w:p>
    <w:p w14:paraId="34B8228A" w14:textId="1711CA72" w:rsidR="00B418BF" w:rsidRDefault="00B418BF" w:rsidP="00D8294E">
      <w:pPr>
        <w:pStyle w:val="Contenido"/>
        <w:rPr>
          <w:sz w:val="24"/>
          <w:szCs w:val="24"/>
        </w:rPr>
      </w:pPr>
    </w:p>
    <w:p w14:paraId="209047BD" w14:textId="5A1CECB5" w:rsidR="00B418BF" w:rsidRDefault="00B418BF" w:rsidP="00D8294E">
      <w:pPr>
        <w:pStyle w:val="Contenido"/>
        <w:rPr>
          <w:sz w:val="24"/>
          <w:szCs w:val="24"/>
        </w:rPr>
      </w:pPr>
    </w:p>
    <w:p w14:paraId="22B1CDCC" w14:textId="1A30D01F" w:rsidR="00B418BF" w:rsidRDefault="00B418BF" w:rsidP="00D8294E">
      <w:pPr>
        <w:pStyle w:val="Contenido"/>
        <w:rPr>
          <w:sz w:val="24"/>
          <w:szCs w:val="24"/>
        </w:rPr>
      </w:pPr>
    </w:p>
    <w:p w14:paraId="5DACF3E6" w14:textId="4F15B910" w:rsidR="00B418BF" w:rsidRDefault="00B418BF" w:rsidP="00D8294E">
      <w:pPr>
        <w:pStyle w:val="Contenido"/>
        <w:rPr>
          <w:sz w:val="24"/>
          <w:szCs w:val="24"/>
        </w:rPr>
      </w:pPr>
    </w:p>
    <w:p w14:paraId="0F6973FB" w14:textId="5B931D81" w:rsidR="00B418BF" w:rsidRDefault="00B418BF" w:rsidP="00D8294E">
      <w:pPr>
        <w:pStyle w:val="Contenido"/>
        <w:rPr>
          <w:sz w:val="24"/>
          <w:szCs w:val="24"/>
        </w:rPr>
      </w:pPr>
    </w:p>
    <w:p w14:paraId="35DFB5FB" w14:textId="62552909" w:rsidR="00B418BF" w:rsidRDefault="00B418BF" w:rsidP="00D8294E">
      <w:pPr>
        <w:pStyle w:val="Contenido"/>
        <w:rPr>
          <w:sz w:val="24"/>
          <w:szCs w:val="24"/>
        </w:rPr>
      </w:pPr>
    </w:p>
    <w:p w14:paraId="781429B7" w14:textId="38913D74" w:rsidR="00B418BF" w:rsidRDefault="00B418BF" w:rsidP="00D8294E">
      <w:pPr>
        <w:pStyle w:val="Contenido"/>
        <w:rPr>
          <w:sz w:val="24"/>
          <w:szCs w:val="24"/>
        </w:rPr>
      </w:pPr>
    </w:p>
    <w:p w14:paraId="36EF5B3D" w14:textId="178C13AC" w:rsidR="00B418BF" w:rsidRDefault="00B418BF" w:rsidP="00D8294E">
      <w:pPr>
        <w:pStyle w:val="Contenido"/>
        <w:rPr>
          <w:sz w:val="24"/>
          <w:szCs w:val="24"/>
        </w:rPr>
      </w:pPr>
    </w:p>
    <w:p w14:paraId="73DB5F29" w14:textId="41DE9225" w:rsidR="00B418BF" w:rsidRDefault="00B418BF" w:rsidP="00D8294E">
      <w:pPr>
        <w:pStyle w:val="Contenido"/>
        <w:rPr>
          <w:sz w:val="24"/>
          <w:szCs w:val="24"/>
        </w:rPr>
      </w:pPr>
    </w:p>
    <w:p w14:paraId="12995ECD" w14:textId="20D68B48" w:rsidR="00B418BF" w:rsidRDefault="00B418BF" w:rsidP="00D8294E">
      <w:pPr>
        <w:pStyle w:val="Contenido"/>
        <w:rPr>
          <w:sz w:val="24"/>
          <w:szCs w:val="24"/>
        </w:rPr>
      </w:pPr>
    </w:p>
    <w:p w14:paraId="61AA1475" w14:textId="54DFBB66" w:rsidR="00B418BF" w:rsidRDefault="00B418BF" w:rsidP="00D8294E">
      <w:pPr>
        <w:pStyle w:val="Contenido"/>
        <w:rPr>
          <w:sz w:val="24"/>
          <w:szCs w:val="24"/>
        </w:rPr>
      </w:pPr>
    </w:p>
    <w:p w14:paraId="26250B4D" w14:textId="762F5B3E" w:rsidR="00B418BF" w:rsidRDefault="00B418BF" w:rsidP="00D8294E">
      <w:pPr>
        <w:pStyle w:val="Contenido"/>
        <w:rPr>
          <w:sz w:val="24"/>
          <w:szCs w:val="24"/>
        </w:rPr>
      </w:pPr>
    </w:p>
    <w:p w14:paraId="11CC444D" w14:textId="6464EB4D" w:rsidR="00B418BF" w:rsidRDefault="00B418BF" w:rsidP="00D8294E">
      <w:pPr>
        <w:pStyle w:val="Contenido"/>
        <w:rPr>
          <w:sz w:val="24"/>
          <w:szCs w:val="24"/>
        </w:rPr>
      </w:pPr>
    </w:p>
    <w:p w14:paraId="0EA3E50F" w14:textId="40971C22" w:rsidR="00B418BF" w:rsidRDefault="00B418BF" w:rsidP="00D8294E">
      <w:pPr>
        <w:pStyle w:val="Contenido"/>
        <w:rPr>
          <w:sz w:val="24"/>
          <w:szCs w:val="24"/>
        </w:rPr>
      </w:pPr>
    </w:p>
    <w:p w14:paraId="001F1A39" w14:textId="443DB654" w:rsidR="00B418BF" w:rsidRDefault="00B418BF" w:rsidP="00D8294E">
      <w:pPr>
        <w:pStyle w:val="Contenido"/>
        <w:rPr>
          <w:sz w:val="24"/>
          <w:szCs w:val="24"/>
        </w:rPr>
      </w:pPr>
    </w:p>
    <w:p w14:paraId="0E888225" w14:textId="25F58E33" w:rsidR="00B418BF" w:rsidRDefault="00B418BF" w:rsidP="00D8294E">
      <w:pPr>
        <w:pStyle w:val="Contenido"/>
        <w:rPr>
          <w:sz w:val="24"/>
          <w:szCs w:val="24"/>
        </w:rPr>
      </w:pPr>
    </w:p>
    <w:p w14:paraId="585CFC50" w14:textId="02487557" w:rsidR="00B418BF" w:rsidRDefault="00B418BF" w:rsidP="00D8294E">
      <w:pPr>
        <w:pStyle w:val="Contenido"/>
        <w:rPr>
          <w:sz w:val="24"/>
          <w:szCs w:val="24"/>
        </w:rPr>
      </w:pPr>
    </w:p>
    <w:p w14:paraId="30CA29C7" w14:textId="56B18059" w:rsidR="00B418BF" w:rsidRDefault="00B418BF" w:rsidP="00D8294E">
      <w:pPr>
        <w:pStyle w:val="Contenido"/>
        <w:rPr>
          <w:sz w:val="24"/>
          <w:szCs w:val="24"/>
        </w:rPr>
      </w:pPr>
    </w:p>
    <w:p w14:paraId="7295CAFE" w14:textId="77996B5B" w:rsidR="00B418BF" w:rsidRDefault="00B418BF" w:rsidP="00D8294E">
      <w:pPr>
        <w:pStyle w:val="Contenido"/>
        <w:rPr>
          <w:sz w:val="24"/>
          <w:szCs w:val="24"/>
        </w:rPr>
      </w:pPr>
    </w:p>
    <w:p w14:paraId="53B87047" w14:textId="135BA76A" w:rsidR="00B418BF" w:rsidRDefault="00D829DE" w:rsidP="00D8294E">
      <w:pPr>
        <w:pStyle w:val="Contenido"/>
        <w:rPr>
          <w:sz w:val="24"/>
          <w:szCs w:val="24"/>
        </w:rPr>
      </w:pPr>
      <w:r>
        <w:rPr>
          <w:noProof/>
          <w:lang w:bidi="es-ES"/>
        </w:rPr>
        <w:drawing>
          <wp:anchor distT="0" distB="0" distL="114300" distR="114300" simplePos="0" relativeHeight="251660292" behindDoc="1" locked="0" layoutInCell="1" allowOverlap="1" wp14:anchorId="47A1B132" wp14:editId="1E353EF8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46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AE497" w14:textId="76805822" w:rsidR="00B418BF" w:rsidRDefault="00B418BF" w:rsidP="00D8294E">
      <w:pPr>
        <w:pStyle w:val="Contenido"/>
        <w:rPr>
          <w:sz w:val="24"/>
          <w:szCs w:val="24"/>
        </w:rPr>
      </w:pPr>
    </w:p>
    <w:p w14:paraId="34C2040B" w14:textId="1221DEDC" w:rsidR="00B418BF" w:rsidRDefault="00B418BF" w:rsidP="00D8294E">
      <w:pPr>
        <w:pStyle w:val="Contenido"/>
        <w:rPr>
          <w:sz w:val="24"/>
          <w:szCs w:val="24"/>
        </w:rPr>
      </w:pPr>
    </w:p>
    <w:p w14:paraId="386F4EA0" w14:textId="21282C84" w:rsidR="00B418BF" w:rsidRDefault="00B418BF" w:rsidP="00D8294E">
      <w:pPr>
        <w:pStyle w:val="Contenido"/>
        <w:rPr>
          <w:sz w:val="24"/>
          <w:szCs w:val="24"/>
        </w:rPr>
      </w:pPr>
    </w:p>
    <w:p w14:paraId="1D407602" w14:textId="4CFBEB17" w:rsidR="00B418BF" w:rsidRDefault="00B418BF" w:rsidP="00D8294E">
      <w:pPr>
        <w:pStyle w:val="Contenido"/>
        <w:rPr>
          <w:sz w:val="24"/>
          <w:szCs w:val="24"/>
        </w:rPr>
      </w:pPr>
    </w:p>
    <w:p w14:paraId="42774251" w14:textId="74380174" w:rsidR="00B418BF" w:rsidRDefault="00B418BF" w:rsidP="00D8294E">
      <w:pPr>
        <w:pStyle w:val="Contenido"/>
        <w:rPr>
          <w:sz w:val="24"/>
          <w:szCs w:val="24"/>
        </w:rPr>
      </w:pPr>
    </w:p>
    <w:p w14:paraId="239CABCA" w14:textId="4C77268B" w:rsidR="00B418BF" w:rsidRDefault="00B418BF" w:rsidP="00D8294E">
      <w:pPr>
        <w:pStyle w:val="Contenido"/>
        <w:rPr>
          <w:sz w:val="24"/>
          <w:szCs w:val="24"/>
        </w:rPr>
      </w:pPr>
    </w:p>
    <w:p w14:paraId="120E8B40" w14:textId="5300C72D" w:rsidR="00B418BF" w:rsidRDefault="00B418BF" w:rsidP="00D8294E">
      <w:pPr>
        <w:pStyle w:val="Contenido"/>
        <w:rPr>
          <w:sz w:val="24"/>
          <w:szCs w:val="24"/>
        </w:rPr>
      </w:pPr>
    </w:p>
    <w:p w14:paraId="5FE5FAA3" w14:textId="14CD31A2" w:rsidR="00B418BF" w:rsidRDefault="00B418BF" w:rsidP="00D8294E">
      <w:pPr>
        <w:pStyle w:val="Contenido"/>
        <w:rPr>
          <w:sz w:val="24"/>
          <w:szCs w:val="24"/>
        </w:rPr>
      </w:pPr>
    </w:p>
    <w:p w14:paraId="50944599" w14:textId="5F31C4E6" w:rsidR="00706588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ab/>
      </w:r>
    </w:p>
    <w:p w14:paraId="1056E68A" w14:textId="70D6F2FA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01345F87" w14:textId="51417783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5792C2A4" w14:textId="34420205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635437A1" w14:textId="30E71612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2C4690AC" w14:textId="2A28F20C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7B694B44" w14:textId="6C8CB7F2" w:rsidR="00706588" w:rsidRDefault="00706588" w:rsidP="00D829DE">
      <w:pPr>
        <w:tabs>
          <w:tab w:val="left" w:pos="2378"/>
        </w:tabs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6D799D19" w14:textId="77777777" w:rsidR="00775143" w:rsidRDefault="00775143" w:rsidP="00D829DE">
      <w:pPr>
        <w:tabs>
          <w:tab w:val="left" w:pos="2378"/>
        </w:tabs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6D3BE645" w:rsidR="00706588" w:rsidRDefault="00121BA0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Default="00123F2A" w:rsidP="15DE4B3C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&#13;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>
        <w:fldChar w:fldCharType="begin"/>
      </w:r>
      <w:r w:rsidR="00B337BE"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 w:rsidR="00B337BE">
        <w:fldChar w:fldCharType="end"/>
      </w:r>
    </w:p>
    <w:sectPr w:rsidR="15DE4B3C" w:rsidSect="00F45147">
      <w:headerReference w:type="default" r:id="rId48"/>
      <w:footerReference w:type="default" r:id="rId49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93878" w14:textId="77777777" w:rsidR="008F2B6C" w:rsidRDefault="008F2B6C">
      <w:r>
        <w:separator/>
      </w:r>
    </w:p>
    <w:p w14:paraId="04D807F9" w14:textId="77777777" w:rsidR="008F2B6C" w:rsidRDefault="008F2B6C"/>
  </w:endnote>
  <w:endnote w:type="continuationSeparator" w:id="0">
    <w:p w14:paraId="6C655AB1" w14:textId="77777777" w:rsidR="008F2B6C" w:rsidRDefault="008F2B6C">
      <w:r>
        <w:continuationSeparator/>
      </w:r>
    </w:p>
    <w:p w14:paraId="07553177" w14:textId="77777777" w:rsidR="008F2B6C" w:rsidRDefault="008F2B6C"/>
  </w:endnote>
  <w:endnote w:type="continuationNotice" w:id="1">
    <w:p w14:paraId="31DC254F" w14:textId="77777777" w:rsidR="008F2B6C" w:rsidRDefault="008F2B6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D05AE" w14:textId="77777777" w:rsidR="008F2B6C" w:rsidRDefault="008F2B6C">
      <w:r>
        <w:separator/>
      </w:r>
    </w:p>
    <w:p w14:paraId="35FFA241" w14:textId="77777777" w:rsidR="008F2B6C" w:rsidRDefault="008F2B6C"/>
  </w:footnote>
  <w:footnote w:type="continuationSeparator" w:id="0">
    <w:p w14:paraId="4797E8A5" w14:textId="77777777" w:rsidR="008F2B6C" w:rsidRDefault="008F2B6C">
      <w:r>
        <w:continuationSeparator/>
      </w:r>
    </w:p>
    <w:p w14:paraId="29C4DEA1" w14:textId="77777777" w:rsidR="008F2B6C" w:rsidRDefault="008F2B6C"/>
  </w:footnote>
  <w:footnote w:type="continuationNotice" w:id="1">
    <w:p w14:paraId="38537CC0" w14:textId="77777777" w:rsidR="008F2B6C" w:rsidRDefault="008F2B6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244779">
    <w:abstractNumId w:val="4"/>
  </w:num>
  <w:num w:numId="2" w16cid:durableId="1087187106">
    <w:abstractNumId w:val="3"/>
  </w:num>
  <w:num w:numId="3" w16cid:durableId="1590580002">
    <w:abstractNumId w:val="2"/>
  </w:num>
  <w:num w:numId="4" w16cid:durableId="1921982546">
    <w:abstractNumId w:val="0"/>
  </w:num>
  <w:num w:numId="5" w16cid:durableId="684593874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1C57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177CF"/>
    <w:rsid w:val="00620BC8"/>
    <w:rsid w:val="00635062"/>
    <w:rsid w:val="006422F3"/>
    <w:rsid w:val="00643BF7"/>
    <w:rsid w:val="006479C3"/>
    <w:rsid w:val="00650476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07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2B6C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unix.stackexchange.com/questions/244120/changing-label-of-xfs-root-file-syste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solvetic.com/tutoriales/article/4318-que-es-particion-reservado-para-sistema-windows-10-8-7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hyperlink" Target="https://www.muycomputer.com/2014/07/15/particion-reservada-de-windows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hazlolinux.com/gestion-de-discos/creacion-de-sistemas-de-archivos-fat-en-linux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edumotivation.com/how-to-create-guid-partitions-in-linux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jp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C6366"/>
    <w:rsid w:val="00700F99"/>
    <w:rsid w:val="00706666"/>
    <w:rsid w:val="007A2892"/>
    <w:rsid w:val="007C02A7"/>
    <w:rsid w:val="007E0F72"/>
    <w:rsid w:val="007F5681"/>
    <w:rsid w:val="0081482A"/>
    <w:rsid w:val="00832D26"/>
    <w:rsid w:val="00852BBA"/>
    <w:rsid w:val="008768C5"/>
    <w:rsid w:val="008A5749"/>
    <w:rsid w:val="008A7A9C"/>
    <w:rsid w:val="009177FA"/>
    <w:rsid w:val="009E26E9"/>
    <w:rsid w:val="00AD0DE9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4</TotalTime>
  <Pages>14</Pages>
  <Words>703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</cp:revision>
  <cp:lastPrinted>2023-02-02T17:57:00Z</cp:lastPrinted>
  <dcterms:created xsi:type="dcterms:W3CDTF">2023-02-09T10:27:00Z</dcterms:created>
  <dcterms:modified xsi:type="dcterms:W3CDTF">2023-02-09T10:27:00Z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