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8508" w14:textId="478FFA3E" w:rsidR="00D077E9" w:rsidRPr="00BE3332" w:rsidRDefault="00230B03" w:rsidP="00D70D02">
      <w:pPr>
        <w:rPr>
          <w:rFonts w:ascii="Eras Medium ITC" w:hAnsi="Eras Medium ITC"/>
          <w:noProof/>
        </w:rPr>
      </w:pPr>
      <w:r w:rsidRPr="00BE3332">
        <w:rPr>
          <w:rFonts w:ascii="Eras Medium ITC" w:hAnsi="Eras Medium ITC"/>
          <w:noProof/>
          <w:lang w:eastAsia="es-ES"/>
        </w:rPr>
        <w:drawing>
          <wp:anchor distT="0" distB="0" distL="114300" distR="114300" simplePos="0" relativeHeight="251658241" behindDoc="1" locked="0" layoutInCell="1" allowOverlap="1" wp14:anchorId="739A6225" wp14:editId="5B3C3D36">
            <wp:simplePos x="0" y="0"/>
            <wp:positionH relativeFrom="page">
              <wp:posOffset>-522930</wp:posOffset>
            </wp:positionH>
            <wp:positionV relativeFrom="page">
              <wp:posOffset>-246203</wp:posOffset>
            </wp:positionV>
            <wp:extent cx="13219316" cy="7833668"/>
            <wp:effectExtent l="0" t="0" r="190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6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BE3332">
        <w:rPr>
          <w:rFonts w:ascii="Eras Medium ITC" w:hAnsi="Eras Medium ITC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67F326A1" wp14:editId="14E657A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7E60BE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BE3332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Pr="00BE3332" w:rsidRDefault="00D077E9" w:rsidP="00AB02A7">
            <w:pPr>
              <w:rPr>
                <w:rFonts w:ascii="Eras Medium ITC" w:hAnsi="Eras Medium ITC"/>
                <w:noProof/>
              </w:rPr>
            </w:pPr>
          </w:p>
          <w:p w14:paraId="4DF7BAA2" w14:textId="06FDF878" w:rsidR="00D077E9" w:rsidRPr="00BE3332" w:rsidRDefault="00D077E9" w:rsidP="00AB02A7">
            <w:pPr>
              <w:rPr>
                <w:rFonts w:ascii="Eras Medium ITC" w:hAnsi="Eras Medium ITC"/>
                <w:noProof/>
              </w:rPr>
            </w:pPr>
          </w:p>
        </w:tc>
      </w:tr>
      <w:tr w:rsidR="00D077E9" w:rsidRPr="00BE3332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0BB8B1F7" w:rsidR="00FD63F6" w:rsidRPr="00BE3332" w:rsidRDefault="00FD63F6" w:rsidP="00AB02A7">
            <w:pPr>
              <w:rPr>
                <w:rFonts w:ascii="Eras Medium ITC" w:hAnsi="Eras Medium ITC"/>
                <w:noProof/>
                <w:lang w:bidi="es-ES"/>
              </w:rPr>
            </w:pPr>
            <w:r w:rsidRPr="00BE3332">
              <w:rPr>
                <w:rFonts w:ascii="Eras Medium ITC" w:hAnsi="Eras Medium ITC"/>
                <w:noProof/>
                <w:lang w:eastAsia="es-ES"/>
              </w:rPr>
              <mc:AlternateContent>
                <mc:Choice Requires="wps">
                  <w:drawing>
                    <wp:inline distT="0" distB="0" distL="0" distR="0" wp14:anchorId="3DB7B9DB" wp14:editId="02C7C666">
                      <wp:extent cx="3528695" cy="2217964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221796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4F2199" w14:textId="6623A272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  <w:t>Administración de Sistemas y Redes</w:t>
                                  </w:r>
                                </w:p>
                                <w:p w14:paraId="6AC88D92" w14:textId="0B658902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 xml:space="preserve">Práctica </w:t>
                                  </w:r>
                                  <w:r w:rsidR="00E9061D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7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" filled="f" stroked="f" strokeweight=".5pt">
                      <v:textbox>
                        <w:txbxContent>
                          <w:p w14:paraId="044F2199" w14:textId="6623A272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  <w:t>Administración de Sistemas y Redes</w:t>
                            </w:r>
                          </w:p>
                          <w:p w14:paraId="6AC88D92" w14:textId="0B658902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 xml:space="preserve">Práctica </w:t>
                            </w:r>
                            <w:r w:rsidR="00E9061D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>8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21A37198" w:rsidR="00FD63F6" w:rsidRPr="00BE3332" w:rsidRDefault="00301396" w:rsidP="00AB02A7">
            <w:pPr>
              <w:rPr>
                <w:rFonts w:ascii="Eras Medium ITC" w:hAnsi="Eras Medium ITC"/>
                <w:noProof/>
                <w:lang w:bidi="es-ES"/>
              </w:rPr>
            </w:pPr>
            <w:r w:rsidRPr="00BE3332">
              <w:rPr>
                <w:rFonts w:ascii="Eras Medium ITC" w:hAnsi="Eras Medium ITC"/>
                <w:noProof/>
                <w:lang w:eastAsia="es-ES"/>
              </w:rPr>
              <mc:AlternateContent>
                <mc:Choice Requires="wps">
                  <w:drawing>
                    <wp:inline distT="0" distB="0" distL="0" distR="0" wp14:anchorId="1649927D" wp14:editId="1F8576B7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du="http://schemas.microsoft.com/office/word/2023/wordml/word16du">
                  <w:pict>
                    <v:line w14:anchorId="1149AF64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" strokecolor="white [3212]" strokeweight="3pt">
                      <w10:anchorlock/>
                    </v:line>
                  </w:pict>
                </mc:Fallback>
              </mc:AlternateContent>
            </w:r>
          </w:p>
          <w:p w14:paraId="5B8D699A" w14:textId="08027351" w:rsidR="00D077E9" w:rsidRPr="00BE3332" w:rsidRDefault="00D077E9" w:rsidP="00AB02A7">
            <w:pPr>
              <w:rPr>
                <w:rFonts w:ascii="Eras Medium ITC" w:hAnsi="Eras Medium ITC"/>
                <w:noProof/>
              </w:rPr>
            </w:pPr>
          </w:p>
        </w:tc>
      </w:tr>
      <w:tr w:rsidR="00D077E9" w:rsidRPr="00BE3332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="Eras Medium ITC" w:hAnsi="Eras Medium ITC"/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color w:val="FFFFFF" w:themeColor="background1"/>
              </w:rPr>
            </w:sdtEndPr>
            <w:sdtContent>
              <w:p w14:paraId="6DD28517" w14:textId="7B79F2BC" w:rsidR="00D077E9" w:rsidRPr="00BE3332" w:rsidRDefault="000747A0" w:rsidP="00AB02A7">
                <w:pPr>
                  <w:rPr>
                    <w:rFonts w:ascii="Eras Medium ITC" w:hAnsi="Eras Medium ITC"/>
                    <w:noProof/>
                    <w:color w:val="FFFFFF" w:themeColor="background1"/>
                  </w:rPr>
                </w:pPr>
                <w:r w:rsidRPr="00BE3332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BE3332">
                  <w:rPr>
                    <w:rStyle w:val="SubttuloCar"/>
                    <w:rFonts w:ascii="Eras Medium ITC" w:hAnsi="Eras Medium ITC"/>
                    <w:b w:val="0"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BE3332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426ED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t>5 abril</w:t>
                </w:r>
                <w:r w:rsidRPr="00BE3332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B19A77" w14:textId="644299D1" w:rsidR="00D077E9" w:rsidRPr="00BE3332" w:rsidRDefault="00D077E9" w:rsidP="00AB02A7">
            <w:pPr>
              <w:rPr>
                <w:rFonts w:ascii="Eras Medium ITC" w:hAnsi="Eras Medium ITC"/>
                <w:noProof/>
                <w:sz w:val="10"/>
                <w:szCs w:val="10"/>
              </w:rPr>
            </w:pPr>
            <w:r w:rsidRPr="00BE3332">
              <w:rPr>
                <w:rFonts w:ascii="Eras Medium ITC" w:hAnsi="Eras Medium ITC"/>
                <w:noProof/>
                <w:sz w:val="10"/>
                <w:szCs w:val="10"/>
                <w:lang w:eastAsia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du="http://schemas.microsoft.com/office/word/2023/wordml/word16du"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line id="Conector recto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17.65pt,0" w14:anchorId="0F72E7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>
                      <w10:anchorlock/>
                    </v:line>
                  </w:pict>
                </mc:Fallback>
              </mc:AlternateContent>
            </w:r>
          </w:p>
          <w:p w14:paraId="6A13DA9D" w14:textId="16B6A443" w:rsidR="007774CC" w:rsidRPr="00BE3332" w:rsidRDefault="007774CC" w:rsidP="00AB02A7">
            <w:pPr>
              <w:rPr>
                <w:rFonts w:ascii="Eras Medium ITC" w:hAnsi="Eras Medium ITC"/>
                <w:noProof/>
                <w:sz w:val="10"/>
                <w:szCs w:val="10"/>
              </w:rPr>
            </w:pPr>
          </w:p>
          <w:p w14:paraId="77C84F0A" w14:textId="77777777" w:rsidR="007774CC" w:rsidRPr="00BE3332" w:rsidRDefault="007774CC" w:rsidP="00AB02A7">
            <w:pPr>
              <w:rPr>
                <w:rFonts w:ascii="Eras Medium ITC" w:hAnsi="Eras Medium ITC"/>
                <w:noProof/>
                <w:sz w:val="10"/>
                <w:szCs w:val="10"/>
              </w:rPr>
            </w:pPr>
          </w:p>
          <w:p w14:paraId="4E8BAEEA" w14:textId="79AC65A1" w:rsidR="007774CC" w:rsidRPr="00BE3332" w:rsidRDefault="00301396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>Autor</w:t>
            </w:r>
            <w:r w:rsidR="007774CC"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: </w:t>
            </w:r>
            <w:r w:rsidR="00435728"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 </w:t>
            </w:r>
            <w:r w:rsidR="007774CC" w:rsidRPr="00BE3332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Eduardo Blanco Bielsa</w:t>
            </w:r>
          </w:p>
          <w:p w14:paraId="65C3DA4E" w14:textId="07A108BE" w:rsidR="00FF6C33" w:rsidRPr="00BE3332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UO: </w:t>
            </w:r>
            <w:r w:rsidRPr="00BE3332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UO285176</w:t>
            </w:r>
          </w:p>
          <w:p w14:paraId="47D92595" w14:textId="5A1C6EAC" w:rsidR="00FF6C33" w:rsidRPr="00BE3332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</w:pPr>
            <w:r w:rsidRPr="00BE3332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val="en-US" w:bidi="es-ES"/>
              </w:rPr>
              <w:t xml:space="preserve">Correo: </w:t>
            </w:r>
            <w:r w:rsidRPr="00BE3332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  <w:t>UO285176@uniovi.es</w:t>
            </w:r>
          </w:p>
          <w:p w14:paraId="221628DD" w14:textId="77777777" w:rsidR="007774CC" w:rsidRPr="00BE3332" w:rsidRDefault="007774CC" w:rsidP="00AB02A7">
            <w:pPr>
              <w:rPr>
                <w:rFonts w:ascii="Eras Medium ITC" w:hAnsi="Eras Medium ITC"/>
                <w:noProof/>
                <w:color w:val="FFFFFF" w:themeColor="background1"/>
                <w:lang w:val="en-US"/>
              </w:rPr>
            </w:pPr>
          </w:p>
          <w:p w14:paraId="1C876CED" w14:textId="77777777" w:rsidR="00D077E9" w:rsidRPr="00BE3332" w:rsidRDefault="00D077E9" w:rsidP="00AB02A7">
            <w:pPr>
              <w:rPr>
                <w:rFonts w:ascii="Eras Medium ITC" w:hAnsi="Eras Medium ITC"/>
                <w:noProof/>
                <w:sz w:val="10"/>
                <w:szCs w:val="10"/>
                <w:lang w:val="en-US"/>
              </w:rPr>
            </w:pPr>
          </w:p>
        </w:tc>
      </w:tr>
      <w:tr w:rsidR="007774CC" w:rsidRPr="00BE3332" w14:paraId="4F6574A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210FBC" w14:textId="460127AB" w:rsidR="007774CC" w:rsidRPr="00BE3332" w:rsidRDefault="00FF6C33" w:rsidP="00FF6C33">
            <w:pPr>
              <w:tabs>
                <w:tab w:val="left" w:pos="1783"/>
              </w:tabs>
              <w:rPr>
                <w:rStyle w:val="SubttuloCar"/>
                <w:rFonts w:ascii="Eras Medium ITC" w:hAnsi="Eras Medium ITC"/>
                <w:b w:val="0"/>
                <w:noProof/>
                <w:color w:val="FFFFFF" w:themeColor="background1"/>
                <w:lang w:bidi="es-ES"/>
              </w:rPr>
            </w:pPr>
            <w:r w:rsidRPr="00BE3332">
              <w:rPr>
                <w:rStyle w:val="SubttuloCar"/>
                <w:rFonts w:ascii="Eras Medium ITC" w:hAnsi="Eras Medium ITC"/>
                <w:b w:val="0"/>
                <w:noProof/>
                <w:color w:val="FFFFFF" w:themeColor="background1"/>
                <w:lang w:bidi="es-ES"/>
              </w:rPr>
              <w:tab/>
            </w:r>
          </w:p>
        </w:tc>
      </w:tr>
    </w:tbl>
    <w:p w14:paraId="61AA1475" w14:textId="2EC16E47" w:rsidR="00B418BF" w:rsidRPr="00BE3332" w:rsidRDefault="00AB02A7" w:rsidP="0095349E">
      <w:pPr>
        <w:spacing w:after="200"/>
        <w:rPr>
          <w:rFonts w:ascii="Eras Medium ITC" w:hAnsi="Eras Medium ITC"/>
          <w:b w:val="0"/>
          <w:bCs/>
          <w:noProof/>
          <w:color w:val="auto"/>
        </w:rPr>
      </w:pPr>
      <w:r w:rsidRPr="00BE3332">
        <w:rPr>
          <w:rFonts w:ascii="Eras Medium ITC" w:hAnsi="Eras Medium ITC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1BC5730" wp14:editId="626F7B9D">
                <wp:simplePos x="0" y="0"/>
                <wp:positionH relativeFrom="column">
                  <wp:posOffset>-746760</wp:posOffset>
                </wp:positionH>
                <wp:positionV relativeFrom="page">
                  <wp:posOffset>7264400</wp:posOffset>
                </wp:positionV>
                <wp:extent cx="7760970" cy="3440430"/>
                <wp:effectExtent l="0" t="0" r="0" b="762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4404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41000">
                              <a:srgbClr val="000000"/>
                            </a:gs>
                            <a:gs pos="100000">
                              <a:schemeClr val="accent1">
                                <a:lumMod val="20000"/>
                                <a:lumOff val="80000"/>
                              </a:schemeClr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0EDEBAD" id="Rectángulo 2" o:spid="_x0000_s1026" alt="rectángulo de color" style="position:absolute;margin-left:-58.8pt;margin-top:572pt;width:611.1pt;height:270.9pt;z-index:-2516582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" fillcolor="black" stroked="f" strokeweight="2pt">
                <v:fill color2="#b1e4fd [660]" rotate="t" angle="45" colors="0 black;26870f black" focus="100%" type="gradient"/>
                <w10:wrap anchory="page"/>
              </v:rect>
            </w:pict>
          </mc:Fallback>
        </mc:AlternateContent>
      </w:r>
      <w:r w:rsidR="00D077E9" w:rsidRPr="00BE3332">
        <w:rPr>
          <w:rFonts w:ascii="Eras Medium ITC" w:hAnsi="Eras Medium ITC"/>
          <w:noProof/>
          <w:lang w:val="en-US" w:bidi="es-ES"/>
        </w:rPr>
        <w:br w:type="page"/>
      </w:r>
    </w:p>
    <w:p w14:paraId="26AC0381" w14:textId="1CADD2F7" w:rsidR="00C8199F" w:rsidRPr="00BE3332" w:rsidRDefault="00C8199F" w:rsidP="00C8199F">
      <w:pPr>
        <w:pStyle w:val="Default"/>
        <w:rPr>
          <w:rFonts w:ascii="Eras Medium ITC" w:hAnsi="Eras Medium ITC"/>
        </w:rPr>
      </w:pPr>
    </w:p>
    <w:p w14:paraId="736DB89B" w14:textId="05CC049C" w:rsidR="00CB5779" w:rsidRPr="00BE3332" w:rsidRDefault="00F659BA" w:rsidP="00CB5779">
      <w:pPr>
        <w:pStyle w:val="Ttulo1"/>
        <w:rPr>
          <w:rFonts w:ascii="Eras Medium ITC" w:hAnsi="Eras Medium ITC"/>
          <w:b w:val="0"/>
          <w:color w:val="5951C8" w:themeColor="text1" w:themeTint="80"/>
        </w:rPr>
      </w:pPr>
      <w:bookmarkStart w:id="0" w:name="_Toc131599299"/>
      <w:r w:rsidRPr="00BE3332">
        <w:rPr>
          <w:rFonts w:ascii="Eras Medium ITC" w:hAnsi="Eras Medium ITC"/>
          <w:b w:val="0"/>
          <w:color w:val="5951C8" w:themeColor="text1" w:themeTint="80"/>
        </w:rPr>
        <w:t>Índice</w:t>
      </w:r>
      <w:bookmarkEnd w:id="0"/>
    </w:p>
    <w:p w14:paraId="48DF0F26" w14:textId="48F85E42" w:rsidR="007D6D53" w:rsidRPr="007D6D53" w:rsidRDefault="00F659BA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36"/>
          <w:szCs w:val="36"/>
          <w:lang w:val="en-US"/>
        </w:rPr>
      </w:pPr>
      <w:r w:rsidRPr="007D6D53">
        <w:rPr>
          <w:rFonts w:ascii="Eras Medium ITC" w:hAnsi="Eras Medium ITC"/>
          <w:b w:val="0"/>
          <w:bCs w:val="0"/>
          <w:i w:val="0"/>
          <w:iCs w:val="0"/>
          <w:color w:val="auto"/>
          <w:sz w:val="36"/>
          <w:szCs w:val="36"/>
        </w:rPr>
        <w:fldChar w:fldCharType="begin"/>
      </w:r>
      <w:r w:rsidRPr="007D6D53">
        <w:rPr>
          <w:rFonts w:ascii="Eras Medium ITC" w:hAnsi="Eras Medium ITC"/>
          <w:b w:val="0"/>
          <w:bCs w:val="0"/>
          <w:i w:val="0"/>
          <w:iCs w:val="0"/>
          <w:color w:val="auto"/>
          <w:sz w:val="36"/>
          <w:szCs w:val="36"/>
        </w:rPr>
        <w:instrText xml:space="preserve"> TOC \o "1-3" \h \z \u </w:instrText>
      </w:r>
      <w:r w:rsidRPr="007D6D53">
        <w:rPr>
          <w:rFonts w:ascii="Eras Medium ITC" w:hAnsi="Eras Medium ITC"/>
          <w:b w:val="0"/>
          <w:bCs w:val="0"/>
          <w:i w:val="0"/>
          <w:iCs w:val="0"/>
          <w:color w:val="auto"/>
          <w:sz w:val="36"/>
          <w:szCs w:val="36"/>
        </w:rPr>
        <w:fldChar w:fldCharType="separate"/>
      </w:r>
      <w:hyperlink w:anchor="_Toc131599299" w:history="1">
        <w:r w:rsidR="007D6D53" w:rsidRPr="007D6D53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Índice</w:t>
        </w:r>
        <w:r w:rsidR="007D6D53"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="007D6D53"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="007D6D53"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_Toc131599299 \h </w:instrText>
        </w:r>
        <w:r w:rsidR="007D6D53"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="007D6D53"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 w:rsidR="00426EDC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2</w:t>
        </w:r>
        <w:r w:rsidR="007D6D53"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3054FBF3" w14:textId="1CED3A36" w:rsidR="007D6D53" w:rsidRPr="007D6D53" w:rsidRDefault="007D6D53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36"/>
          <w:szCs w:val="36"/>
          <w:lang w:val="en-US"/>
        </w:rPr>
      </w:pPr>
      <w:hyperlink w:anchor="_Toc131599300" w:history="1">
        <w:r w:rsidRPr="007D6D53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Parte 1</w:t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_Toc131599300 \h </w:instrText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 w:rsidR="00426EDC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3</w:t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47525645" w14:textId="2BABC72A" w:rsidR="007D6D53" w:rsidRPr="007D6D53" w:rsidRDefault="007D6D53">
      <w:pPr>
        <w:pStyle w:val="TDC2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US"/>
        </w:rPr>
      </w:pPr>
      <w:hyperlink w:anchor="_Toc131599301" w:history="1">
        <w:r w:rsidRPr="007D6D53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Guía para el administrador del sistema Wordpress</w:t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_Toc131599301 \h </w:instrText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 w:rsidR="00426EDC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10</w:t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3CC4695C" w14:textId="58FD726A" w:rsidR="007D6D53" w:rsidRPr="007D6D53" w:rsidRDefault="007D6D53">
      <w:pPr>
        <w:pStyle w:val="TDC2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US"/>
        </w:rPr>
      </w:pPr>
      <w:hyperlink w:anchor="_Toc131599302" w:history="1">
        <w:r w:rsidRPr="007D6D53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Guía para el administrador del sistema Joomla</w:t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_Toc131599302 \h </w:instrText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 w:rsidR="00426EDC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18</w:t>
        </w:r>
        <w:r w:rsidRPr="007D6D53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5B0C6126" w14:textId="560AD586" w:rsidR="00F659BA" w:rsidRPr="00BE3332" w:rsidRDefault="00F659BA" w:rsidP="00C8199F">
      <w:pPr>
        <w:pStyle w:val="Default"/>
        <w:rPr>
          <w:rFonts w:ascii="Eras Medium ITC" w:hAnsi="Eras Medium ITC"/>
          <w:color w:val="5951C8" w:themeColor="text1" w:themeTint="80"/>
          <w:sz w:val="52"/>
          <w:szCs w:val="52"/>
        </w:rPr>
      </w:pPr>
      <w:r w:rsidRPr="007D6D53">
        <w:rPr>
          <w:rFonts w:ascii="Eras Medium ITC" w:hAnsi="Eras Medium ITC"/>
          <w:color w:val="auto"/>
          <w:sz w:val="36"/>
          <w:szCs w:val="36"/>
        </w:rPr>
        <w:fldChar w:fldCharType="end"/>
      </w:r>
    </w:p>
    <w:p w14:paraId="72EAAD33" w14:textId="30037EC8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1237EDF" w14:textId="19C6FE0A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20C94FC" w14:textId="37BC48BC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D3F2F30" w14:textId="0C021B95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7E8E01F" w14:textId="4BEAD98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BA903B1" w14:textId="6DFF4E60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66EB81A" w14:textId="1099A7C6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1C600D0" w14:textId="541A1A02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8648EAE" w14:textId="14C2556C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E53CA27" w14:textId="6F7F23AA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B88275E" w14:textId="315B2FA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24089F7" w14:textId="50F99036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11E4C66" w14:textId="5265A44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05CB6C7" w14:textId="1FDCA87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6F38A617" w14:textId="6B48A2A9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C951338" w14:textId="5E0F45DA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AF7955D" w14:textId="5729CA1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793B45EC" w14:textId="71F65FF3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13CBD8CD" w14:textId="0E48FD21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123877F" w14:textId="6B11E8ED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921CB7A" w14:textId="1087D912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69F4189" w14:textId="66A1EEDF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6D55D380" w14:textId="109FC452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C3B4A24" w14:textId="69982470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CBAC2F8" w14:textId="73D6553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09131B9" w14:textId="5D2D45F8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CE22B0A" w14:textId="7B99EBCE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AF8417C" w14:textId="00F5116F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4AA8B91" w14:textId="2DB91504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30680981" w14:textId="2241658B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41E14A81" w14:textId="7AF41BDD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1DDE7CC" w14:textId="39122FFD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09C7BD34" w14:textId="4EB23886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262F5535" w14:textId="6BEF2A2C" w:rsidR="00F659BA" w:rsidRPr="00BE3332" w:rsidRDefault="00F659BA" w:rsidP="00C8199F">
      <w:pPr>
        <w:pStyle w:val="Default"/>
        <w:rPr>
          <w:rFonts w:ascii="Eras Medium ITC" w:hAnsi="Eras Medium ITC"/>
        </w:rPr>
      </w:pPr>
    </w:p>
    <w:p w14:paraId="5131D77D" w14:textId="0024B9D8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1500B642" w14:textId="575CBFF1" w:rsidR="00330477" w:rsidRPr="00BE3332" w:rsidRDefault="00330477" w:rsidP="00C8199F">
      <w:pPr>
        <w:pStyle w:val="Default"/>
        <w:rPr>
          <w:rFonts w:ascii="Eras Medium ITC" w:hAnsi="Eras Medium ITC"/>
        </w:rPr>
      </w:pPr>
    </w:p>
    <w:p w14:paraId="7DEDE3B6" w14:textId="13EA845D" w:rsidR="00344810" w:rsidRDefault="00E9061D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  <w:bookmarkStart w:id="1" w:name="_Toc131599300"/>
      <w:r>
        <w:rPr>
          <w:rFonts w:ascii="Eras Medium ITC" w:hAnsi="Eras Medium ITC"/>
          <w:b w:val="0"/>
          <w:bCs/>
          <w:color w:val="5951C8" w:themeColor="text1" w:themeTint="80"/>
        </w:rPr>
        <w:lastRenderedPageBreak/>
        <w:t>Parte 1</w:t>
      </w:r>
      <w:bookmarkEnd w:id="1"/>
    </w:p>
    <w:p w14:paraId="26E49BFC" w14:textId="130FFE05" w:rsidR="00E9061D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Descargamos XAMPP en WS2022</w:t>
      </w:r>
      <w:r w:rsidR="00C748A1">
        <w:rPr>
          <w:rFonts w:ascii="Eras Medium ITC" w:hAnsi="Eras Medium ITC"/>
          <w:color w:val="auto"/>
          <w:sz w:val="24"/>
          <w:szCs w:val="24"/>
        </w:rPr>
        <w:t xml:space="preserve"> (versión 3.3.0)</w:t>
      </w:r>
    </w:p>
    <w:p w14:paraId="53690F70" w14:textId="4F47C3CD" w:rsidR="00C54D58" w:rsidRDefault="00C54D58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3E49A34A" wp14:editId="1AEE9E9E">
            <wp:extent cx="6371590" cy="2124710"/>
            <wp:effectExtent l="0" t="0" r="0" b="8890"/>
            <wp:docPr id="4" name="Imagen 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un celul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765A" w14:textId="2ADC1D3C" w:rsidR="00C54D58" w:rsidRDefault="00C54D58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95A45A9" w14:textId="4DF31967" w:rsidR="00C54D58" w:rsidRDefault="00C54D58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3B44C441" wp14:editId="5829C96E">
            <wp:extent cx="5114925" cy="4324350"/>
            <wp:effectExtent l="0" t="0" r="9525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60F5" w14:textId="3011A7F0" w:rsidR="00F8738A" w:rsidRDefault="00F8738A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C04A43" wp14:editId="120A4BFB">
            <wp:extent cx="6371590" cy="5715635"/>
            <wp:effectExtent l="0" t="0" r="0" b="0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7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6E2B" w14:textId="17E32225" w:rsidR="00F8738A" w:rsidRDefault="00F8738A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FA19398" w14:textId="44A02F87" w:rsidR="00F8738A" w:rsidRPr="00C748A1" w:rsidRDefault="00F8738A" w:rsidP="00E9061D">
      <w:pPr>
        <w:pStyle w:val="Contenido"/>
        <w:rPr>
          <w:rFonts w:ascii="Eras Medium ITC" w:hAnsi="Eras Medium ITC"/>
          <w:color w:val="auto"/>
          <w:sz w:val="24"/>
          <w:szCs w:val="24"/>
          <w:u w:val="single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Para la instalación de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Wordpress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en Windows seguiremos el siguiente tutorial: </w:t>
      </w:r>
      <w:hyperlink r:id="rId13" w:history="1">
        <w:r w:rsidR="001A4C09" w:rsidRPr="00CC12DF">
          <w:rPr>
            <w:rStyle w:val="Hipervnculo"/>
            <w:rFonts w:ascii="Eras Medium ITC" w:hAnsi="Eras Medium ITC"/>
            <w:sz w:val="24"/>
            <w:szCs w:val="24"/>
          </w:rPr>
          <w:t>https://themeisle.com/blog/install-xampp-and-wordpress-locally/</w:t>
        </w:r>
      </w:hyperlink>
      <w:r w:rsidR="001A4C09">
        <w:rPr>
          <w:rFonts w:ascii="Eras Medium ITC" w:hAnsi="Eras Medium ITC"/>
          <w:color w:val="auto"/>
          <w:sz w:val="24"/>
          <w:szCs w:val="24"/>
        </w:rPr>
        <w:t xml:space="preserve"> </w:t>
      </w:r>
      <w:r w:rsidR="00C748A1">
        <w:rPr>
          <w:rFonts w:ascii="Eras Medium ITC" w:hAnsi="Eras Medium ITC"/>
          <w:color w:val="auto"/>
          <w:sz w:val="24"/>
          <w:szCs w:val="24"/>
        </w:rPr>
        <w:t>(apartado 3)</w:t>
      </w:r>
    </w:p>
    <w:p w14:paraId="32BC9773" w14:textId="080ADDE3" w:rsidR="00F8738A" w:rsidRDefault="00F8738A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3EF0F67" w14:textId="553B5269" w:rsidR="00F8738A" w:rsidRDefault="00F8738A" w:rsidP="00302AF7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Descargamos XAMPP (previamente hecho) e iniciamos apache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Apache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y MySQL (los instalamos porque no lo estaban):</w:t>
      </w:r>
    </w:p>
    <w:p w14:paraId="5FD56A2C" w14:textId="45D6F95D" w:rsidR="00F8738A" w:rsidRDefault="00F8738A" w:rsidP="00F8738A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DBD23" wp14:editId="212FE7A9">
            <wp:extent cx="6371590" cy="5761355"/>
            <wp:effectExtent l="0" t="0" r="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3CC0" w14:textId="01058DA6" w:rsidR="00F8738A" w:rsidRDefault="00F8738A" w:rsidP="00302AF7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Descargamos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Wordpress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</w:t>
      </w:r>
      <w:hyperlink r:id="rId15" w:history="1">
        <w:r w:rsidRPr="00CC12DF">
          <w:rPr>
            <w:rStyle w:val="Hipervnculo"/>
            <w:rFonts w:ascii="Eras Medium ITC" w:hAnsi="Eras Medium ITC"/>
            <w:sz w:val="24"/>
            <w:szCs w:val="24"/>
          </w:rPr>
          <w:t>https://wordpress.org/download/</w:t>
        </w:r>
      </w:hyperlink>
      <w:r w:rsidR="00C748A1">
        <w:rPr>
          <w:rFonts w:ascii="Eras Medium ITC" w:hAnsi="Eras Medium ITC"/>
          <w:color w:val="auto"/>
          <w:sz w:val="24"/>
          <w:szCs w:val="24"/>
        </w:rPr>
        <w:t xml:space="preserve"> (versión 6.2)</w:t>
      </w:r>
      <w:r>
        <w:rPr>
          <w:rFonts w:ascii="Eras Medium ITC" w:hAnsi="Eras Medium ITC"/>
          <w:color w:val="auto"/>
          <w:sz w:val="24"/>
          <w:szCs w:val="24"/>
        </w:rPr>
        <w:t>:</w:t>
      </w:r>
    </w:p>
    <w:p w14:paraId="5D896509" w14:textId="6AD2B227" w:rsidR="00F8738A" w:rsidRDefault="00F8738A" w:rsidP="00F8738A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Movemos el zip al directorio /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htdocs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y lo extraemos:</w:t>
      </w:r>
    </w:p>
    <w:p w14:paraId="2CC49E12" w14:textId="172CE05C" w:rsidR="00F8738A" w:rsidRDefault="00F8738A" w:rsidP="00F8738A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20072975" wp14:editId="60C5A5F0">
            <wp:extent cx="6371590" cy="3283585"/>
            <wp:effectExtent l="0" t="0" r="0" b="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0A96" w14:textId="77777777" w:rsidR="00C54D58" w:rsidRDefault="00C54D58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E18CF23" w14:textId="2E60B0CC" w:rsidR="00E9061D" w:rsidRDefault="00F8738A" w:rsidP="00E9061D">
      <w:pPr>
        <w:pStyle w:val="Default"/>
        <w:rPr>
          <w:rFonts w:ascii="Eras Medium ITC" w:hAnsi="Eras Medium ITC" w:cs="Consolas"/>
          <w:lang w:val="es-ES"/>
        </w:rPr>
      </w:pPr>
      <w:r w:rsidRPr="00F8738A">
        <w:rPr>
          <w:rFonts w:ascii="Eras Medium ITC" w:hAnsi="Eras Medium ITC" w:cs="Consolas"/>
          <w:lang w:val="es-ES"/>
        </w:rPr>
        <w:t xml:space="preserve">Vamos al panel de </w:t>
      </w:r>
      <w:proofErr w:type="spellStart"/>
      <w:r w:rsidRPr="00F8738A">
        <w:rPr>
          <w:rFonts w:ascii="Eras Medium ITC" w:hAnsi="Eras Medium ITC" w:cs="Consolas"/>
          <w:lang w:val="es-ES"/>
        </w:rPr>
        <w:t>p</w:t>
      </w:r>
      <w:r>
        <w:rPr>
          <w:rFonts w:ascii="Eras Medium ITC" w:hAnsi="Eras Medium ITC" w:cs="Consolas"/>
          <w:lang w:val="es-ES"/>
        </w:rPr>
        <w:t>hpMyAdmin</w:t>
      </w:r>
      <w:proofErr w:type="spellEnd"/>
      <w:r>
        <w:rPr>
          <w:rFonts w:ascii="Eras Medium ITC" w:hAnsi="Eras Medium ITC" w:cs="Consolas"/>
          <w:lang w:val="es-ES"/>
        </w:rPr>
        <w:t xml:space="preserve"> -&gt; </w:t>
      </w:r>
      <w:r>
        <w:rPr>
          <w:rFonts w:ascii="Eras Medium ITC" w:hAnsi="Eras Medium ITC" w:cs="Consolas"/>
          <w:lang w:val="es-ES"/>
        </w:rPr>
        <w:fldChar w:fldCharType="begin"/>
      </w:r>
      <w:r>
        <w:rPr>
          <w:rFonts w:ascii="Eras Medium ITC" w:hAnsi="Eras Medium ITC" w:cs="Consolas"/>
          <w:lang w:val="es-ES"/>
        </w:rPr>
        <w:instrText xml:space="preserve"> HYPERLINK "http://localhost:80/phpmyadmin" </w:instrText>
      </w:r>
      <w:r>
        <w:rPr>
          <w:rFonts w:ascii="Eras Medium ITC" w:hAnsi="Eras Medium ITC" w:cs="Consolas"/>
          <w:lang w:val="es-ES"/>
        </w:rPr>
        <w:fldChar w:fldCharType="separate"/>
      </w:r>
      <w:r w:rsidRPr="00CC12DF">
        <w:rPr>
          <w:rStyle w:val="Hipervnculo"/>
          <w:rFonts w:ascii="Eras Medium ITC" w:hAnsi="Eras Medium ITC" w:cs="Consolas"/>
          <w:lang w:val="es-ES"/>
        </w:rPr>
        <w:t>http://localhost:80/phpmyadmin</w:t>
      </w:r>
      <w:r>
        <w:rPr>
          <w:rFonts w:ascii="Eras Medium ITC" w:hAnsi="Eras Medium ITC" w:cs="Consolas"/>
          <w:lang w:val="es-ES"/>
        </w:rPr>
        <w:fldChar w:fldCharType="end"/>
      </w:r>
    </w:p>
    <w:p w14:paraId="79455EB7" w14:textId="08206FFA" w:rsidR="00F8738A" w:rsidRDefault="002E3B7B" w:rsidP="00E9061D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drawing>
          <wp:inline distT="0" distB="0" distL="0" distR="0" wp14:anchorId="4F281433" wp14:editId="2FA2804A">
            <wp:extent cx="6371590" cy="4457065"/>
            <wp:effectExtent l="0" t="0" r="0" b="635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7C2C" w14:textId="2F5F4369" w:rsidR="002E3B7B" w:rsidRDefault="002E3B7B" w:rsidP="00E9061D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Creamos una nueva base de datos de nombre asr_uo285176:</w:t>
      </w:r>
    </w:p>
    <w:p w14:paraId="3E1107DE" w14:textId="2FA7F9AC" w:rsidR="002E3B7B" w:rsidRDefault="002E3B7B" w:rsidP="00E9061D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drawing>
          <wp:inline distT="0" distB="0" distL="0" distR="0" wp14:anchorId="695F2D38" wp14:editId="0356A9FE">
            <wp:extent cx="2228850" cy="2219325"/>
            <wp:effectExtent l="0" t="0" r="0" b="9525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0390" w14:textId="020A78AC" w:rsidR="001A4C09" w:rsidRDefault="001A4C09" w:rsidP="00E9061D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 xml:space="preserve">Ahora creamos un directorio con el nombre de la </w:t>
      </w:r>
      <w:proofErr w:type="spellStart"/>
      <w:r>
        <w:rPr>
          <w:rFonts w:ascii="Eras Medium ITC" w:hAnsi="Eras Medium ITC" w:cs="Consolas"/>
          <w:lang w:val="es-ES"/>
        </w:rPr>
        <w:t>bd</w:t>
      </w:r>
      <w:proofErr w:type="spellEnd"/>
      <w:r>
        <w:rPr>
          <w:rFonts w:ascii="Eras Medium ITC" w:hAnsi="Eras Medium ITC" w:cs="Consolas"/>
          <w:lang w:val="es-ES"/>
        </w:rPr>
        <w:t xml:space="preserve"> y movemos dentro el contenido de </w:t>
      </w:r>
      <w:proofErr w:type="spellStart"/>
      <w:r>
        <w:rPr>
          <w:rFonts w:ascii="Eras Medium ITC" w:hAnsi="Eras Medium ITC" w:cs="Consolas"/>
          <w:lang w:val="es-ES"/>
        </w:rPr>
        <w:t>wordpress</w:t>
      </w:r>
      <w:proofErr w:type="spellEnd"/>
      <w:r>
        <w:rPr>
          <w:rFonts w:ascii="Eras Medium ITC" w:hAnsi="Eras Medium ITC" w:cs="Consolas"/>
          <w:lang w:val="es-ES"/>
        </w:rPr>
        <w:t>.</w:t>
      </w:r>
    </w:p>
    <w:p w14:paraId="66C41BC6" w14:textId="27DD2B77" w:rsidR="00B14E7B" w:rsidRPr="00F8738A" w:rsidRDefault="00B14E7B" w:rsidP="00E9061D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lastRenderedPageBreak/>
        <w:drawing>
          <wp:inline distT="0" distB="0" distL="0" distR="0" wp14:anchorId="6AD94A78" wp14:editId="1F46A73D">
            <wp:extent cx="6371590" cy="2011045"/>
            <wp:effectExtent l="0" t="0" r="0" b="8255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D697" w14:textId="4ED144AF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4D44C1B8" w14:textId="78C27871" w:rsidR="00E9061D" w:rsidRPr="00F8738A" w:rsidRDefault="002E3B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Lanzamos el proceso de instalación de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Wordpress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visitando el siguiente enlace: </w:t>
      </w:r>
      <w:r>
        <w:rPr>
          <w:rFonts w:ascii="Eras Medium ITC" w:hAnsi="Eras Medium ITC"/>
          <w:color w:val="auto"/>
          <w:sz w:val="24"/>
          <w:szCs w:val="24"/>
        </w:rPr>
        <w:fldChar w:fldCharType="begin"/>
      </w:r>
      <w:r>
        <w:rPr>
          <w:rFonts w:ascii="Eras Medium ITC" w:hAnsi="Eras Medium ITC"/>
          <w:color w:val="auto"/>
          <w:sz w:val="24"/>
          <w:szCs w:val="24"/>
        </w:rPr>
        <w:instrText xml:space="preserve"> HYPERLINK "http://localhost:80/asr_uo285176/wp-admin/setup-config.php" </w:instrText>
      </w:r>
      <w:r>
        <w:rPr>
          <w:rFonts w:ascii="Eras Medium ITC" w:hAnsi="Eras Medium ITC"/>
          <w:color w:val="auto"/>
          <w:sz w:val="24"/>
          <w:szCs w:val="24"/>
        </w:rPr>
        <w:fldChar w:fldCharType="separate"/>
      </w:r>
      <w:r w:rsidRPr="00CC12DF">
        <w:rPr>
          <w:rStyle w:val="Hipervnculo"/>
          <w:rFonts w:ascii="Eras Medium ITC" w:hAnsi="Eras Medium ITC"/>
          <w:sz w:val="24"/>
          <w:szCs w:val="24"/>
        </w:rPr>
        <w:t>http://localhost:80/asr_uo285176/wp-admin/setup-config.php</w:t>
      </w:r>
      <w:r>
        <w:rPr>
          <w:rFonts w:ascii="Eras Medium ITC" w:hAnsi="Eras Medium ITC"/>
          <w:color w:val="auto"/>
          <w:sz w:val="24"/>
          <w:szCs w:val="24"/>
        </w:rPr>
        <w:fldChar w:fldCharType="end"/>
      </w:r>
      <w:r>
        <w:rPr>
          <w:rFonts w:ascii="Eras Medium ITC" w:hAnsi="Eras Medium ITC"/>
          <w:color w:val="auto"/>
          <w:sz w:val="24"/>
          <w:szCs w:val="24"/>
        </w:rPr>
        <w:t xml:space="preserve"> </w:t>
      </w:r>
    </w:p>
    <w:p w14:paraId="653CF168" w14:textId="6E062142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C36D231" w14:textId="46642C29" w:rsidR="00E9061D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31ECEAD8" wp14:editId="6CB3BCF0">
            <wp:extent cx="6371590" cy="4445635"/>
            <wp:effectExtent l="0" t="0" r="0" b="0"/>
            <wp:docPr id="15" name="Imagen 1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Word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0D2B" w14:textId="77777777" w:rsidR="00B14E7B" w:rsidRPr="00F8738A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17C75CE" w14:textId="32FC7F74" w:rsidR="00E9061D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Introducimos las credenciales:</w:t>
      </w:r>
    </w:p>
    <w:p w14:paraId="6F996559" w14:textId="44A36CE3" w:rsidR="00B14E7B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E0795" wp14:editId="10B78C87">
            <wp:extent cx="6371590" cy="4486275"/>
            <wp:effectExtent l="0" t="0" r="0" b="9525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1D9A" w14:textId="543B8616" w:rsidR="00B14E7B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Llenamos los datos siguientes.</w:t>
      </w:r>
    </w:p>
    <w:p w14:paraId="0A93D675" w14:textId="21140431" w:rsidR="00B14E7B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¡Hecho!</w:t>
      </w:r>
    </w:p>
    <w:p w14:paraId="574ECA0F" w14:textId="767B1E04" w:rsidR="00B14E7B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6C3B7FF4" wp14:editId="1C53C1B9">
            <wp:extent cx="6371590" cy="3662680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6398" w14:textId="00C04F3F" w:rsidR="00B14E7B" w:rsidRPr="00F8738A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Nos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logueamos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>:</w:t>
      </w:r>
    </w:p>
    <w:p w14:paraId="6E661F8B" w14:textId="0A583117" w:rsidR="00E9061D" w:rsidRPr="00F8738A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FEB56" wp14:editId="77F047F8">
            <wp:extent cx="6371590" cy="2882265"/>
            <wp:effectExtent l="0" t="0" r="0" b="0"/>
            <wp:docPr id="18" name="Imagen 1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red social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6120" w14:textId="0E29C29F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31C17DD" w14:textId="23E61866" w:rsidR="00E9061D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Si nos metemos en localhost para ver la página </w:t>
      </w:r>
      <w:r w:rsidR="00302AF7">
        <w:rPr>
          <w:rFonts w:ascii="Eras Medium ITC" w:hAnsi="Eras Medium ITC"/>
          <w:color w:val="auto"/>
          <w:sz w:val="24"/>
          <w:szCs w:val="24"/>
        </w:rPr>
        <w:fldChar w:fldCharType="begin"/>
      </w:r>
      <w:r w:rsidR="00302AF7">
        <w:rPr>
          <w:rFonts w:ascii="Eras Medium ITC" w:hAnsi="Eras Medium ITC"/>
          <w:color w:val="auto"/>
          <w:sz w:val="24"/>
          <w:szCs w:val="24"/>
        </w:rPr>
        <w:instrText xml:space="preserve"> HYPERLINK "</w:instrText>
      </w:r>
      <w:r w:rsidR="00302AF7" w:rsidRPr="00302AF7">
        <w:rPr>
          <w:rFonts w:ascii="Eras Medium ITC" w:hAnsi="Eras Medium ITC"/>
          <w:color w:val="auto"/>
          <w:sz w:val="24"/>
          <w:szCs w:val="24"/>
        </w:rPr>
        <w:instrText>http://localhost:80/asr_uo285176/</w:instrText>
      </w:r>
      <w:r w:rsidR="00302AF7">
        <w:rPr>
          <w:rFonts w:ascii="Eras Medium ITC" w:hAnsi="Eras Medium ITC"/>
          <w:color w:val="auto"/>
          <w:sz w:val="24"/>
          <w:szCs w:val="24"/>
        </w:rPr>
        <w:instrText xml:space="preserve">" </w:instrText>
      </w:r>
      <w:r w:rsidR="00302AF7">
        <w:rPr>
          <w:rFonts w:ascii="Eras Medium ITC" w:hAnsi="Eras Medium ITC"/>
          <w:color w:val="auto"/>
          <w:sz w:val="24"/>
          <w:szCs w:val="24"/>
        </w:rPr>
        <w:fldChar w:fldCharType="separate"/>
      </w:r>
      <w:r w:rsidR="00302AF7" w:rsidRPr="00CC12DF">
        <w:rPr>
          <w:rStyle w:val="Hipervnculo"/>
          <w:rFonts w:ascii="Eras Medium ITC" w:hAnsi="Eras Medium ITC"/>
          <w:sz w:val="24"/>
          <w:szCs w:val="24"/>
        </w:rPr>
        <w:t>http://localhost:80/asr_uo285176/</w:t>
      </w:r>
      <w:r w:rsidR="00302AF7">
        <w:rPr>
          <w:rFonts w:ascii="Eras Medium ITC" w:hAnsi="Eras Medium ITC"/>
          <w:color w:val="auto"/>
          <w:sz w:val="24"/>
          <w:szCs w:val="24"/>
        </w:rPr>
        <w:fldChar w:fldCharType="end"/>
      </w:r>
      <w:r>
        <w:rPr>
          <w:rFonts w:ascii="Eras Medium ITC" w:hAnsi="Eras Medium ITC"/>
          <w:color w:val="auto"/>
          <w:sz w:val="24"/>
          <w:szCs w:val="24"/>
        </w:rPr>
        <w:t xml:space="preserve"> :</w:t>
      </w:r>
    </w:p>
    <w:p w14:paraId="0A527323" w14:textId="548BBA29" w:rsidR="00B14E7B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0F71A33E" wp14:editId="588B42FC">
            <wp:extent cx="6371590" cy="3751580"/>
            <wp:effectExtent l="0" t="0" r="0" b="127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DDB8" w14:textId="77777777" w:rsidR="00B14E7B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B34978C" w14:textId="77777777" w:rsidR="00B14E7B" w:rsidRPr="00F8738A" w:rsidRDefault="00B14E7B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84F79C0" w14:textId="3BFE8707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2E8EEDF0" w14:textId="3C4AD439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DBC65DA" w14:textId="5F9C192F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27F1ABC" w14:textId="61315F09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E17B3B7" w14:textId="2E563CFD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3D6E70A8" w14:textId="50E4A017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DDE81FF" w14:textId="0C2E0635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5CB0C863" w14:textId="05047375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6CDFBCA" w14:textId="77413545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1BA57D72" w14:textId="36CA4F1D" w:rsidR="00E9061D" w:rsidRPr="00F8738A" w:rsidRDefault="00E9061D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A49D711" w14:textId="6DEA2596" w:rsidR="00E9061D" w:rsidRDefault="00C748A1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lastRenderedPageBreak/>
        <w:t>Cambiamos el contenido por defecto:</w:t>
      </w:r>
    </w:p>
    <w:p w14:paraId="4AB0EE18" w14:textId="2A9B2824" w:rsidR="00C748A1" w:rsidRDefault="00C748A1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1A0932AE" wp14:editId="4646F112">
            <wp:extent cx="6371590" cy="2911475"/>
            <wp:effectExtent l="0" t="0" r="0" b="3175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B66F" w14:textId="5E9DAFB4" w:rsidR="00C748A1" w:rsidRDefault="00C748A1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7A14D8EA" wp14:editId="66CCEC9A">
            <wp:extent cx="6371590" cy="2897505"/>
            <wp:effectExtent l="0" t="0" r="0" b="0"/>
            <wp:docPr id="21" name="Imagen 2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PowerPoint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8568" w14:textId="4EA0A772" w:rsidR="004E00B9" w:rsidRDefault="004E00B9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44490E4" w14:textId="63286D1D" w:rsidR="004E00B9" w:rsidRPr="004E00B9" w:rsidRDefault="004E00B9" w:rsidP="004E00B9">
      <w:pPr>
        <w:pStyle w:val="Ttulo2"/>
        <w:rPr>
          <w:rFonts w:ascii="Eras Medium ITC" w:hAnsi="Eras Medium ITC"/>
          <w:color w:val="5951C8" w:themeColor="text1" w:themeTint="80"/>
          <w:sz w:val="24"/>
          <w:szCs w:val="24"/>
        </w:rPr>
      </w:pPr>
      <w:bookmarkStart w:id="2" w:name="_Toc131599301"/>
      <w:r w:rsidRPr="004E00B9">
        <w:rPr>
          <w:rFonts w:ascii="Eras Medium ITC" w:hAnsi="Eras Medium ITC"/>
          <w:color w:val="5951C8" w:themeColor="text1" w:themeTint="80"/>
        </w:rPr>
        <w:t>Guía para el administrador del sistema</w:t>
      </w:r>
      <w:r w:rsidR="007D6D53">
        <w:rPr>
          <w:rFonts w:ascii="Eras Medium ITC" w:hAnsi="Eras Medium ITC"/>
          <w:color w:val="5951C8" w:themeColor="text1" w:themeTint="80"/>
        </w:rPr>
        <w:t xml:space="preserve"> </w:t>
      </w:r>
      <w:proofErr w:type="spellStart"/>
      <w:r w:rsidR="007D6D53">
        <w:rPr>
          <w:rFonts w:ascii="Eras Medium ITC" w:hAnsi="Eras Medium ITC"/>
          <w:color w:val="5951C8" w:themeColor="text1" w:themeTint="80"/>
        </w:rPr>
        <w:t>Wordpress</w:t>
      </w:r>
      <w:bookmarkEnd w:id="2"/>
      <w:proofErr w:type="spellEnd"/>
    </w:p>
    <w:p w14:paraId="1A42CFA8" w14:textId="77777777" w:rsidR="00BC069C" w:rsidRDefault="00BC069C" w:rsidP="00BC069C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 xml:space="preserve">Desde el menú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wp-admin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podemos retocar cualquier opción del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wordpress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e incluso añadir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plugins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. También podemos llevar un registro de los usuarios del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wordpress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>.</w:t>
      </w:r>
    </w:p>
    <w:p w14:paraId="10251695" w14:textId="77777777" w:rsidR="00BC069C" w:rsidRDefault="00BC069C" w:rsidP="00BC069C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9CCD77" wp14:editId="5183059A">
            <wp:extent cx="6371590" cy="2873375"/>
            <wp:effectExtent l="0" t="0" r="0" b="3175"/>
            <wp:docPr id="22" name="Imagen 22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, Sitio web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E98" w14:textId="77777777" w:rsidR="00BC069C" w:rsidRDefault="00BC069C" w:rsidP="00BC069C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2A7AC7B4" wp14:editId="434C074D">
            <wp:extent cx="6371590" cy="1630045"/>
            <wp:effectExtent l="0" t="0" r="0" b="8255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548C" w14:textId="7FF161A5" w:rsidR="00C748A1" w:rsidRDefault="00C748A1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6A3BFC16" w14:textId="77777777" w:rsidR="00BC069C" w:rsidRDefault="00BC069C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052E65B3" w14:textId="07DD79B4" w:rsidR="00C748A1" w:rsidRDefault="00C748A1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>
        <w:rPr>
          <w:rFonts w:ascii="Eras Medium ITC" w:hAnsi="Eras Medium ITC"/>
          <w:color w:val="auto"/>
          <w:sz w:val="24"/>
          <w:szCs w:val="24"/>
        </w:rPr>
        <w:t>No me surgió ningún error siguiendo la guía que mencioné anteriormente (apartado 3)</w:t>
      </w:r>
    </w:p>
    <w:p w14:paraId="5692B592" w14:textId="554C914E" w:rsidR="00302AF7" w:rsidRDefault="00302AF7" w:rsidP="00E9061D">
      <w:pPr>
        <w:pStyle w:val="Contenido"/>
        <w:rPr>
          <w:rFonts w:ascii="Eras Medium ITC" w:hAnsi="Eras Medium ITC"/>
          <w:color w:val="auto"/>
          <w:sz w:val="24"/>
          <w:szCs w:val="24"/>
        </w:rPr>
      </w:pPr>
    </w:p>
    <w:p w14:paraId="756F536C" w14:textId="5FD9FF5B" w:rsidR="00302AF7" w:rsidRPr="00302AF7" w:rsidRDefault="00302AF7" w:rsidP="00E9061D">
      <w:pPr>
        <w:pStyle w:val="Contenido"/>
        <w:rPr>
          <w:rFonts w:ascii="Eras Medium ITC" w:hAnsi="Eras Medium ITC"/>
          <w:b/>
          <w:bCs/>
          <w:color w:val="auto"/>
          <w:sz w:val="24"/>
          <w:szCs w:val="24"/>
        </w:rPr>
      </w:pPr>
      <w:r w:rsidRPr="00302AF7">
        <w:rPr>
          <w:rFonts w:ascii="Eras Medium ITC" w:hAnsi="Eras Medium ITC"/>
          <w:b/>
          <w:bCs/>
          <w:color w:val="auto"/>
          <w:sz w:val="24"/>
          <w:szCs w:val="24"/>
        </w:rPr>
        <w:t>Ahora vamos a configurar</w:t>
      </w:r>
      <w:r w:rsidR="004E00B9">
        <w:rPr>
          <w:rFonts w:ascii="Eras Medium ITC" w:hAnsi="Eras Medium ITC"/>
          <w:b/>
          <w:bCs/>
          <w:color w:val="auto"/>
          <w:sz w:val="24"/>
          <w:szCs w:val="24"/>
        </w:rPr>
        <w:t xml:space="preserve"> Joomla (v 3.9.25) </w:t>
      </w:r>
      <w:r w:rsidRPr="00302AF7">
        <w:rPr>
          <w:rFonts w:ascii="Eras Medium ITC" w:hAnsi="Eras Medium ITC"/>
          <w:b/>
          <w:bCs/>
          <w:color w:val="auto"/>
          <w:sz w:val="24"/>
          <w:szCs w:val="24"/>
        </w:rPr>
        <w:t>en la máquina Linux</w:t>
      </w:r>
      <w:r w:rsidR="004F0525">
        <w:rPr>
          <w:rFonts w:ascii="Eras Medium ITC" w:hAnsi="Eras Medium ITC"/>
          <w:b/>
          <w:bCs/>
          <w:color w:val="auto"/>
          <w:sz w:val="24"/>
          <w:szCs w:val="24"/>
        </w:rPr>
        <w:t xml:space="preserve"> (con GUI)</w:t>
      </w:r>
      <w:r w:rsidRPr="00302AF7">
        <w:rPr>
          <w:rFonts w:ascii="Eras Medium ITC" w:hAnsi="Eras Medium ITC"/>
          <w:b/>
          <w:bCs/>
          <w:color w:val="auto"/>
          <w:sz w:val="24"/>
          <w:szCs w:val="24"/>
        </w:rPr>
        <w:t>:</w:t>
      </w:r>
    </w:p>
    <w:p w14:paraId="544341BD" w14:textId="01825CB5" w:rsidR="00302AF7" w:rsidRPr="004E00B9" w:rsidRDefault="00302AF7" w:rsidP="00E9061D">
      <w:pPr>
        <w:pStyle w:val="Contenido"/>
        <w:rPr>
          <w:rFonts w:ascii="Eras Medium ITC" w:hAnsi="Eras Medium ITC"/>
          <w:color w:val="auto"/>
          <w:sz w:val="24"/>
          <w:szCs w:val="24"/>
          <w:u w:val="single"/>
        </w:rPr>
      </w:pPr>
      <w:r>
        <w:rPr>
          <w:rFonts w:ascii="Eras Medium ITC" w:hAnsi="Eras Medium ITC"/>
          <w:color w:val="auto"/>
          <w:sz w:val="24"/>
          <w:szCs w:val="24"/>
        </w:rPr>
        <w:t>Introducimos lo siguientes comandos:</w:t>
      </w:r>
    </w:p>
    <w:p w14:paraId="012B3186" w14:textId="22765800" w:rsidR="00302AF7" w:rsidRPr="00302AF7" w:rsidRDefault="00302AF7" w:rsidP="00302AF7">
      <w:pPr>
        <w:pStyle w:val="Default"/>
        <w:rPr>
          <w:rFonts w:ascii="Eras Medium ITC" w:hAnsi="Eras Medium ITC" w:cs="Consolas"/>
          <w:lang w:val="en-US"/>
        </w:rPr>
      </w:pPr>
      <w:r w:rsidRPr="00302AF7">
        <w:rPr>
          <w:rFonts w:ascii="Eras Medium ITC" w:hAnsi="Eras Medium ITC"/>
          <w:color w:val="auto"/>
        </w:rPr>
        <w:t xml:space="preserve">$ </w:t>
      </w:r>
      <w:proofErr w:type="spellStart"/>
      <w:r w:rsidRPr="00302AF7">
        <w:rPr>
          <w:rFonts w:ascii="Eras Medium ITC" w:hAnsi="Eras Medium ITC" w:cs="Consolas"/>
          <w:lang w:val="en-US"/>
        </w:rPr>
        <w:t>dnf</w:t>
      </w:r>
      <w:proofErr w:type="spellEnd"/>
      <w:r w:rsidRPr="00302AF7">
        <w:rPr>
          <w:rFonts w:ascii="Eras Medium ITC" w:hAnsi="Eras Medium ITC" w:cs="Consolas"/>
          <w:lang w:val="en-US"/>
        </w:rPr>
        <w:t xml:space="preserve"> install </w:t>
      </w:r>
      <w:proofErr w:type="spellStart"/>
      <w:r w:rsidRPr="00302AF7">
        <w:rPr>
          <w:rFonts w:ascii="Eras Medium ITC" w:hAnsi="Eras Medium ITC" w:cs="Consolas"/>
          <w:lang w:val="en-US"/>
        </w:rPr>
        <w:t>php</w:t>
      </w:r>
      <w:proofErr w:type="spellEnd"/>
      <w:r w:rsidRPr="00302AF7">
        <w:rPr>
          <w:rFonts w:ascii="Eras Medium ITC" w:hAnsi="Eras Medium ITC" w:cs="Consolas"/>
          <w:lang w:val="en-US"/>
        </w:rPr>
        <w:t xml:space="preserve"> </w:t>
      </w:r>
      <w:proofErr w:type="spellStart"/>
      <w:r w:rsidRPr="00302AF7">
        <w:rPr>
          <w:rFonts w:ascii="Eras Medium ITC" w:hAnsi="Eras Medium ITC" w:cs="Consolas"/>
          <w:lang w:val="en-US"/>
        </w:rPr>
        <w:t>mariadb</w:t>
      </w:r>
      <w:proofErr w:type="spellEnd"/>
      <w:r w:rsidRPr="00302AF7">
        <w:rPr>
          <w:rFonts w:ascii="Eras Medium ITC" w:hAnsi="Eras Medium ITC" w:cs="Consolas"/>
          <w:lang w:val="en-US"/>
        </w:rPr>
        <w:t xml:space="preserve"> </w:t>
      </w:r>
      <w:proofErr w:type="spellStart"/>
      <w:r w:rsidRPr="00302AF7">
        <w:rPr>
          <w:rFonts w:ascii="Eras Medium ITC" w:hAnsi="Eras Medium ITC" w:cs="Consolas"/>
          <w:lang w:val="en-US"/>
        </w:rPr>
        <w:t>mariadb</w:t>
      </w:r>
      <w:proofErr w:type="spellEnd"/>
      <w:r w:rsidRPr="00302AF7">
        <w:rPr>
          <w:rFonts w:ascii="Eras Medium ITC" w:hAnsi="Eras Medium ITC" w:cs="Consolas"/>
          <w:lang w:val="en-US"/>
        </w:rPr>
        <w:t xml:space="preserve">-server </w:t>
      </w:r>
      <w:proofErr w:type="spellStart"/>
      <w:r w:rsidRPr="00302AF7">
        <w:rPr>
          <w:rFonts w:ascii="Eras Medium ITC" w:hAnsi="Eras Medium ITC" w:cs="Consolas"/>
          <w:lang w:val="en-US"/>
        </w:rPr>
        <w:t>php-</w:t>
      </w:r>
      <w:proofErr w:type="gramStart"/>
      <w:r w:rsidRPr="00302AF7">
        <w:rPr>
          <w:rFonts w:ascii="Eras Medium ITC" w:hAnsi="Eras Medium ITC" w:cs="Consolas"/>
          <w:lang w:val="en-US"/>
        </w:rPr>
        <w:t>mysqlnd</w:t>
      </w:r>
      <w:proofErr w:type="spellEnd"/>
      <w:proofErr w:type="gramEnd"/>
    </w:p>
    <w:p w14:paraId="311AB4EB" w14:textId="4E053D21" w:rsidR="00302AF7" w:rsidRPr="00302AF7" w:rsidRDefault="00302AF7" w:rsidP="00302AF7">
      <w:pPr>
        <w:pStyle w:val="Default"/>
        <w:rPr>
          <w:rFonts w:ascii="Eras Medium ITC" w:hAnsi="Eras Medium ITC" w:cs="Consolas"/>
          <w:lang w:val="en-US"/>
        </w:rPr>
      </w:pPr>
      <w:r w:rsidRPr="00302AF7">
        <w:rPr>
          <w:rFonts w:ascii="Eras Medium ITC" w:hAnsi="Eras Medium ITC" w:cs="Consolas"/>
          <w:lang w:val="en-US"/>
        </w:rPr>
        <w:t>$</w:t>
      </w:r>
      <w:r w:rsidRPr="00302AF7">
        <w:rPr>
          <w:rFonts w:ascii="Eras Medium ITC" w:hAnsi="Eras Medium ITC" w:cs="Consolas"/>
          <w:lang w:val="en-US"/>
        </w:rPr>
        <w:t xml:space="preserve"> firewall-</w:t>
      </w:r>
      <w:proofErr w:type="spellStart"/>
      <w:r w:rsidRPr="00302AF7">
        <w:rPr>
          <w:rFonts w:ascii="Eras Medium ITC" w:hAnsi="Eras Medium ITC" w:cs="Consolas"/>
          <w:lang w:val="en-US"/>
        </w:rPr>
        <w:t>cmd</w:t>
      </w:r>
      <w:proofErr w:type="spellEnd"/>
      <w:r w:rsidRPr="00302AF7">
        <w:rPr>
          <w:rFonts w:ascii="Eras Medium ITC" w:hAnsi="Eras Medium ITC" w:cs="Consolas"/>
          <w:lang w:val="en-US"/>
        </w:rPr>
        <w:t xml:space="preserve"> --permanent --zone=internal --add-service=http</w:t>
      </w:r>
    </w:p>
    <w:p w14:paraId="3A06F43B" w14:textId="18684A46" w:rsidR="00302AF7" w:rsidRPr="00302AF7" w:rsidRDefault="00302AF7" w:rsidP="00302AF7">
      <w:pPr>
        <w:pStyle w:val="Default"/>
        <w:rPr>
          <w:rFonts w:ascii="Eras Medium ITC" w:hAnsi="Eras Medium ITC" w:cs="Consolas"/>
          <w:lang w:val="en-US"/>
        </w:rPr>
      </w:pPr>
      <w:r w:rsidRPr="00302AF7">
        <w:rPr>
          <w:rFonts w:ascii="Eras Medium ITC" w:hAnsi="Eras Medium ITC" w:cs="Consolas"/>
          <w:lang w:val="en-US"/>
        </w:rPr>
        <w:t xml:space="preserve">$ </w:t>
      </w:r>
      <w:r w:rsidRPr="00302AF7">
        <w:rPr>
          <w:rFonts w:ascii="Eras Medium ITC" w:hAnsi="Eras Medium ITC" w:cs="Consolas"/>
          <w:lang w:val="en-US"/>
        </w:rPr>
        <w:t>firewall-</w:t>
      </w:r>
      <w:proofErr w:type="spellStart"/>
      <w:r w:rsidRPr="00302AF7">
        <w:rPr>
          <w:rFonts w:ascii="Eras Medium ITC" w:hAnsi="Eras Medium ITC" w:cs="Consolas"/>
          <w:lang w:val="en-US"/>
        </w:rPr>
        <w:t>cmd</w:t>
      </w:r>
      <w:proofErr w:type="spellEnd"/>
      <w:r w:rsidRPr="00302AF7">
        <w:rPr>
          <w:rFonts w:ascii="Eras Medium ITC" w:hAnsi="Eras Medium ITC" w:cs="Consolas"/>
          <w:lang w:val="en-US"/>
        </w:rPr>
        <w:t xml:space="preserve"> --permanent --zone=internal --add-service=https</w:t>
      </w:r>
    </w:p>
    <w:p w14:paraId="73F6221D" w14:textId="39E87F63" w:rsidR="00302AF7" w:rsidRPr="00302AF7" w:rsidRDefault="00302AF7" w:rsidP="00302AF7">
      <w:pPr>
        <w:pStyle w:val="Default"/>
        <w:rPr>
          <w:rFonts w:ascii="Eras Medium ITC" w:hAnsi="Eras Medium ITC" w:cs="Consolas"/>
          <w:lang w:val="en-US"/>
        </w:rPr>
      </w:pPr>
      <w:r w:rsidRPr="00302AF7">
        <w:rPr>
          <w:rFonts w:ascii="Eras Medium ITC" w:hAnsi="Eras Medium ITC" w:cs="Consolas"/>
          <w:lang w:val="en-US"/>
        </w:rPr>
        <w:t>$</w:t>
      </w:r>
      <w:r w:rsidRPr="00302AF7">
        <w:rPr>
          <w:rFonts w:ascii="Eras Medium ITC" w:hAnsi="Eras Medium ITC" w:cs="Consolas"/>
          <w:lang w:val="en-US"/>
        </w:rPr>
        <w:t xml:space="preserve"> firewall-</w:t>
      </w:r>
      <w:proofErr w:type="spellStart"/>
      <w:r w:rsidRPr="00302AF7">
        <w:rPr>
          <w:rFonts w:ascii="Eras Medium ITC" w:hAnsi="Eras Medium ITC" w:cs="Consolas"/>
          <w:lang w:val="en-US"/>
        </w:rPr>
        <w:t>cmd</w:t>
      </w:r>
      <w:proofErr w:type="spellEnd"/>
      <w:r w:rsidRPr="00302AF7">
        <w:rPr>
          <w:rFonts w:ascii="Eras Medium ITC" w:hAnsi="Eras Medium ITC" w:cs="Consolas"/>
          <w:lang w:val="en-US"/>
        </w:rPr>
        <w:t xml:space="preserve"> </w:t>
      </w:r>
      <w:r w:rsidRPr="00302AF7">
        <w:rPr>
          <w:rFonts w:ascii="Eras Medium ITC" w:hAnsi="Eras Medium ITC" w:cs="Consolas"/>
          <w:lang w:val="en-US"/>
        </w:rPr>
        <w:t>–</w:t>
      </w:r>
      <w:proofErr w:type="gramStart"/>
      <w:r w:rsidRPr="00302AF7">
        <w:rPr>
          <w:rFonts w:ascii="Eras Medium ITC" w:hAnsi="Eras Medium ITC" w:cs="Consolas"/>
          <w:lang w:val="en-US"/>
        </w:rPr>
        <w:t>reload</w:t>
      </w:r>
      <w:proofErr w:type="gramEnd"/>
    </w:p>
    <w:p w14:paraId="6BA8DB5B" w14:textId="1F570B80" w:rsidR="00302AF7" w:rsidRDefault="00302AF7" w:rsidP="00302AF7">
      <w:pPr>
        <w:pStyle w:val="Default"/>
        <w:rPr>
          <w:rFonts w:ascii="Consolas" w:hAnsi="Consolas" w:cs="Consolas"/>
          <w:lang w:val="en-US"/>
        </w:rPr>
      </w:pPr>
      <w:r>
        <w:rPr>
          <w:noProof/>
        </w:rPr>
        <w:drawing>
          <wp:inline distT="0" distB="0" distL="0" distR="0" wp14:anchorId="44302E81" wp14:editId="048D7769">
            <wp:extent cx="6371590" cy="2419350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4838" w14:textId="77777777" w:rsidR="00406FA1" w:rsidRDefault="00406FA1" w:rsidP="00302AF7">
      <w:pPr>
        <w:pStyle w:val="Default"/>
        <w:rPr>
          <w:rFonts w:ascii="Eras Medium ITC" w:hAnsi="Eras Medium ITC" w:cs="Consolas"/>
          <w:lang w:val="en-US"/>
        </w:rPr>
      </w:pPr>
    </w:p>
    <w:p w14:paraId="6960E6E5" w14:textId="44F315CE" w:rsidR="00302AF7" w:rsidRPr="00302AF7" w:rsidRDefault="00302AF7" w:rsidP="00302AF7">
      <w:pPr>
        <w:pStyle w:val="Default"/>
        <w:rPr>
          <w:rFonts w:ascii="Eras Medium ITC" w:hAnsi="Eras Medium ITC" w:cs="Consolas"/>
          <w:lang w:val="en-US"/>
        </w:rPr>
      </w:pPr>
      <w:proofErr w:type="spellStart"/>
      <w:r w:rsidRPr="00302AF7">
        <w:rPr>
          <w:rFonts w:ascii="Eras Medium ITC" w:hAnsi="Eras Medium ITC" w:cs="Consolas"/>
          <w:lang w:val="en-US"/>
        </w:rPr>
        <w:t>Iniciamos</w:t>
      </w:r>
      <w:proofErr w:type="spellEnd"/>
      <w:r w:rsidRPr="00302AF7">
        <w:rPr>
          <w:rFonts w:ascii="Eras Medium ITC" w:hAnsi="Eras Medium ITC" w:cs="Consolas"/>
          <w:lang w:val="en-US"/>
        </w:rPr>
        <w:t xml:space="preserve"> </w:t>
      </w:r>
      <w:proofErr w:type="spellStart"/>
      <w:r w:rsidRPr="00302AF7">
        <w:rPr>
          <w:rFonts w:ascii="Eras Medium ITC" w:hAnsi="Eras Medium ITC" w:cs="Consolas"/>
          <w:lang w:val="en-US"/>
        </w:rPr>
        <w:t>los</w:t>
      </w:r>
      <w:proofErr w:type="spellEnd"/>
      <w:r w:rsidRPr="00302AF7">
        <w:rPr>
          <w:rFonts w:ascii="Eras Medium ITC" w:hAnsi="Eras Medium ITC" w:cs="Consolas"/>
          <w:lang w:val="en-US"/>
        </w:rPr>
        <w:t xml:space="preserve"> </w:t>
      </w:r>
      <w:proofErr w:type="spellStart"/>
      <w:r w:rsidRPr="00302AF7">
        <w:rPr>
          <w:rFonts w:ascii="Eras Medium ITC" w:hAnsi="Eras Medium ITC" w:cs="Consolas"/>
          <w:lang w:val="en-US"/>
        </w:rPr>
        <w:t>servicios</w:t>
      </w:r>
      <w:proofErr w:type="spellEnd"/>
      <w:r w:rsidRPr="00302AF7">
        <w:rPr>
          <w:rFonts w:ascii="Eras Medium ITC" w:hAnsi="Eras Medium ITC" w:cs="Consolas"/>
          <w:lang w:val="en-US"/>
        </w:rPr>
        <w:t>:</w:t>
      </w:r>
    </w:p>
    <w:p w14:paraId="0972C552" w14:textId="71F202D6" w:rsidR="00302AF7" w:rsidRPr="00302AF7" w:rsidRDefault="00302AF7" w:rsidP="00302AF7">
      <w:pPr>
        <w:pStyle w:val="Default"/>
        <w:rPr>
          <w:rFonts w:ascii="Eras Medium ITC" w:hAnsi="Eras Medium ITC" w:cs="Consolas"/>
          <w:lang w:val="en-US"/>
        </w:rPr>
      </w:pPr>
      <w:r w:rsidRPr="00302AF7">
        <w:rPr>
          <w:rFonts w:ascii="Eras Medium ITC" w:hAnsi="Eras Medium ITC" w:cs="Consolas"/>
          <w:lang w:val="en-US"/>
        </w:rPr>
        <w:t xml:space="preserve">$ </w:t>
      </w:r>
      <w:proofErr w:type="spellStart"/>
      <w:r w:rsidRPr="00302AF7">
        <w:rPr>
          <w:rFonts w:ascii="Eras Medium ITC" w:hAnsi="Eras Medium ITC" w:cs="Consolas"/>
          <w:lang w:val="en-US"/>
        </w:rPr>
        <w:t>systemctl</w:t>
      </w:r>
      <w:proofErr w:type="spellEnd"/>
      <w:r w:rsidRPr="00302AF7">
        <w:rPr>
          <w:rFonts w:ascii="Eras Medium ITC" w:hAnsi="Eras Medium ITC" w:cs="Consolas"/>
          <w:lang w:val="en-US"/>
        </w:rPr>
        <w:t xml:space="preserve"> restart </w:t>
      </w:r>
      <w:proofErr w:type="spellStart"/>
      <w:proofErr w:type="gramStart"/>
      <w:r w:rsidRPr="00302AF7">
        <w:rPr>
          <w:rFonts w:ascii="Eras Medium ITC" w:hAnsi="Eras Medium ITC" w:cs="Consolas"/>
          <w:lang w:val="en-US"/>
        </w:rPr>
        <w:t>httpd.service</w:t>
      </w:r>
      <w:proofErr w:type="spellEnd"/>
      <w:proofErr w:type="gramEnd"/>
    </w:p>
    <w:p w14:paraId="6FA50F00" w14:textId="438664EE" w:rsidR="00302AF7" w:rsidRPr="00302AF7" w:rsidRDefault="00302AF7" w:rsidP="00302AF7">
      <w:pPr>
        <w:pStyle w:val="Default"/>
        <w:rPr>
          <w:rFonts w:ascii="Eras Medium ITC" w:hAnsi="Eras Medium ITC" w:cs="Consolas"/>
          <w:lang w:val="en-US"/>
        </w:rPr>
      </w:pPr>
      <w:r w:rsidRPr="00302AF7">
        <w:rPr>
          <w:rFonts w:ascii="Eras Medium ITC" w:hAnsi="Eras Medium ITC" w:cs="Consolas"/>
          <w:lang w:val="en-US"/>
        </w:rPr>
        <w:lastRenderedPageBreak/>
        <w:t>$</w:t>
      </w:r>
      <w:r>
        <w:rPr>
          <w:rFonts w:ascii="Eras Medium ITC" w:hAnsi="Eras Medium ITC" w:cs="Consolas"/>
          <w:lang w:val="en-US"/>
        </w:rPr>
        <w:t xml:space="preserve"> </w:t>
      </w:r>
      <w:proofErr w:type="spellStart"/>
      <w:r w:rsidRPr="00302AF7">
        <w:rPr>
          <w:rFonts w:ascii="Eras Medium ITC" w:hAnsi="Eras Medium ITC" w:cs="Consolas"/>
          <w:lang w:val="en-US"/>
        </w:rPr>
        <w:t>systemctl</w:t>
      </w:r>
      <w:proofErr w:type="spellEnd"/>
      <w:r w:rsidRPr="00302AF7">
        <w:rPr>
          <w:rFonts w:ascii="Eras Medium ITC" w:hAnsi="Eras Medium ITC" w:cs="Consolas"/>
          <w:lang w:val="en-US"/>
        </w:rPr>
        <w:t xml:space="preserve"> enable </w:t>
      </w:r>
      <w:proofErr w:type="spellStart"/>
      <w:proofErr w:type="gramStart"/>
      <w:r w:rsidRPr="00302AF7">
        <w:rPr>
          <w:rFonts w:ascii="Eras Medium ITC" w:hAnsi="Eras Medium ITC" w:cs="Consolas"/>
          <w:lang w:val="en-US"/>
        </w:rPr>
        <w:t>httpd.service</w:t>
      </w:r>
      <w:proofErr w:type="spellEnd"/>
      <w:proofErr w:type="gramEnd"/>
    </w:p>
    <w:p w14:paraId="5C216531" w14:textId="2D4F4CEE" w:rsidR="00302AF7" w:rsidRPr="00302AF7" w:rsidRDefault="00302AF7" w:rsidP="00302AF7">
      <w:pPr>
        <w:pStyle w:val="Default"/>
        <w:rPr>
          <w:rFonts w:ascii="Eras Medium ITC" w:hAnsi="Eras Medium ITC" w:cs="Consolas"/>
          <w:lang w:val="en-US"/>
        </w:rPr>
      </w:pPr>
      <w:r w:rsidRPr="00302AF7">
        <w:rPr>
          <w:rFonts w:ascii="Eras Medium ITC" w:hAnsi="Eras Medium ITC" w:cs="Consolas"/>
          <w:lang w:val="en-US"/>
        </w:rPr>
        <w:t xml:space="preserve">$ </w:t>
      </w:r>
      <w:proofErr w:type="spellStart"/>
      <w:r w:rsidRPr="00302AF7">
        <w:rPr>
          <w:rFonts w:ascii="Eras Medium ITC" w:hAnsi="Eras Medium ITC"/>
        </w:rPr>
        <w:t>systemctl</w:t>
      </w:r>
      <w:proofErr w:type="spellEnd"/>
      <w:r w:rsidRPr="00302AF7">
        <w:rPr>
          <w:rFonts w:ascii="Eras Medium ITC" w:hAnsi="Eras Medium ITC"/>
        </w:rPr>
        <w:t xml:space="preserve"> restart </w:t>
      </w:r>
      <w:proofErr w:type="spellStart"/>
      <w:proofErr w:type="gramStart"/>
      <w:r w:rsidRPr="00302AF7">
        <w:rPr>
          <w:rFonts w:ascii="Eras Medium ITC" w:hAnsi="Eras Medium ITC"/>
        </w:rPr>
        <w:t>mariadb.service</w:t>
      </w:r>
      <w:proofErr w:type="spellEnd"/>
      <w:proofErr w:type="gramEnd"/>
    </w:p>
    <w:p w14:paraId="6A57587C" w14:textId="54110DE8" w:rsidR="00302AF7" w:rsidRPr="00302AF7" w:rsidRDefault="00302AF7" w:rsidP="00302AF7">
      <w:pPr>
        <w:pStyle w:val="Default"/>
        <w:rPr>
          <w:rFonts w:ascii="Eras Medium ITC" w:hAnsi="Eras Medium ITC" w:cs="Consolas"/>
          <w:lang w:val="en-US"/>
        </w:rPr>
      </w:pPr>
      <w:r w:rsidRPr="00302AF7">
        <w:rPr>
          <w:rFonts w:ascii="Eras Medium ITC" w:hAnsi="Eras Medium ITC" w:cs="Consolas"/>
          <w:lang w:val="en-US"/>
        </w:rPr>
        <w:t xml:space="preserve">$ </w:t>
      </w:r>
      <w:proofErr w:type="spellStart"/>
      <w:r w:rsidRPr="00302AF7">
        <w:rPr>
          <w:rFonts w:ascii="Eras Medium ITC" w:hAnsi="Eras Medium ITC"/>
        </w:rPr>
        <w:t>systemctl</w:t>
      </w:r>
      <w:proofErr w:type="spellEnd"/>
      <w:r w:rsidRPr="00302AF7">
        <w:rPr>
          <w:rFonts w:ascii="Eras Medium ITC" w:hAnsi="Eras Medium ITC"/>
        </w:rPr>
        <w:t xml:space="preserve"> enable </w:t>
      </w:r>
      <w:proofErr w:type="spellStart"/>
      <w:proofErr w:type="gramStart"/>
      <w:r w:rsidRPr="00302AF7">
        <w:rPr>
          <w:rFonts w:ascii="Eras Medium ITC" w:hAnsi="Eras Medium ITC"/>
        </w:rPr>
        <w:t>mariadb.service</w:t>
      </w:r>
      <w:proofErr w:type="spellEnd"/>
      <w:proofErr w:type="gramEnd"/>
    </w:p>
    <w:p w14:paraId="04EF32AE" w14:textId="1D2467F7" w:rsidR="00302AF7" w:rsidRDefault="00406FA1" w:rsidP="00302AF7">
      <w:pPr>
        <w:pStyle w:val="Default"/>
        <w:rPr>
          <w:rFonts w:ascii="Eras Medium ITC" w:hAnsi="Eras Medium ITC" w:cs="Consolas"/>
          <w:lang w:val="en-US"/>
        </w:rPr>
      </w:pPr>
      <w:r>
        <w:rPr>
          <w:noProof/>
        </w:rPr>
        <w:drawing>
          <wp:inline distT="0" distB="0" distL="0" distR="0" wp14:anchorId="18B53278" wp14:editId="3920D44C">
            <wp:extent cx="6371590" cy="1009650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4E2E" w14:textId="77777777" w:rsidR="00406FA1" w:rsidRDefault="00406FA1" w:rsidP="00302AF7">
      <w:pPr>
        <w:pStyle w:val="Default"/>
        <w:rPr>
          <w:rFonts w:ascii="Eras Medium ITC" w:hAnsi="Eras Medium ITC" w:cs="Consolas"/>
          <w:lang w:val="es-ES"/>
        </w:rPr>
      </w:pPr>
    </w:p>
    <w:p w14:paraId="5AE51443" w14:textId="391751A7" w:rsidR="00302AF7" w:rsidRDefault="00406FA1" w:rsidP="00302AF7">
      <w:pPr>
        <w:pStyle w:val="Default"/>
        <w:rPr>
          <w:rFonts w:ascii="Eras Medium ITC" w:hAnsi="Eras Medium ITC" w:cs="Consolas"/>
          <w:lang w:val="es-ES"/>
        </w:rPr>
      </w:pPr>
      <w:r w:rsidRPr="00406FA1">
        <w:rPr>
          <w:rFonts w:ascii="Eras Medium ITC" w:hAnsi="Eras Medium ITC" w:cs="Consolas"/>
          <w:lang w:val="es-ES"/>
        </w:rPr>
        <w:t>Instalamos la base de d</w:t>
      </w:r>
      <w:r>
        <w:rPr>
          <w:rFonts w:ascii="Eras Medium ITC" w:hAnsi="Eras Medium ITC" w:cs="Consolas"/>
          <w:lang w:val="es-ES"/>
        </w:rPr>
        <w:t>atos de forma segura:</w:t>
      </w:r>
    </w:p>
    <w:p w14:paraId="72D185EB" w14:textId="10B98F8F" w:rsidR="00406FA1" w:rsidRDefault="00406FA1" w:rsidP="00302AF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 xml:space="preserve">$ </w:t>
      </w:r>
      <w:proofErr w:type="spellStart"/>
      <w:r>
        <w:rPr>
          <w:rFonts w:ascii="Eras Medium ITC" w:hAnsi="Eras Medium ITC" w:cs="Consolas"/>
          <w:lang w:val="es-ES"/>
        </w:rPr>
        <w:t>mysql_secure_installation</w:t>
      </w:r>
      <w:proofErr w:type="spellEnd"/>
    </w:p>
    <w:p w14:paraId="39C50D4F" w14:textId="77777777" w:rsidR="00406FA1" w:rsidRDefault="00406FA1" w:rsidP="00302AF7">
      <w:pPr>
        <w:pStyle w:val="Default"/>
        <w:rPr>
          <w:rFonts w:ascii="Eras Medium ITC" w:hAnsi="Eras Medium ITC" w:cs="Consolas"/>
          <w:lang w:val="es-ES"/>
        </w:rPr>
      </w:pPr>
    </w:p>
    <w:p w14:paraId="694F36C5" w14:textId="66F230F0" w:rsidR="00406FA1" w:rsidRDefault="00406FA1" w:rsidP="00302AF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Creamos una base de datos para Joomla y un usuario con privilegios para acceder a ella:</w:t>
      </w:r>
    </w:p>
    <w:p w14:paraId="744C6032" w14:textId="259A1CA5" w:rsidR="00406FA1" w:rsidRDefault="00406FA1" w:rsidP="00302AF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drawing>
          <wp:inline distT="0" distB="0" distL="0" distR="0" wp14:anchorId="3B5C4CD7" wp14:editId="1E2FAA04">
            <wp:extent cx="6371590" cy="3806190"/>
            <wp:effectExtent l="0" t="0" r="0" b="381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9A78" w14:textId="36B7ADBC" w:rsidR="00406FA1" w:rsidRDefault="00406FA1" w:rsidP="00302AF7">
      <w:pPr>
        <w:pStyle w:val="Default"/>
        <w:rPr>
          <w:rFonts w:ascii="Eras Medium ITC" w:hAnsi="Eras Medium ITC" w:cs="Consolas"/>
          <w:lang w:val="es-ES"/>
        </w:rPr>
      </w:pPr>
    </w:p>
    <w:p w14:paraId="3F90CB5B" w14:textId="513F6D25" w:rsidR="00406FA1" w:rsidRDefault="00406FA1" w:rsidP="00302AF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Descargamos y descomprimimos Joomla:</w:t>
      </w:r>
    </w:p>
    <w:p w14:paraId="094AFD3C" w14:textId="1CE1A3A4" w:rsidR="00406FA1" w:rsidRDefault="00406FA1" w:rsidP="00302AF7">
      <w:pPr>
        <w:pStyle w:val="Default"/>
        <w:rPr>
          <w:rFonts w:ascii="Eras Medium ITC" w:hAnsi="Eras Medium ITC" w:cs="Consolas"/>
          <w:lang w:val="es-ES"/>
        </w:rPr>
      </w:pPr>
    </w:p>
    <w:p w14:paraId="367D74C0" w14:textId="4075D99D" w:rsidR="003B0707" w:rsidRPr="003B0707" w:rsidRDefault="003B0707" w:rsidP="003B0707">
      <w:pPr>
        <w:autoSpaceDE w:val="0"/>
        <w:autoSpaceDN w:val="0"/>
        <w:adjustRightInd w:val="0"/>
        <w:spacing w:line="240" w:lineRule="auto"/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</w:pPr>
      <w:r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$</w:t>
      </w:r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</w:t>
      </w:r>
      <w:proofErr w:type="spellStart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dnf</w:t>
      </w:r>
      <w:proofErr w:type="spellEnd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install tar </w:t>
      </w:r>
      <w:proofErr w:type="spellStart"/>
      <w:proofErr w:type="gramStart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wget</w:t>
      </w:r>
      <w:proofErr w:type="spellEnd"/>
      <w:proofErr w:type="gramEnd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</w:t>
      </w:r>
    </w:p>
    <w:p w14:paraId="05F4C22B" w14:textId="63F8B30E" w:rsidR="003B0707" w:rsidRPr="003B0707" w:rsidRDefault="003B0707" w:rsidP="003B0707">
      <w:pPr>
        <w:autoSpaceDE w:val="0"/>
        <w:autoSpaceDN w:val="0"/>
        <w:adjustRightInd w:val="0"/>
        <w:spacing w:line="240" w:lineRule="auto"/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</w:pPr>
      <w:r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$</w:t>
      </w:r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</w:t>
      </w:r>
      <w:proofErr w:type="spellStart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mkdir</w:t>
      </w:r>
      <w:proofErr w:type="spellEnd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/var/www/html/</w:t>
      </w:r>
      <w:proofErr w:type="spellStart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joomla</w:t>
      </w:r>
      <w:proofErr w:type="spellEnd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</w:t>
      </w:r>
    </w:p>
    <w:p w14:paraId="19C9ABFD" w14:textId="538D75E0" w:rsidR="003B0707" w:rsidRPr="003B0707" w:rsidRDefault="003B0707" w:rsidP="003B0707">
      <w:pPr>
        <w:autoSpaceDE w:val="0"/>
        <w:autoSpaceDN w:val="0"/>
        <w:adjustRightInd w:val="0"/>
        <w:spacing w:line="240" w:lineRule="auto"/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</w:pPr>
      <w:r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$</w:t>
      </w:r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cd /var/www/html/</w:t>
      </w:r>
      <w:proofErr w:type="spellStart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joomla</w:t>
      </w:r>
      <w:proofErr w:type="spellEnd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</w:t>
      </w:r>
    </w:p>
    <w:p w14:paraId="378E11B3" w14:textId="6EB4B163" w:rsidR="003B0707" w:rsidRPr="003B0707" w:rsidRDefault="003B0707" w:rsidP="003B0707">
      <w:pPr>
        <w:autoSpaceDE w:val="0"/>
        <w:autoSpaceDN w:val="0"/>
        <w:adjustRightInd w:val="0"/>
        <w:spacing w:line="240" w:lineRule="auto"/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</w:pPr>
      <w:r w:rsidRPr="0059429D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$</w:t>
      </w:r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</w:t>
      </w:r>
      <w:proofErr w:type="spellStart"/>
      <w:r w:rsidRPr="0059429D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wget</w:t>
      </w:r>
      <w:proofErr w:type="spellEnd"/>
      <w:r w:rsidRPr="0059429D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</w:t>
      </w:r>
      <w:r w:rsidR="0059429D" w:rsidRPr="0059429D">
        <w:rPr>
          <w:rFonts w:ascii="Eras Medium ITC" w:hAnsi="Eras Medium ITC"/>
          <w:b w:val="0"/>
          <w:bCs/>
          <w:color w:val="auto"/>
          <w:sz w:val="24"/>
          <w:szCs w:val="24"/>
          <w:lang w:val="en-US"/>
        </w:rPr>
        <w:t>https://downloads.joomla.org/es/cms/joomla3/3-9-25/Joomla_3-9-25-Stable-Full_Package.tar.gz</w:t>
      </w:r>
    </w:p>
    <w:p w14:paraId="6049C1F6" w14:textId="191106D3" w:rsidR="003B0707" w:rsidRPr="003B0707" w:rsidRDefault="003B0707" w:rsidP="003B0707">
      <w:pPr>
        <w:autoSpaceDE w:val="0"/>
        <w:autoSpaceDN w:val="0"/>
        <w:adjustRightInd w:val="0"/>
        <w:spacing w:line="240" w:lineRule="auto"/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</w:pPr>
      <w:r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$</w:t>
      </w:r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</w:t>
      </w:r>
      <w:proofErr w:type="spellStart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chown</w:t>
      </w:r>
      <w:proofErr w:type="spellEnd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-R </w:t>
      </w:r>
      <w:proofErr w:type="spellStart"/>
      <w:proofErr w:type="gramStart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apache:apache</w:t>
      </w:r>
      <w:proofErr w:type="spellEnd"/>
      <w:proofErr w:type="gramEnd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/var/www/html/</w:t>
      </w:r>
      <w:proofErr w:type="spellStart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joomla</w:t>
      </w:r>
      <w:proofErr w:type="spellEnd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</w:t>
      </w:r>
    </w:p>
    <w:p w14:paraId="08A2F494" w14:textId="4BA6FB2E" w:rsidR="003B0707" w:rsidRPr="003B0707" w:rsidRDefault="003B0707" w:rsidP="003B0707">
      <w:pPr>
        <w:autoSpaceDE w:val="0"/>
        <w:autoSpaceDN w:val="0"/>
        <w:adjustRightInd w:val="0"/>
        <w:spacing w:line="240" w:lineRule="auto"/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</w:pPr>
      <w:r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$</w:t>
      </w:r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</w:t>
      </w:r>
      <w:proofErr w:type="spellStart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chmod</w:t>
      </w:r>
      <w:proofErr w:type="spellEnd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-R 755 /var/www/html/</w:t>
      </w:r>
      <w:proofErr w:type="spellStart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>joomla</w:t>
      </w:r>
      <w:proofErr w:type="spellEnd"/>
      <w:r w:rsidRPr="003B0707">
        <w:rPr>
          <w:rFonts w:ascii="Eras Medium ITC" w:eastAsiaTheme="minorHAnsi" w:hAnsi="Eras Medium ITC" w:cs="Consolas"/>
          <w:b w:val="0"/>
          <w:color w:val="000000"/>
          <w:sz w:val="24"/>
          <w:szCs w:val="24"/>
          <w:lang w:val="en-US"/>
        </w:rPr>
        <w:t xml:space="preserve"> </w:t>
      </w:r>
    </w:p>
    <w:p w14:paraId="53E6B3B5" w14:textId="5DFC4335" w:rsidR="00406FA1" w:rsidRDefault="003B0707" w:rsidP="003B0707">
      <w:pPr>
        <w:pStyle w:val="Default"/>
        <w:rPr>
          <w:rFonts w:ascii="Eras Medium ITC" w:hAnsi="Eras Medium ITC" w:cs="Consolas"/>
          <w:lang w:val="en-US"/>
        </w:rPr>
      </w:pPr>
      <w:r w:rsidRPr="003B0707">
        <w:rPr>
          <w:rFonts w:ascii="Eras Medium ITC" w:hAnsi="Eras Medium ITC" w:cs="Consolas"/>
          <w:bCs/>
          <w:lang w:val="en-US"/>
        </w:rPr>
        <w:t>$</w:t>
      </w:r>
      <w:r w:rsidRPr="003B0707">
        <w:rPr>
          <w:rFonts w:ascii="Eras Medium ITC" w:hAnsi="Eras Medium ITC" w:cs="Consolas"/>
          <w:lang w:val="en-US"/>
        </w:rPr>
        <w:t xml:space="preserve"> </w:t>
      </w:r>
      <w:proofErr w:type="spellStart"/>
      <w:r w:rsidRPr="003B0707">
        <w:rPr>
          <w:rFonts w:ascii="Eras Medium ITC" w:hAnsi="Eras Medium ITC" w:cs="Consolas"/>
          <w:lang w:val="en-US"/>
        </w:rPr>
        <w:t>chcon</w:t>
      </w:r>
      <w:proofErr w:type="spellEnd"/>
      <w:r w:rsidRPr="003B0707">
        <w:rPr>
          <w:rFonts w:ascii="Eras Medium ITC" w:hAnsi="Eras Medium ITC" w:cs="Consolas"/>
          <w:lang w:val="en-US"/>
        </w:rPr>
        <w:t xml:space="preserve"> -R -h -t </w:t>
      </w:r>
      <w:proofErr w:type="spellStart"/>
      <w:r w:rsidRPr="003B0707">
        <w:rPr>
          <w:rFonts w:ascii="Eras Medium ITC" w:hAnsi="Eras Medium ITC" w:cs="Consolas"/>
          <w:lang w:val="en-US"/>
        </w:rPr>
        <w:t>httpd_sys_content_t</w:t>
      </w:r>
      <w:proofErr w:type="spellEnd"/>
      <w:r w:rsidRPr="003B0707">
        <w:rPr>
          <w:rFonts w:ascii="Eras Medium ITC" w:hAnsi="Eras Medium ITC" w:cs="Consolas"/>
          <w:lang w:val="en-US"/>
        </w:rPr>
        <w:t xml:space="preserve"> /var/www/html/</w:t>
      </w:r>
      <w:proofErr w:type="spellStart"/>
      <w:r w:rsidRPr="003B0707">
        <w:rPr>
          <w:rFonts w:ascii="Eras Medium ITC" w:hAnsi="Eras Medium ITC" w:cs="Consolas"/>
          <w:lang w:val="en-US"/>
        </w:rPr>
        <w:t>joomla</w:t>
      </w:r>
      <w:proofErr w:type="spellEnd"/>
    </w:p>
    <w:p w14:paraId="31AB228B" w14:textId="0D59039E" w:rsidR="00B57B60" w:rsidRDefault="00B57B60" w:rsidP="003B0707">
      <w:pPr>
        <w:pStyle w:val="Default"/>
        <w:rPr>
          <w:rFonts w:ascii="Eras Medium ITC" w:hAnsi="Eras Medium ITC" w:cs="Consolas"/>
          <w:lang w:val="en-US"/>
        </w:rPr>
      </w:pPr>
    </w:p>
    <w:p w14:paraId="2AEC8510" w14:textId="38396969" w:rsidR="00B57B60" w:rsidRDefault="00B57B60" w:rsidP="003B0707">
      <w:pPr>
        <w:pStyle w:val="Default"/>
        <w:rPr>
          <w:rFonts w:ascii="Eras Medium ITC" w:hAnsi="Eras Medium ITC" w:cs="Consolas"/>
          <w:lang w:val="es-ES"/>
        </w:rPr>
      </w:pPr>
      <w:r w:rsidRPr="00B57B60">
        <w:rPr>
          <w:rFonts w:ascii="Eras Medium ITC" w:hAnsi="Eras Medium ITC" w:cs="Consolas"/>
          <w:lang w:val="es-ES"/>
        </w:rPr>
        <w:t>Modificamos el archive /</w:t>
      </w:r>
      <w:proofErr w:type="spellStart"/>
      <w:r w:rsidRPr="00B57B60">
        <w:rPr>
          <w:rFonts w:ascii="Eras Medium ITC" w:hAnsi="Eras Medium ITC" w:cs="Consolas"/>
          <w:lang w:val="es-ES"/>
        </w:rPr>
        <w:t>etc</w:t>
      </w:r>
      <w:proofErr w:type="spellEnd"/>
      <w:r w:rsidRPr="00B57B60">
        <w:rPr>
          <w:rFonts w:ascii="Eras Medium ITC" w:hAnsi="Eras Medium ITC" w:cs="Consolas"/>
          <w:lang w:val="es-ES"/>
        </w:rPr>
        <w:t>/</w:t>
      </w:r>
      <w:proofErr w:type="spellStart"/>
      <w:r>
        <w:rPr>
          <w:rFonts w:ascii="Eras Medium ITC" w:hAnsi="Eras Medium ITC" w:cs="Consolas"/>
          <w:lang w:val="es-ES"/>
        </w:rPr>
        <w:t>httpd</w:t>
      </w:r>
      <w:proofErr w:type="spellEnd"/>
      <w:r>
        <w:rPr>
          <w:rFonts w:ascii="Eras Medium ITC" w:hAnsi="Eras Medium ITC" w:cs="Consolas"/>
          <w:lang w:val="es-ES"/>
        </w:rPr>
        <w:t>/</w:t>
      </w:r>
      <w:proofErr w:type="spellStart"/>
      <w:r>
        <w:rPr>
          <w:rFonts w:ascii="Eras Medium ITC" w:hAnsi="Eras Medium ITC" w:cs="Consolas"/>
          <w:lang w:val="es-ES"/>
        </w:rPr>
        <w:t>conf</w:t>
      </w:r>
      <w:proofErr w:type="spellEnd"/>
      <w:r>
        <w:rPr>
          <w:rFonts w:ascii="Eras Medium ITC" w:hAnsi="Eras Medium ITC" w:cs="Consolas"/>
          <w:lang w:val="es-ES"/>
        </w:rPr>
        <w:t>/</w:t>
      </w:r>
      <w:proofErr w:type="spellStart"/>
      <w:r>
        <w:rPr>
          <w:rFonts w:ascii="Eras Medium ITC" w:hAnsi="Eras Medium ITC" w:cs="Consolas"/>
          <w:lang w:val="es-ES"/>
        </w:rPr>
        <w:t>httpd.conf</w:t>
      </w:r>
      <w:proofErr w:type="spellEnd"/>
      <w:r>
        <w:rPr>
          <w:rFonts w:ascii="Eras Medium ITC" w:hAnsi="Eras Medium ITC" w:cs="Consolas"/>
          <w:lang w:val="es-ES"/>
        </w:rPr>
        <w:t>:</w:t>
      </w:r>
    </w:p>
    <w:p w14:paraId="7118CBB6" w14:textId="2A531C72" w:rsidR="00FA158C" w:rsidRDefault="00B57B60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lastRenderedPageBreak/>
        <w:drawing>
          <wp:inline distT="0" distB="0" distL="0" distR="0" wp14:anchorId="192C1BAB" wp14:editId="1E108966">
            <wp:extent cx="6371590" cy="4799330"/>
            <wp:effectExtent l="0" t="0" r="0" b="127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0692" w14:textId="1A904A15" w:rsidR="00B57B60" w:rsidRDefault="00B57B60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 xml:space="preserve">Abrimos en el navegador </w:t>
      </w:r>
      <w:hyperlink r:id="rId33" w:history="1">
        <w:r w:rsidRPr="00CC12DF">
          <w:rPr>
            <w:rStyle w:val="Hipervnculo"/>
            <w:rFonts w:ascii="Eras Medium ITC" w:hAnsi="Eras Medium ITC" w:cs="Consolas"/>
            <w:lang w:val="es-ES"/>
          </w:rPr>
          <w:t>http://localhost/installation/index.php</w:t>
        </w:r>
      </w:hyperlink>
      <w:r>
        <w:rPr>
          <w:rFonts w:ascii="Eras Medium ITC" w:hAnsi="Eras Medium ITC" w:cs="Consolas"/>
          <w:lang w:val="es-ES"/>
        </w:rPr>
        <w:t xml:space="preserve"> :</w:t>
      </w:r>
    </w:p>
    <w:p w14:paraId="2C76C4B2" w14:textId="7C319143" w:rsidR="00B57B60" w:rsidRDefault="00B57B60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drawing>
          <wp:inline distT="0" distB="0" distL="0" distR="0" wp14:anchorId="275E0003" wp14:editId="4970DC0A">
            <wp:extent cx="6371590" cy="4007485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AB2F" w14:textId="2619D6A9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</w:p>
    <w:p w14:paraId="484CC7CB" w14:textId="44998BA4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</w:p>
    <w:p w14:paraId="518EE4B3" w14:textId="71E883DC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</w:p>
    <w:p w14:paraId="00179127" w14:textId="23282CF5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</w:p>
    <w:p w14:paraId="575177CA" w14:textId="0FE1106B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Rellenamos los datos de configuración:</w:t>
      </w:r>
    </w:p>
    <w:p w14:paraId="483F9DE1" w14:textId="507847DE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drawing>
          <wp:inline distT="0" distB="0" distL="0" distR="0" wp14:anchorId="19B691A7" wp14:editId="6058F9E9">
            <wp:extent cx="6371590" cy="3822065"/>
            <wp:effectExtent l="0" t="0" r="0" b="6985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02E4" w14:textId="4AFDA63D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</w:p>
    <w:p w14:paraId="7FDF61F3" w14:textId="24F3CA24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Configuramos la base de datos:</w:t>
      </w:r>
    </w:p>
    <w:p w14:paraId="379E9095" w14:textId="18F8B7AA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drawing>
          <wp:inline distT="0" distB="0" distL="0" distR="0" wp14:anchorId="6A4B4FC8" wp14:editId="26BC1830">
            <wp:extent cx="6371590" cy="3775710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C083" w14:textId="69A82D91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</w:p>
    <w:p w14:paraId="73E8F48E" w14:textId="0B42C394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No añadimos configuración extra para FTP:</w:t>
      </w:r>
    </w:p>
    <w:p w14:paraId="1B55C0DC" w14:textId="20A7FE08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lastRenderedPageBreak/>
        <w:drawing>
          <wp:inline distT="0" distB="0" distL="0" distR="0" wp14:anchorId="6F44F59E" wp14:editId="1E3CE19D">
            <wp:extent cx="6371590" cy="379920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4302" w14:textId="189446C1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</w:p>
    <w:p w14:paraId="0B6B0A4C" w14:textId="64AC7A76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Comprobamos que la configuración sea correcta:</w:t>
      </w:r>
    </w:p>
    <w:p w14:paraId="47E2F4B5" w14:textId="4C3EDAD3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drawing>
          <wp:inline distT="0" distB="0" distL="0" distR="0" wp14:anchorId="179A02EE" wp14:editId="1019E3A5">
            <wp:extent cx="6371590" cy="3663315"/>
            <wp:effectExtent l="0" t="0" r="0" b="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BF19" w14:textId="0178F1E3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</w:p>
    <w:p w14:paraId="17E42FBD" w14:textId="4F38B899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Instalamos Joomla y nos surge un error:</w:t>
      </w:r>
    </w:p>
    <w:p w14:paraId="4E0EB380" w14:textId="5BC3A8CF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lastRenderedPageBreak/>
        <w:drawing>
          <wp:inline distT="0" distB="0" distL="0" distR="0" wp14:anchorId="6F87661D" wp14:editId="3405C0D6">
            <wp:extent cx="6371590" cy="3661410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E995" w14:textId="00733CDC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drawing>
          <wp:inline distT="0" distB="0" distL="0" distR="0" wp14:anchorId="24D5B0C4" wp14:editId="6B1ADBE8">
            <wp:extent cx="6371590" cy="3810635"/>
            <wp:effectExtent l="0" t="0" r="0" b="0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74D9" w14:textId="73799A1F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</w:p>
    <w:p w14:paraId="1B1A9525" w14:textId="7FF7E4F1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Para solucionar este error, copiamos el código que se nos indica en /</w:t>
      </w:r>
      <w:proofErr w:type="spellStart"/>
      <w:r>
        <w:rPr>
          <w:rFonts w:ascii="Eras Medium ITC" w:hAnsi="Eras Medium ITC" w:cs="Consolas"/>
          <w:lang w:val="es-ES"/>
        </w:rPr>
        <w:t>var</w:t>
      </w:r>
      <w:proofErr w:type="spellEnd"/>
      <w:r>
        <w:rPr>
          <w:rFonts w:ascii="Eras Medium ITC" w:hAnsi="Eras Medium ITC" w:cs="Consolas"/>
          <w:lang w:val="es-ES"/>
        </w:rPr>
        <w:t>/www/</w:t>
      </w:r>
      <w:proofErr w:type="spellStart"/>
      <w:r>
        <w:rPr>
          <w:rFonts w:ascii="Eras Medium ITC" w:hAnsi="Eras Medium ITC" w:cs="Consolas"/>
          <w:lang w:val="es-ES"/>
        </w:rPr>
        <w:t>html</w:t>
      </w:r>
      <w:proofErr w:type="spellEnd"/>
      <w:r>
        <w:rPr>
          <w:rFonts w:ascii="Eras Medium ITC" w:hAnsi="Eras Medium ITC" w:cs="Consolas"/>
          <w:lang w:val="es-ES"/>
        </w:rPr>
        <w:t>/Joomla/</w:t>
      </w:r>
      <w:proofErr w:type="spellStart"/>
      <w:r>
        <w:rPr>
          <w:rFonts w:ascii="Eras Medium ITC" w:hAnsi="Eras Medium ITC" w:cs="Consolas"/>
          <w:lang w:val="es-ES"/>
        </w:rPr>
        <w:t>configuration.php</w:t>
      </w:r>
      <w:proofErr w:type="spellEnd"/>
      <w:r>
        <w:rPr>
          <w:rFonts w:ascii="Eras Medium ITC" w:hAnsi="Eras Medium ITC" w:cs="Consolas"/>
          <w:lang w:val="es-ES"/>
        </w:rPr>
        <w:t>:</w:t>
      </w:r>
    </w:p>
    <w:p w14:paraId="6416EA42" w14:textId="74F6472E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lastRenderedPageBreak/>
        <w:drawing>
          <wp:inline distT="0" distB="0" distL="0" distR="0" wp14:anchorId="2715AAF8" wp14:editId="67A87C23">
            <wp:extent cx="6371590" cy="3966845"/>
            <wp:effectExtent l="0" t="0" r="0" b="0"/>
            <wp:docPr id="38" name="Imagen 3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AACC" w14:textId="45AF3CC1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</w:p>
    <w:p w14:paraId="6EBAA37C" w14:textId="31CFDE17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 xml:space="preserve">Eliminamos la carpeta de instalación de Joomla con </w:t>
      </w:r>
    </w:p>
    <w:p w14:paraId="0E87DFEA" w14:textId="17B685AC" w:rsidR="0047071C" w:rsidRDefault="0047071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 xml:space="preserve">$ </w:t>
      </w:r>
      <w:proofErr w:type="spellStart"/>
      <w:r>
        <w:rPr>
          <w:rFonts w:ascii="Eras Medium ITC" w:hAnsi="Eras Medium ITC" w:cs="Consolas"/>
          <w:lang w:val="es-ES"/>
        </w:rPr>
        <w:t>rm</w:t>
      </w:r>
      <w:proofErr w:type="spellEnd"/>
      <w:r>
        <w:rPr>
          <w:rFonts w:ascii="Eras Medium ITC" w:hAnsi="Eras Medium ITC" w:cs="Consolas"/>
          <w:lang w:val="es-ES"/>
        </w:rPr>
        <w:t xml:space="preserve"> -</w:t>
      </w:r>
      <w:proofErr w:type="spellStart"/>
      <w:r>
        <w:rPr>
          <w:rFonts w:ascii="Eras Medium ITC" w:hAnsi="Eras Medium ITC" w:cs="Consolas"/>
          <w:lang w:val="es-ES"/>
        </w:rPr>
        <w:t>r</w:t>
      </w:r>
      <w:r w:rsidR="004E00B9">
        <w:rPr>
          <w:rFonts w:ascii="Eras Medium ITC" w:hAnsi="Eras Medium ITC" w:cs="Consolas"/>
          <w:lang w:val="es-ES"/>
        </w:rPr>
        <w:t>f</w:t>
      </w:r>
      <w:proofErr w:type="spellEnd"/>
      <w:r>
        <w:rPr>
          <w:rFonts w:ascii="Eras Medium ITC" w:hAnsi="Eras Medium ITC" w:cs="Consolas"/>
          <w:lang w:val="es-ES"/>
        </w:rPr>
        <w:t xml:space="preserve"> </w:t>
      </w:r>
      <w:proofErr w:type="spellStart"/>
      <w:r>
        <w:rPr>
          <w:rFonts w:ascii="Eras Medium ITC" w:hAnsi="Eras Medium ITC" w:cs="Consolas"/>
          <w:lang w:val="es-ES"/>
        </w:rPr>
        <w:t>installation</w:t>
      </w:r>
      <w:proofErr w:type="spellEnd"/>
      <w:r>
        <w:rPr>
          <w:rFonts w:ascii="Eras Medium ITC" w:hAnsi="Eras Medium ITC" w:cs="Consolas"/>
          <w:lang w:val="es-ES"/>
        </w:rPr>
        <w:t>/</w:t>
      </w:r>
    </w:p>
    <w:p w14:paraId="5032CB2F" w14:textId="47A9B0A7" w:rsidR="004E00B9" w:rsidRDefault="004E00B9" w:rsidP="003B0707">
      <w:pPr>
        <w:pStyle w:val="Default"/>
        <w:rPr>
          <w:rFonts w:ascii="Eras Medium ITC" w:hAnsi="Eras Medium ITC" w:cs="Consolas"/>
          <w:lang w:val="es-ES"/>
        </w:rPr>
      </w:pPr>
    </w:p>
    <w:p w14:paraId="53EAC3B2" w14:textId="434F5ECE" w:rsidR="004E00B9" w:rsidRDefault="004E00B9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Ya podemos acceder introduciendo en el navegador localhost:</w:t>
      </w:r>
    </w:p>
    <w:p w14:paraId="56F4CCB1" w14:textId="5AABFE20" w:rsidR="004E00B9" w:rsidRDefault="004E00B9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drawing>
          <wp:inline distT="0" distB="0" distL="0" distR="0" wp14:anchorId="0205150E" wp14:editId="06F4068D">
            <wp:extent cx="6371590" cy="3678555"/>
            <wp:effectExtent l="0" t="0" r="0" b="0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0697" w14:textId="40A69716" w:rsidR="004E00B9" w:rsidRDefault="004E00B9" w:rsidP="003B0707">
      <w:pPr>
        <w:pStyle w:val="Default"/>
        <w:rPr>
          <w:rFonts w:ascii="Eras Medium ITC" w:hAnsi="Eras Medium ITC" w:cs="Consolas"/>
          <w:lang w:val="es-ES"/>
        </w:rPr>
      </w:pPr>
    </w:p>
    <w:p w14:paraId="51FF04BA" w14:textId="580A61FE" w:rsidR="004E00B9" w:rsidRDefault="004E00B9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Si queremos acceder como administradores introducimos en el navegador localhost/</w:t>
      </w:r>
      <w:proofErr w:type="spellStart"/>
      <w:r>
        <w:rPr>
          <w:rFonts w:ascii="Eras Medium ITC" w:hAnsi="Eras Medium ITC" w:cs="Consolas"/>
          <w:lang w:val="es-ES"/>
        </w:rPr>
        <w:t>administrator</w:t>
      </w:r>
      <w:proofErr w:type="spellEnd"/>
      <w:r>
        <w:rPr>
          <w:rFonts w:ascii="Eras Medium ITC" w:hAnsi="Eras Medium ITC" w:cs="Consolas"/>
          <w:lang w:val="es-ES"/>
        </w:rPr>
        <w:t>:</w:t>
      </w:r>
    </w:p>
    <w:p w14:paraId="215E217C" w14:textId="05A0A001" w:rsidR="004E00B9" w:rsidRDefault="004E00B9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lastRenderedPageBreak/>
        <w:drawing>
          <wp:inline distT="0" distB="0" distL="0" distR="0" wp14:anchorId="38DA6546" wp14:editId="18B22776">
            <wp:extent cx="6371590" cy="3655060"/>
            <wp:effectExtent l="0" t="0" r="0" b="2540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FA6F" w14:textId="38627DBE" w:rsidR="004E00B9" w:rsidRDefault="004E00B9" w:rsidP="003B0707">
      <w:pPr>
        <w:pStyle w:val="Default"/>
        <w:rPr>
          <w:rFonts w:ascii="Eras Medium ITC" w:hAnsi="Eras Medium ITC" w:cs="Consolas"/>
          <w:lang w:val="es-ES"/>
        </w:rPr>
      </w:pPr>
    </w:p>
    <w:p w14:paraId="357EC0F5" w14:textId="6DC8A496" w:rsidR="004E00B9" w:rsidRDefault="004E00B9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drawing>
          <wp:inline distT="0" distB="0" distL="0" distR="0" wp14:anchorId="38498AD5" wp14:editId="02360774">
            <wp:extent cx="6371590" cy="3785235"/>
            <wp:effectExtent l="0" t="0" r="0" b="5715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F838" w14:textId="67655222" w:rsidR="004E00B9" w:rsidRDefault="004E00B9" w:rsidP="003B0707">
      <w:pPr>
        <w:pStyle w:val="Default"/>
        <w:rPr>
          <w:rFonts w:ascii="Eras Medium ITC" w:hAnsi="Eras Medium ITC" w:cs="Consolas"/>
          <w:lang w:val="es-ES"/>
        </w:rPr>
      </w:pPr>
    </w:p>
    <w:p w14:paraId="39F25092" w14:textId="5CFAEAAA" w:rsidR="004E00B9" w:rsidRPr="004E00B9" w:rsidRDefault="004E00B9" w:rsidP="004E00B9">
      <w:pPr>
        <w:pStyle w:val="Ttulo2"/>
        <w:rPr>
          <w:rFonts w:ascii="Eras Medium ITC" w:hAnsi="Eras Medium ITC"/>
          <w:color w:val="5951C8" w:themeColor="text1" w:themeTint="80"/>
          <w:sz w:val="24"/>
          <w:szCs w:val="24"/>
        </w:rPr>
      </w:pPr>
      <w:bookmarkStart w:id="3" w:name="_Toc131599302"/>
      <w:r w:rsidRPr="004E00B9">
        <w:rPr>
          <w:rFonts w:ascii="Eras Medium ITC" w:hAnsi="Eras Medium ITC"/>
          <w:color w:val="5951C8" w:themeColor="text1" w:themeTint="80"/>
        </w:rPr>
        <w:t>Guía para el administrador del sistema</w:t>
      </w:r>
      <w:r w:rsidR="007D6D53">
        <w:rPr>
          <w:rFonts w:ascii="Eras Medium ITC" w:hAnsi="Eras Medium ITC"/>
          <w:color w:val="5951C8" w:themeColor="text1" w:themeTint="80"/>
        </w:rPr>
        <w:t xml:space="preserve"> Joomla</w:t>
      </w:r>
      <w:bookmarkEnd w:id="3"/>
    </w:p>
    <w:p w14:paraId="2C9F56F6" w14:textId="6FB469B7" w:rsidR="004E00B9" w:rsidRDefault="00154916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Añadir un artículo</w:t>
      </w:r>
    </w:p>
    <w:p w14:paraId="774875E2" w14:textId="4333422A" w:rsidR="00BC069C" w:rsidRDefault="00BC069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 xml:space="preserve">En el menú de la izquierda, </w:t>
      </w:r>
      <w:proofErr w:type="spellStart"/>
      <w:r>
        <w:rPr>
          <w:rFonts w:ascii="Eras Medium ITC" w:hAnsi="Eras Medium ITC" w:cs="Consolas"/>
          <w:lang w:val="es-ES"/>
        </w:rPr>
        <w:t>clickamos</w:t>
      </w:r>
      <w:proofErr w:type="spellEnd"/>
      <w:r>
        <w:rPr>
          <w:rFonts w:ascii="Eras Medium ITC" w:hAnsi="Eras Medium ITC" w:cs="Consolas"/>
          <w:lang w:val="es-ES"/>
        </w:rPr>
        <w:t xml:space="preserve"> en New </w:t>
      </w:r>
      <w:proofErr w:type="spellStart"/>
      <w:r>
        <w:rPr>
          <w:rFonts w:ascii="Eras Medium ITC" w:hAnsi="Eras Medium ITC" w:cs="Consolas"/>
          <w:lang w:val="es-ES"/>
        </w:rPr>
        <w:t>Article</w:t>
      </w:r>
      <w:proofErr w:type="spellEnd"/>
      <w:r>
        <w:rPr>
          <w:rFonts w:ascii="Eras Medium ITC" w:hAnsi="Eras Medium ITC" w:cs="Consolas"/>
          <w:lang w:val="es-ES"/>
        </w:rPr>
        <w:t>:</w:t>
      </w:r>
    </w:p>
    <w:p w14:paraId="207E20BF" w14:textId="0B1C7DBA" w:rsidR="00BC069C" w:rsidRDefault="00BC069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lastRenderedPageBreak/>
        <w:drawing>
          <wp:inline distT="0" distB="0" distL="0" distR="0" wp14:anchorId="3CE6AE29" wp14:editId="10864BF4">
            <wp:extent cx="6371590" cy="3103245"/>
            <wp:effectExtent l="0" t="0" r="0" b="1905"/>
            <wp:docPr id="42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F0E1" w14:textId="77777777" w:rsidR="00BC069C" w:rsidRDefault="00BC069C" w:rsidP="003B0707">
      <w:pPr>
        <w:pStyle w:val="Default"/>
        <w:rPr>
          <w:rFonts w:ascii="Eras Medium ITC" w:hAnsi="Eras Medium ITC" w:cs="Consolas"/>
          <w:lang w:val="es-ES"/>
        </w:rPr>
      </w:pPr>
    </w:p>
    <w:p w14:paraId="4C71158F" w14:textId="0198DD4E" w:rsidR="00154916" w:rsidRDefault="00154916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Ver artículos</w:t>
      </w:r>
    </w:p>
    <w:p w14:paraId="606EAC96" w14:textId="17D6E258" w:rsidR="00BC069C" w:rsidRDefault="00BC069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De nuevo, en el menú de la izquierda, podemos ver los artículos creados:</w:t>
      </w:r>
    </w:p>
    <w:p w14:paraId="29B602D7" w14:textId="3C9B6B1D" w:rsidR="00BC069C" w:rsidRDefault="00BC069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noProof/>
        </w:rPr>
        <w:drawing>
          <wp:inline distT="0" distB="0" distL="0" distR="0" wp14:anchorId="124F1EF1" wp14:editId="2658ED7C">
            <wp:extent cx="6371590" cy="3790950"/>
            <wp:effectExtent l="0" t="0" r="0" b="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12CD" w14:textId="77777777" w:rsidR="00BC069C" w:rsidRDefault="00BC069C" w:rsidP="003B0707">
      <w:pPr>
        <w:pStyle w:val="Default"/>
        <w:rPr>
          <w:rFonts w:ascii="Eras Medium ITC" w:hAnsi="Eras Medium ITC" w:cs="Consolas"/>
          <w:lang w:val="es-ES"/>
        </w:rPr>
      </w:pPr>
    </w:p>
    <w:p w14:paraId="00D0282E" w14:textId="5C572654" w:rsidR="00154916" w:rsidRDefault="00BC069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Crear un menú</w:t>
      </w:r>
    </w:p>
    <w:p w14:paraId="093B747A" w14:textId="4638FF47" w:rsidR="00BC069C" w:rsidRDefault="00BC069C" w:rsidP="003B0707">
      <w:pPr>
        <w:pStyle w:val="Default"/>
        <w:rPr>
          <w:rFonts w:ascii="Eras Medium ITC" w:hAnsi="Eras Medium ITC" w:cs="Consolas"/>
          <w:lang w:val="es-ES"/>
        </w:rPr>
      </w:pPr>
      <w:r>
        <w:rPr>
          <w:rFonts w:ascii="Eras Medium ITC" w:hAnsi="Eras Medium ITC" w:cs="Consolas"/>
          <w:lang w:val="es-ES"/>
        </w:rPr>
        <w:t>En el menú superior, el apartado menú nos permite crear un nuevo menú:</w:t>
      </w:r>
    </w:p>
    <w:p w14:paraId="71C6EFAB" w14:textId="469BF5C7" w:rsidR="00E9061D" w:rsidRDefault="00E9061D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6830A6E9" w14:textId="2D802DC2" w:rsidR="007D6D53" w:rsidRDefault="007D6D53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296841A5" w14:textId="1FAB2C70" w:rsidR="007D6D53" w:rsidRDefault="007D6D53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04D481D5" w14:textId="6785843F" w:rsidR="007D6D53" w:rsidRDefault="007D6D53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082F43C0" w14:textId="1846CE94" w:rsidR="007D6D53" w:rsidRDefault="007D6D53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6F6FD596" w14:textId="3061C2D2" w:rsidR="007D6D53" w:rsidRDefault="007D6D53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317BB859" w14:textId="725C01CD" w:rsidR="007D6D53" w:rsidRDefault="007D6D53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4EBDFCA6" w14:textId="69924AC9" w:rsidR="007D6D53" w:rsidRDefault="007D6D53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2C4C0319" w14:textId="7B1F9624" w:rsidR="007D6D53" w:rsidRDefault="007D6D53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203A0534" w14:textId="77777777" w:rsidR="007D6D53" w:rsidRPr="00406FA1" w:rsidRDefault="007D6D53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355E4D51" w14:textId="7DC8E494" w:rsidR="00E9061D" w:rsidRPr="00406FA1" w:rsidRDefault="00E9061D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1EF5FEE6" w14:textId="5E407E37" w:rsidR="00E9061D" w:rsidRPr="00406FA1" w:rsidRDefault="00E9061D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6B36FAD0" w14:textId="374100EA" w:rsidR="00E9061D" w:rsidRPr="00406FA1" w:rsidRDefault="00E9061D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53CCD484" w14:textId="7401BF0A" w:rsidR="00E9061D" w:rsidRPr="00406FA1" w:rsidRDefault="00E9061D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020AE2D7" w14:textId="76ACFD7C" w:rsidR="00E9061D" w:rsidRPr="00406FA1" w:rsidRDefault="00E9061D" w:rsidP="00E9061D">
      <w:pPr>
        <w:pStyle w:val="Ttulo1"/>
        <w:ind w:firstLine="360"/>
        <w:rPr>
          <w:rFonts w:ascii="Eras Medium ITC" w:hAnsi="Eras Medium ITC"/>
          <w:b w:val="0"/>
          <w:color w:val="5951C8" w:themeColor="text1" w:themeTint="80"/>
          <w:kern w:val="0"/>
          <w:sz w:val="36"/>
          <w:szCs w:val="26"/>
        </w:rPr>
      </w:pPr>
    </w:p>
    <w:p w14:paraId="658584C5" w14:textId="77777777" w:rsidR="00E9061D" w:rsidRPr="00406FA1" w:rsidRDefault="00E9061D" w:rsidP="00E9061D">
      <w:pPr>
        <w:pStyle w:val="Ttulo1"/>
        <w:ind w:firstLine="360"/>
        <w:rPr>
          <w:rFonts w:ascii="Eras Medium ITC" w:hAnsi="Eras Medium ITC"/>
          <w:color w:val="auto"/>
          <w:sz w:val="24"/>
          <w:szCs w:val="24"/>
        </w:rPr>
      </w:pPr>
    </w:p>
    <w:p w14:paraId="7C2B58FD" w14:textId="3645F47F" w:rsidR="00706588" w:rsidRPr="00406FA1" w:rsidRDefault="00D829DE" w:rsidP="006365E8">
      <w:pPr>
        <w:pStyle w:val="Contenido"/>
        <w:rPr>
          <w:rFonts w:ascii="Eras Medium ITC" w:hAnsi="Eras Medium ITC"/>
          <w:color w:val="auto"/>
          <w:sz w:val="24"/>
          <w:szCs w:val="24"/>
        </w:rPr>
      </w:pPr>
      <w:r w:rsidRPr="00F659BA">
        <w:rPr>
          <w:rFonts w:ascii="Eras Medium ITC" w:hAnsi="Eras Medium ITC"/>
          <w:noProof/>
          <w:color w:val="auto"/>
          <w:lang w:eastAsia="es-ES"/>
        </w:rPr>
        <w:drawing>
          <wp:anchor distT="0" distB="0" distL="114300" distR="114300" simplePos="0" relativeHeight="251660292" behindDoc="1" locked="0" layoutInCell="1" allowOverlap="1" wp14:anchorId="47A1B132" wp14:editId="032E4957">
            <wp:simplePos x="0" y="0"/>
            <wp:positionH relativeFrom="page">
              <wp:posOffset>-1962652</wp:posOffset>
            </wp:positionH>
            <wp:positionV relativeFrom="page">
              <wp:posOffset>-215811</wp:posOffset>
            </wp:positionV>
            <wp:extent cx="13219316" cy="7833668"/>
            <wp:effectExtent l="0" t="0" r="1905" b="0"/>
            <wp:wrapNone/>
            <wp:docPr id="27" name="Imagen 27" descr="Fuegos artificiales en la noch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uegos artificiales en la noche&#10;&#10;Descripción generada automáticamente con confianza media"/>
                    <pic:cNvPicPr/>
                  </pic:nvPicPr>
                  <pic:blipFill>
                    <a:blip r:embed="rId47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BA0" w:rsidRPr="00F659BA">
        <w:rPr>
          <w:rFonts w:ascii="Eras Medium ITC" w:hAnsi="Eras Medium ITC"/>
          <w:noProof/>
          <w:color w:val="auto"/>
          <w:lang w:eastAsia="es-ES"/>
        </w:rPr>
        <w:drawing>
          <wp:anchor distT="0" distB="0" distL="114300" distR="114300" simplePos="0" relativeHeight="251661316" behindDoc="0" locked="0" layoutInCell="1" allowOverlap="1" wp14:anchorId="2DFDD9CE" wp14:editId="1580D014">
            <wp:simplePos x="0" y="0"/>
            <wp:positionH relativeFrom="margin">
              <wp:align>left</wp:align>
            </wp:positionH>
            <wp:positionV relativeFrom="paragraph">
              <wp:posOffset>327069</wp:posOffset>
            </wp:positionV>
            <wp:extent cx="3816350" cy="1901825"/>
            <wp:effectExtent l="0" t="0" r="0" b="0"/>
            <wp:wrapSquare wrapText="bothSides"/>
            <wp:docPr id="26" name="Imagen 26" descr="Escuela de Ingeniería Informática -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de Ingeniería Informática - Inici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80FBA" w14:textId="72C803B4" w:rsidR="15DE4B3C" w:rsidRPr="00F659BA" w:rsidRDefault="00123F2A" w:rsidP="15DE4B3C">
      <w:pPr>
        <w:spacing w:after="200"/>
        <w:rPr>
          <w:rFonts w:ascii="Eras Medium ITC" w:hAnsi="Eras Medium ITC" w:cs="Calibri"/>
          <w:b w:val="0"/>
          <w:noProof/>
          <w:color w:val="auto"/>
          <w:sz w:val="26"/>
          <w:szCs w:val="26"/>
        </w:rPr>
      </w:pPr>
      <w:r w:rsidRPr="00F659BA">
        <w:rPr>
          <w:rFonts w:ascii="Eras Medium ITC" w:hAnsi="Eras Medium ITC"/>
          <w:b w:val="0"/>
          <w:noProof/>
          <w:color w:val="auto"/>
          <w:lang w:eastAsia="es-ES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129B42C7" wp14:editId="6F61EA15">
                <wp:simplePos x="0" y="0"/>
                <wp:positionH relativeFrom="column">
                  <wp:posOffset>-619760</wp:posOffset>
                </wp:positionH>
                <wp:positionV relativeFrom="page">
                  <wp:posOffset>7226300</wp:posOffset>
                </wp:positionV>
                <wp:extent cx="7760970" cy="3556000"/>
                <wp:effectExtent l="0" t="0" r="0" b="6350"/>
                <wp:wrapNone/>
                <wp:docPr id="25" name="Rectángulo 25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55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00000">
                              <a:schemeClr val="accent2">
                                <a:lumMod val="40000"/>
                                <a:lumOff val="60000"/>
                              </a:schemeClr>
                            </a:gs>
                            <a:gs pos="27000">
                              <a:srgbClr val="000000"/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3ED50" w14:textId="241C5028" w:rsidR="00FF6C33" w:rsidRDefault="00FF6C33" w:rsidP="00FF6C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B42C7" id="Rectángulo 25" o:spid="_x0000_s1027" alt="rectángulo de color" style="position:absolute;margin-left:-48.8pt;margin-top:569pt;width:611.1pt;height:280pt;z-index:-2516582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" fillcolor="black" stroked="f" strokeweight="2pt">
                <v:fill color2="#aed3eb [1301]" rotate="t" angle="45" colors="0 black;17695f black" focus="100%" type="gradient"/>
                <v:textbox>
                  <w:txbxContent>
                    <w:p w14:paraId="0E03ED50" w14:textId="241C5028" w:rsidR="00FF6C33" w:rsidRDefault="00FF6C33" w:rsidP="00FF6C33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B337BE" w:rsidRPr="00F659BA">
        <w:rPr>
          <w:rFonts w:ascii="Eras Medium ITC" w:hAnsi="Eras Medium ITC"/>
          <w:b w:val="0"/>
          <w:color w:val="auto"/>
        </w:rPr>
        <w:fldChar w:fldCharType="begin"/>
      </w:r>
      <w:r w:rsidR="00B337BE" w:rsidRPr="00F659BA">
        <w:rPr>
          <w:rFonts w:ascii="Eras Medium ITC" w:hAnsi="Eras Medium ITC"/>
          <w:b w:val="0"/>
          <w:color w:val="auto"/>
        </w:rPr>
        <w:instrText xml:space="preserve"> INCLUDEPICTURE "https://imgs.search.brave.com/HeED8NhWXSOeggLRFah1ataaw29O8n9LZX8ksCXFFGc/rs:fit:400:200:1/g:ce/aHR0cHM6Ly9pbmdl/bmllcmlhaW5mb3Jt/YXRpY2EudW5pb3Zp/LmVzL2ltYWdlL2lt/YWdlX2dhbGxlcnk_/aW1nX2lkPTU0MzU2/MzQmdD0xNTg0OTYz/NTUxOTU2" \* MERGEFORMATINET </w:instrText>
      </w:r>
      <w:r w:rsidR="00B337BE" w:rsidRPr="00F659BA">
        <w:rPr>
          <w:rFonts w:ascii="Eras Medium ITC" w:hAnsi="Eras Medium ITC"/>
          <w:b w:val="0"/>
          <w:color w:val="auto"/>
        </w:rPr>
        <w:fldChar w:fldCharType="end"/>
      </w:r>
    </w:p>
    <w:sectPr w:rsidR="15DE4B3C" w:rsidRPr="00F659BA" w:rsidSect="00F45147">
      <w:headerReference w:type="default" r:id="rId49"/>
      <w:footerReference w:type="default" r:id="rId50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D1E3E" w14:textId="77777777" w:rsidR="003D6053" w:rsidRDefault="003D6053">
      <w:r>
        <w:separator/>
      </w:r>
    </w:p>
    <w:p w14:paraId="241DF9E1" w14:textId="77777777" w:rsidR="003D6053" w:rsidRDefault="003D6053"/>
  </w:endnote>
  <w:endnote w:type="continuationSeparator" w:id="0">
    <w:p w14:paraId="26F158F3" w14:textId="77777777" w:rsidR="003D6053" w:rsidRDefault="003D6053">
      <w:r>
        <w:continuationSeparator/>
      </w:r>
    </w:p>
    <w:p w14:paraId="13EE2AD0" w14:textId="77777777" w:rsidR="003D6053" w:rsidRDefault="003D6053"/>
  </w:endnote>
  <w:endnote w:type="continuationNotice" w:id="1">
    <w:p w14:paraId="4D1C59AF" w14:textId="77777777" w:rsidR="003D6053" w:rsidRDefault="003D605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Eras Medium ITC" w:hAnsi="Eras Medium ITC"/>
        <w:b w:val="0"/>
        <w:bCs/>
        <w:i/>
        <w:iCs/>
        <w:noProof/>
        <w:color w:val="2E287F" w:themeColor="text1" w:themeTint="BF"/>
      </w:rPr>
      <w:id w:val="-890194395"/>
      <w:docPartObj>
        <w:docPartGallery w:val="Page Numbers (Bottom of Page)"/>
        <w:docPartUnique/>
      </w:docPartObj>
    </w:sdtPr>
    <w:sdtEndPr>
      <w:rPr>
        <w:i w:val="0"/>
        <w:iCs w:val="0"/>
      </w:rPr>
    </w:sdtEndPr>
    <w:sdtContent>
      <w:p w14:paraId="4B14E146" w14:textId="047554C7" w:rsidR="00DF027C" w:rsidRPr="00435728" w:rsidRDefault="00DF027C">
        <w:pPr>
          <w:pStyle w:val="Piedepgina"/>
          <w:jc w:val="center"/>
          <w:rPr>
            <w:rFonts w:ascii="Eras Medium ITC" w:hAnsi="Eras Medium ITC"/>
            <w:b w:val="0"/>
            <w:bCs/>
            <w:noProof/>
            <w:color w:val="2E287F" w:themeColor="text1" w:themeTint="BF"/>
          </w:rPr>
        </w:pP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begin"/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instrText xml:space="preserve"> PAGE   \* MERGEFORMAT </w:instrTex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separate"/>
        </w:r>
        <w:r w:rsidR="00EB71D5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>10</w: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end"/>
        </w:r>
        <w:r w:rsidR="00A20A84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 xml:space="preserve"> </w:t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64F3D1" w14:textId="77777777" w:rsidR="003D6053" w:rsidRDefault="003D6053">
      <w:r>
        <w:separator/>
      </w:r>
    </w:p>
    <w:p w14:paraId="5CEA66A0" w14:textId="77777777" w:rsidR="003D6053" w:rsidRDefault="003D6053"/>
  </w:footnote>
  <w:footnote w:type="continuationSeparator" w:id="0">
    <w:p w14:paraId="0C505A7B" w14:textId="77777777" w:rsidR="003D6053" w:rsidRDefault="003D6053">
      <w:r>
        <w:continuationSeparator/>
      </w:r>
    </w:p>
    <w:p w14:paraId="01ABD896" w14:textId="77777777" w:rsidR="003D6053" w:rsidRDefault="003D6053"/>
  </w:footnote>
  <w:footnote w:type="continuationNotice" w:id="1">
    <w:p w14:paraId="0331CD9F" w14:textId="77777777" w:rsidR="003D6053" w:rsidRDefault="003D6053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16E33" w14:textId="3DA0B666" w:rsidR="007774CC" w:rsidRPr="00D5530C" w:rsidRDefault="00301396" w:rsidP="007774CC">
    <w:pPr>
      <w:pStyle w:val="Encabezado"/>
      <w:jc w:val="right"/>
      <w:rPr>
        <w:rFonts w:ascii="Eras Medium ITC" w:hAnsi="Eras Medium ITC"/>
        <w:b w:val="0"/>
        <w:bCs/>
        <w:i/>
        <w:iCs/>
        <w:color w:val="auto"/>
      </w:rPr>
    </w:pPr>
    <w:r>
      <w:rPr>
        <w:rFonts w:ascii="Eras Medium ITC" w:hAnsi="Eras Medium ITC"/>
        <w:b w:val="0"/>
        <w:bCs/>
        <w:i/>
        <w:iCs/>
        <w:color w:val="auto"/>
      </w:rPr>
      <w:t>UO285176</w:t>
    </w:r>
    <w:r w:rsidR="006479C3">
      <w:rPr>
        <w:rFonts w:ascii="Eras Medium ITC" w:hAnsi="Eras Medium ITC"/>
        <w:b w:val="0"/>
        <w:bCs/>
        <w:i/>
        <w:iCs/>
        <w:color w:val="auto"/>
      </w:rPr>
      <w:t xml:space="preserve"> – L5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1768F"/>
    <w:multiLevelType w:val="hybridMultilevel"/>
    <w:tmpl w:val="E83492C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71656"/>
    <w:multiLevelType w:val="hybridMultilevel"/>
    <w:tmpl w:val="26C222E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9A66741"/>
    <w:multiLevelType w:val="hybridMultilevel"/>
    <w:tmpl w:val="D95C557C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95887"/>
    <w:multiLevelType w:val="hybridMultilevel"/>
    <w:tmpl w:val="5E80E1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D00131"/>
    <w:multiLevelType w:val="hybridMultilevel"/>
    <w:tmpl w:val="B18024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2E4CF3"/>
    <w:multiLevelType w:val="hybridMultilevel"/>
    <w:tmpl w:val="810047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25654"/>
    <w:multiLevelType w:val="hybridMultilevel"/>
    <w:tmpl w:val="50A4F924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2542A6"/>
    <w:multiLevelType w:val="hybridMultilevel"/>
    <w:tmpl w:val="A1F00C8C"/>
    <w:lvl w:ilvl="0" w:tplc="9C3ADA3A">
      <w:start w:val="1"/>
      <w:numFmt w:val="decimal"/>
      <w:lvlText w:val="%1."/>
      <w:lvlJc w:val="left"/>
      <w:pPr>
        <w:ind w:left="720" w:hanging="360"/>
      </w:pPr>
      <w:rPr>
        <w:rFonts w:hint="default"/>
        <w:color w:val="5951C8" w:themeColor="text1" w:themeTint="8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F87CDB"/>
    <w:multiLevelType w:val="hybridMultilevel"/>
    <w:tmpl w:val="983EF930"/>
    <w:lvl w:ilvl="0" w:tplc="DFBE2534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6F1670"/>
    <w:multiLevelType w:val="hybridMultilevel"/>
    <w:tmpl w:val="91084F4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145793"/>
    <w:multiLevelType w:val="multilevel"/>
    <w:tmpl w:val="EBA4B0D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784E2D"/>
    <w:multiLevelType w:val="hybridMultilevel"/>
    <w:tmpl w:val="BD90D020"/>
    <w:lvl w:ilvl="0" w:tplc="0C7E8D42">
      <w:start w:val="10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EC6AB8"/>
    <w:multiLevelType w:val="hybridMultilevel"/>
    <w:tmpl w:val="D2A47FFE"/>
    <w:lvl w:ilvl="0" w:tplc="E522FD8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ED62A5"/>
    <w:multiLevelType w:val="hybridMultilevel"/>
    <w:tmpl w:val="614C1E6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36C71E3"/>
    <w:multiLevelType w:val="hybridMultilevel"/>
    <w:tmpl w:val="C9565C1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8039E6"/>
    <w:multiLevelType w:val="hybridMultilevel"/>
    <w:tmpl w:val="F646615C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A71328A"/>
    <w:multiLevelType w:val="hybridMultilevel"/>
    <w:tmpl w:val="F4169286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495F71"/>
    <w:multiLevelType w:val="hybridMultilevel"/>
    <w:tmpl w:val="D78CB4FC"/>
    <w:lvl w:ilvl="0" w:tplc="C9D6A2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964CB8"/>
    <w:multiLevelType w:val="hybridMultilevel"/>
    <w:tmpl w:val="6200318A"/>
    <w:lvl w:ilvl="0" w:tplc="E3F849CA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BF1844"/>
    <w:multiLevelType w:val="hybridMultilevel"/>
    <w:tmpl w:val="ABE2A850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CE2328"/>
    <w:multiLevelType w:val="hybridMultilevel"/>
    <w:tmpl w:val="EC620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D9443A"/>
    <w:multiLevelType w:val="multilevel"/>
    <w:tmpl w:val="46C0A364"/>
    <w:lvl w:ilvl="0">
      <w:start w:val="2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569E4329"/>
    <w:multiLevelType w:val="hybridMultilevel"/>
    <w:tmpl w:val="A1F00C8C"/>
    <w:lvl w:ilvl="0" w:tplc="9C3ADA3A">
      <w:start w:val="1"/>
      <w:numFmt w:val="decimal"/>
      <w:lvlText w:val="%1."/>
      <w:lvlJc w:val="left"/>
      <w:pPr>
        <w:ind w:left="720" w:hanging="360"/>
      </w:pPr>
      <w:rPr>
        <w:rFonts w:hint="default"/>
        <w:color w:val="5951C8" w:themeColor="text1" w:themeTint="8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7B7FC6"/>
    <w:multiLevelType w:val="hybridMultilevel"/>
    <w:tmpl w:val="D09C7FF4"/>
    <w:lvl w:ilvl="0" w:tplc="4D5EA5E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C339EC"/>
    <w:multiLevelType w:val="hybridMultilevel"/>
    <w:tmpl w:val="91084F4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C86E32"/>
    <w:multiLevelType w:val="hybridMultilevel"/>
    <w:tmpl w:val="AD1C9F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7D78D8"/>
    <w:multiLevelType w:val="hybridMultilevel"/>
    <w:tmpl w:val="6EB822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E500BC"/>
    <w:multiLevelType w:val="hybridMultilevel"/>
    <w:tmpl w:val="91084F4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3B6EA7"/>
    <w:multiLevelType w:val="hybridMultilevel"/>
    <w:tmpl w:val="BC164F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B43576"/>
    <w:multiLevelType w:val="hybridMultilevel"/>
    <w:tmpl w:val="185A82D8"/>
    <w:lvl w:ilvl="0" w:tplc="08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30" w15:restartNumberingAfterBreak="0">
    <w:nsid w:val="779315B9"/>
    <w:multiLevelType w:val="multilevel"/>
    <w:tmpl w:val="4392830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1" w15:restartNumberingAfterBreak="0">
    <w:nsid w:val="77B77402"/>
    <w:multiLevelType w:val="hybridMultilevel"/>
    <w:tmpl w:val="866EC2D4"/>
    <w:lvl w:ilvl="0" w:tplc="49EA0542">
      <w:start w:val="2"/>
      <w:numFmt w:val="bullet"/>
      <w:lvlText w:val="-"/>
      <w:lvlJc w:val="left"/>
      <w:pPr>
        <w:ind w:left="72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D901C6"/>
    <w:multiLevelType w:val="hybridMultilevel"/>
    <w:tmpl w:val="561E0F2C"/>
    <w:lvl w:ilvl="0" w:tplc="49EA0542">
      <w:start w:val="2"/>
      <w:numFmt w:val="bullet"/>
      <w:lvlText w:val="-"/>
      <w:lvlJc w:val="left"/>
      <w:pPr>
        <w:ind w:left="1440" w:hanging="360"/>
      </w:pPr>
      <w:rPr>
        <w:rFonts w:ascii="Eras Medium ITC" w:eastAsiaTheme="minorEastAsia" w:hAnsi="Eras Medium ITC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78139468">
    <w:abstractNumId w:val="18"/>
  </w:num>
  <w:num w:numId="2" w16cid:durableId="37436307">
    <w:abstractNumId w:val="17"/>
  </w:num>
  <w:num w:numId="3" w16cid:durableId="721440358">
    <w:abstractNumId w:val="16"/>
  </w:num>
  <w:num w:numId="4" w16cid:durableId="780758481">
    <w:abstractNumId w:val="6"/>
  </w:num>
  <w:num w:numId="5" w16cid:durableId="2123723891">
    <w:abstractNumId w:val="15"/>
  </w:num>
  <w:num w:numId="6" w16cid:durableId="1441341933">
    <w:abstractNumId w:val="8"/>
  </w:num>
  <w:num w:numId="7" w16cid:durableId="1136147850">
    <w:abstractNumId w:val="30"/>
  </w:num>
  <w:num w:numId="8" w16cid:durableId="1367749992">
    <w:abstractNumId w:val="21"/>
  </w:num>
  <w:num w:numId="9" w16cid:durableId="327364809">
    <w:abstractNumId w:val="29"/>
  </w:num>
  <w:num w:numId="10" w16cid:durableId="1391492336">
    <w:abstractNumId w:val="4"/>
  </w:num>
  <w:num w:numId="11" w16cid:durableId="1022826567">
    <w:abstractNumId w:val="3"/>
  </w:num>
  <w:num w:numId="12" w16cid:durableId="1805272999">
    <w:abstractNumId w:val="1"/>
  </w:num>
  <w:num w:numId="13" w16cid:durableId="498227839">
    <w:abstractNumId w:val="28"/>
  </w:num>
  <w:num w:numId="14" w16cid:durableId="586505150">
    <w:abstractNumId w:val="25"/>
  </w:num>
  <w:num w:numId="15" w16cid:durableId="473908902">
    <w:abstractNumId w:val="11"/>
  </w:num>
  <w:num w:numId="16" w16cid:durableId="36593377">
    <w:abstractNumId w:val="0"/>
  </w:num>
  <w:num w:numId="17" w16cid:durableId="180751506">
    <w:abstractNumId w:val="23"/>
  </w:num>
  <w:num w:numId="18" w16cid:durableId="300500933">
    <w:abstractNumId w:val="19"/>
  </w:num>
  <w:num w:numId="19" w16cid:durableId="1933471483">
    <w:abstractNumId w:val="31"/>
  </w:num>
  <w:num w:numId="20" w16cid:durableId="1709718190">
    <w:abstractNumId w:val="32"/>
  </w:num>
  <w:num w:numId="21" w16cid:durableId="706180598">
    <w:abstractNumId w:val="2"/>
  </w:num>
  <w:num w:numId="22" w16cid:durableId="874581263">
    <w:abstractNumId w:val="10"/>
  </w:num>
  <w:num w:numId="23" w16cid:durableId="1588802548">
    <w:abstractNumId w:val="14"/>
  </w:num>
  <w:num w:numId="24" w16cid:durableId="1393843355">
    <w:abstractNumId w:val="13"/>
  </w:num>
  <w:num w:numId="25" w16cid:durableId="438178949">
    <w:abstractNumId w:val="5"/>
  </w:num>
  <w:num w:numId="26" w16cid:durableId="92826854">
    <w:abstractNumId w:val="12"/>
  </w:num>
  <w:num w:numId="27" w16cid:durableId="1325471131">
    <w:abstractNumId w:val="22"/>
  </w:num>
  <w:num w:numId="28" w16cid:durableId="1664115854">
    <w:abstractNumId w:val="20"/>
  </w:num>
  <w:num w:numId="29" w16cid:durableId="1556696466">
    <w:abstractNumId w:val="7"/>
  </w:num>
  <w:num w:numId="30" w16cid:durableId="1466266670">
    <w:abstractNumId w:val="9"/>
  </w:num>
  <w:num w:numId="31" w16cid:durableId="1409692072">
    <w:abstractNumId w:val="24"/>
  </w:num>
  <w:num w:numId="32" w16cid:durableId="628976777">
    <w:abstractNumId w:val="27"/>
  </w:num>
  <w:num w:numId="33" w16cid:durableId="1030453851">
    <w:abstractNumId w:val="2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63F6"/>
    <w:rsid w:val="00001C57"/>
    <w:rsid w:val="00003E0C"/>
    <w:rsid w:val="000071A8"/>
    <w:rsid w:val="00012083"/>
    <w:rsid w:val="0002482E"/>
    <w:rsid w:val="00024C21"/>
    <w:rsid w:val="00050324"/>
    <w:rsid w:val="00063332"/>
    <w:rsid w:val="000646DD"/>
    <w:rsid w:val="000747A0"/>
    <w:rsid w:val="00084C05"/>
    <w:rsid w:val="0009169D"/>
    <w:rsid w:val="0009527B"/>
    <w:rsid w:val="000960A9"/>
    <w:rsid w:val="000A0150"/>
    <w:rsid w:val="000A484F"/>
    <w:rsid w:val="000B14CB"/>
    <w:rsid w:val="000B18DB"/>
    <w:rsid w:val="000B581D"/>
    <w:rsid w:val="000C2505"/>
    <w:rsid w:val="000C4A56"/>
    <w:rsid w:val="000C678C"/>
    <w:rsid w:val="000C76E8"/>
    <w:rsid w:val="000E5896"/>
    <w:rsid w:val="000E63C9"/>
    <w:rsid w:val="000F2D84"/>
    <w:rsid w:val="000F3914"/>
    <w:rsid w:val="00100802"/>
    <w:rsid w:val="001012C7"/>
    <w:rsid w:val="001137B7"/>
    <w:rsid w:val="00121BA0"/>
    <w:rsid w:val="00123F2A"/>
    <w:rsid w:val="00125FBC"/>
    <w:rsid w:val="001269F7"/>
    <w:rsid w:val="00130E9D"/>
    <w:rsid w:val="001351FF"/>
    <w:rsid w:val="00150A6D"/>
    <w:rsid w:val="001545E1"/>
    <w:rsid w:val="00154916"/>
    <w:rsid w:val="0016739C"/>
    <w:rsid w:val="00174AC9"/>
    <w:rsid w:val="00182FB3"/>
    <w:rsid w:val="00185B35"/>
    <w:rsid w:val="00191183"/>
    <w:rsid w:val="00194365"/>
    <w:rsid w:val="00195398"/>
    <w:rsid w:val="001964BD"/>
    <w:rsid w:val="00196EA0"/>
    <w:rsid w:val="001A4C09"/>
    <w:rsid w:val="001D5888"/>
    <w:rsid w:val="001E31AC"/>
    <w:rsid w:val="001E3C59"/>
    <w:rsid w:val="001F2BC8"/>
    <w:rsid w:val="001F5F6B"/>
    <w:rsid w:val="00204C84"/>
    <w:rsid w:val="00213407"/>
    <w:rsid w:val="00214FCC"/>
    <w:rsid w:val="002178DF"/>
    <w:rsid w:val="00217EEA"/>
    <w:rsid w:val="00222C07"/>
    <w:rsid w:val="00224F90"/>
    <w:rsid w:val="00230B03"/>
    <w:rsid w:val="00236304"/>
    <w:rsid w:val="00240C7F"/>
    <w:rsid w:val="00242822"/>
    <w:rsid w:val="00243EBC"/>
    <w:rsid w:val="00246A35"/>
    <w:rsid w:val="00247CF4"/>
    <w:rsid w:val="002532CB"/>
    <w:rsid w:val="00274563"/>
    <w:rsid w:val="00281493"/>
    <w:rsid w:val="00284348"/>
    <w:rsid w:val="00285CE1"/>
    <w:rsid w:val="00290F4A"/>
    <w:rsid w:val="002A1208"/>
    <w:rsid w:val="002A3DA0"/>
    <w:rsid w:val="002B68C2"/>
    <w:rsid w:val="002C0014"/>
    <w:rsid w:val="002C17E7"/>
    <w:rsid w:val="002D1F65"/>
    <w:rsid w:val="002D2AB8"/>
    <w:rsid w:val="002E2659"/>
    <w:rsid w:val="002E3B7B"/>
    <w:rsid w:val="002E4926"/>
    <w:rsid w:val="002F2B65"/>
    <w:rsid w:val="002F2D3F"/>
    <w:rsid w:val="002F51F5"/>
    <w:rsid w:val="002F5954"/>
    <w:rsid w:val="002F7BF0"/>
    <w:rsid w:val="00301396"/>
    <w:rsid w:val="00302AF7"/>
    <w:rsid w:val="003072CA"/>
    <w:rsid w:val="00312137"/>
    <w:rsid w:val="0031764A"/>
    <w:rsid w:val="003248BE"/>
    <w:rsid w:val="00330359"/>
    <w:rsid w:val="00330477"/>
    <w:rsid w:val="00331997"/>
    <w:rsid w:val="00332D8F"/>
    <w:rsid w:val="003339E3"/>
    <w:rsid w:val="0033762F"/>
    <w:rsid w:val="00343299"/>
    <w:rsid w:val="00344810"/>
    <w:rsid w:val="00360494"/>
    <w:rsid w:val="00360F11"/>
    <w:rsid w:val="00366C7E"/>
    <w:rsid w:val="00373C10"/>
    <w:rsid w:val="00384EA3"/>
    <w:rsid w:val="0039202B"/>
    <w:rsid w:val="003944B0"/>
    <w:rsid w:val="003A39A1"/>
    <w:rsid w:val="003A6CCF"/>
    <w:rsid w:val="003B0707"/>
    <w:rsid w:val="003C2191"/>
    <w:rsid w:val="003C3717"/>
    <w:rsid w:val="003D3863"/>
    <w:rsid w:val="003D6053"/>
    <w:rsid w:val="003E3209"/>
    <w:rsid w:val="003E4686"/>
    <w:rsid w:val="003E662A"/>
    <w:rsid w:val="003F095B"/>
    <w:rsid w:val="00406FA1"/>
    <w:rsid w:val="00410129"/>
    <w:rsid w:val="004110DE"/>
    <w:rsid w:val="00416E59"/>
    <w:rsid w:val="00423FBE"/>
    <w:rsid w:val="00426EDC"/>
    <w:rsid w:val="004355A8"/>
    <w:rsid w:val="00435728"/>
    <w:rsid w:val="0044085A"/>
    <w:rsid w:val="0044096B"/>
    <w:rsid w:val="004428CD"/>
    <w:rsid w:val="00447489"/>
    <w:rsid w:val="0047071C"/>
    <w:rsid w:val="00472213"/>
    <w:rsid w:val="00476A4B"/>
    <w:rsid w:val="00485A2C"/>
    <w:rsid w:val="004870BD"/>
    <w:rsid w:val="0049406F"/>
    <w:rsid w:val="004B21A5"/>
    <w:rsid w:val="004B3457"/>
    <w:rsid w:val="004C5646"/>
    <w:rsid w:val="004C5A07"/>
    <w:rsid w:val="004C6673"/>
    <w:rsid w:val="004D3EF6"/>
    <w:rsid w:val="004D6873"/>
    <w:rsid w:val="004E00B9"/>
    <w:rsid w:val="004E05CA"/>
    <w:rsid w:val="004E1147"/>
    <w:rsid w:val="004E5FEE"/>
    <w:rsid w:val="004F0525"/>
    <w:rsid w:val="005001DE"/>
    <w:rsid w:val="005037F0"/>
    <w:rsid w:val="00516A86"/>
    <w:rsid w:val="0052455E"/>
    <w:rsid w:val="00525E69"/>
    <w:rsid w:val="005275F6"/>
    <w:rsid w:val="00535361"/>
    <w:rsid w:val="0053572B"/>
    <w:rsid w:val="00541A58"/>
    <w:rsid w:val="00547C92"/>
    <w:rsid w:val="00557EE1"/>
    <w:rsid w:val="00560F65"/>
    <w:rsid w:val="00572102"/>
    <w:rsid w:val="00572A53"/>
    <w:rsid w:val="00573437"/>
    <w:rsid w:val="005812A5"/>
    <w:rsid w:val="00587FD4"/>
    <w:rsid w:val="0059429D"/>
    <w:rsid w:val="00594CE3"/>
    <w:rsid w:val="00596C6F"/>
    <w:rsid w:val="005B5F4C"/>
    <w:rsid w:val="005C5AC6"/>
    <w:rsid w:val="005E5229"/>
    <w:rsid w:val="005E7E6F"/>
    <w:rsid w:val="005F1BB0"/>
    <w:rsid w:val="005F1E42"/>
    <w:rsid w:val="00606BC5"/>
    <w:rsid w:val="006177CF"/>
    <w:rsid w:val="00620BC8"/>
    <w:rsid w:val="00635062"/>
    <w:rsid w:val="006365E8"/>
    <w:rsid w:val="006422F3"/>
    <w:rsid w:val="00643BF7"/>
    <w:rsid w:val="006479C3"/>
    <w:rsid w:val="00650476"/>
    <w:rsid w:val="00656C4D"/>
    <w:rsid w:val="00672606"/>
    <w:rsid w:val="0067279D"/>
    <w:rsid w:val="00690672"/>
    <w:rsid w:val="006A167A"/>
    <w:rsid w:val="006C1A57"/>
    <w:rsid w:val="006C24B9"/>
    <w:rsid w:val="006D0D8E"/>
    <w:rsid w:val="006D357F"/>
    <w:rsid w:val="006E2442"/>
    <w:rsid w:val="006E5716"/>
    <w:rsid w:val="006E58C2"/>
    <w:rsid w:val="00701F48"/>
    <w:rsid w:val="00706588"/>
    <w:rsid w:val="00706598"/>
    <w:rsid w:val="00707C77"/>
    <w:rsid w:val="007302B3"/>
    <w:rsid w:val="00730733"/>
    <w:rsid w:val="007309A6"/>
    <w:rsid w:val="00730E3A"/>
    <w:rsid w:val="007311C2"/>
    <w:rsid w:val="007311F3"/>
    <w:rsid w:val="00736AAF"/>
    <w:rsid w:val="00744E68"/>
    <w:rsid w:val="00754785"/>
    <w:rsid w:val="00764645"/>
    <w:rsid w:val="00765B2A"/>
    <w:rsid w:val="0076633B"/>
    <w:rsid w:val="00775143"/>
    <w:rsid w:val="007774CC"/>
    <w:rsid w:val="00783A34"/>
    <w:rsid w:val="0078641E"/>
    <w:rsid w:val="007937F8"/>
    <w:rsid w:val="00797F8D"/>
    <w:rsid w:val="007A1B3B"/>
    <w:rsid w:val="007B3EFD"/>
    <w:rsid w:val="007C6B52"/>
    <w:rsid w:val="007D16C5"/>
    <w:rsid w:val="007D6D53"/>
    <w:rsid w:val="007E3AAF"/>
    <w:rsid w:val="00812230"/>
    <w:rsid w:val="00816E41"/>
    <w:rsid w:val="00824388"/>
    <w:rsid w:val="00843367"/>
    <w:rsid w:val="00846E11"/>
    <w:rsid w:val="00862FE4"/>
    <w:rsid w:val="0086389A"/>
    <w:rsid w:val="00867411"/>
    <w:rsid w:val="008757BE"/>
    <w:rsid w:val="0087605E"/>
    <w:rsid w:val="0088314E"/>
    <w:rsid w:val="0088458F"/>
    <w:rsid w:val="00887FAB"/>
    <w:rsid w:val="0089144B"/>
    <w:rsid w:val="00892569"/>
    <w:rsid w:val="008941AE"/>
    <w:rsid w:val="008A5FE1"/>
    <w:rsid w:val="008B0337"/>
    <w:rsid w:val="008B1FEE"/>
    <w:rsid w:val="008B37CD"/>
    <w:rsid w:val="008B3E22"/>
    <w:rsid w:val="008C4584"/>
    <w:rsid w:val="008C5ED7"/>
    <w:rsid w:val="008E7158"/>
    <w:rsid w:val="008F5D02"/>
    <w:rsid w:val="008F675E"/>
    <w:rsid w:val="009004DD"/>
    <w:rsid w:val="00903C32"/>
    <w:rsid w:val="00906BD2"/>
    <w:rsid w:val="00910DE1"/>
    <w:rsid w:val="00916B16"/>
    <w:rsid w:val="009173B9"/>
    <w:rsid w:val="009258BA"/>
    <w:rsid w:val="00927FDD"/>
    <w:rsid w:val="0093335D"/>
    <w:rsid w:val="0093613E"/>
    <w:rsid w:val="00937C35"/>
    <w:rsid w:val="00937F5C"/>
    <w:rsid w:val="009407BC"/>
    <w:rsid w:val="00943026"/>
    <w:rsid w:val="009440D4"/>
    <w:rsid w:val="00951451"/>
    <w:rsid w:val="0095349E"/>
    <w:rsid w:val="009644AF"/>
    <w:rsid w:val="00966B81"/>
    <w:rsid w:val="009752D1"/>
    <w:rsid w:val="00977F79"/>
    <w:rsid w:val="00983C0D"/>
    <w:rsid w:val="00997534"/>
    <w:rsid w:val="009A1613"/>
    <w:rsid w:val="009A16BE"/>
    <w:rsid w:val="009A3221"/>
    <w:rsid w:val="009B77FB"/>
    <w:rsid w:val="009C1ED0"/>
    <w:rsid w:val="009C7720"/>
    <w:rsid w:val="009D78C0"/>
    <w:rsid w:val="009E40C6"/>
    <w:rsid w:val="009E7381"/>
    <w:rsid w:val="009F5674"/>
    <w:rsid w:val="009F58CA"/>
    <w:rsid w:val="009F7864"/>
    <w:rsid w:val="00A11870"/>
    <w:rsid w:val="00A11F61"/>
    <w:rsid w:val="00A20A84"/>
    <w:rsid w:val="00A21177"/>
    <w:rsid w:val="00A21707"/>
    <w:rsid w:val="00A23AFA"/>
    <w:rsid w:val="00A31B3E"/>
    <w:rsid w:val="00A3307B"/>
    <w:rsid w:val="00A42EDB"/>
    <w:rsid w:val="00A4504B"/>
    <w:rsid w:val="00A4689C"/>
    <w:rsid w:val="00A532F3"/>
    <w:rsid w:val="00A55385"/>
    <w:rsid w:val="00A64A5F"/>
    <w:rsid w:val="00A65A82"/>
    <w:rsid w:val="00A776F9"/>
    <w:rsid w:val="00A8489E"/>
    <w:rsid w:val="00A977A0"/>
    <w:rsid w:val="00AB02A7"/>
    <w:rsid w:val="00AB5264"/>
    <w:rsid w:val="00AB570A"/>
    <w:rsid w:val="00AC29F3"/>
    <w:rsid w:val="00AD2A23"/>
    <w:rsid w:val="00AD7C93"/>
    <w:rsid w:val="00AE18F8"/>
    <w:rsid w:val="00AE6128"/>
    <w:rsid w:val="00AE70AB"/>
    <w:rsid w:val="00AF17B1"/>
    <w:rsid w:val="00AF2AE0"/>
    <w:rsid w:val="00AF2EC3"/>
    <w:rsid w:val="00AF35E6"/>
    <w:rsid w:val="00B05808"/>
    <w:rsid w:val="00B10BE7"/>
    <w:rsid w:val="00B14E7B"/>
    <w:rsid w:val="00B231E5"/>
    <w:rsid w:val="00B2518C"/>
    <w:rsid w:val="00B336E6"/>
    <w:rsid w:val="00B337BE"/>
    <w:rsid w:val="00B410E9"/>
    <w:rsid w:val="00B418BF"/>
    <w:rsid w:val="00B46BFB"/>
    <w:rsid w:val="00B5049C"/>
    <w:rsid w:val="00B56A5E"/>
    <w:rsid w:val="00B57B60"/>
    <w:rsid w:val="00B67059"/>
    <w:rsid w:val="00B7015C"/>
    <w:rsid w:val="00B76372"/>
    <w:rsid w:val="00B87425"/>
    <w:rsid w:val="00BA55B8"/>
    <w:rsid w:val="00BB7391"/>
    <w:rsid w:val="00BC069C"/>
    <w:rsid w:val="00BC2B5B"/>
    <w:rsid w:val="00BC5624"/>
    <w:rsid w:val="00BD0251"/>
    <w:rsid w:val="00BD30EA"/>
    <w:rsid w:val="00BD7E31"/>
    <w:rsid w:val="00BE3332"/>
    <w:rsid w:val="00BE3C54"/>
    <w:rsid w:val="00BE451B"/>
    <w:rsid w:val="00BF69EF"/>
    <w:rsid w:val="00C02B87"/>
    <w:rsid w:val="00C07269"/>
    <w:rsid w:val="00C23160"/>
    <w:rsid w:val="00C35180"/>
    <w:rsid w:val="00C4086D"/>
    <w:rsid w:val="00C465A4"/>
    <w:rsid w:val="00C51A0E"/>
    <w:rsid w:val="00C54D58"/>
    <w:rsid w:val="00C6053F"/>
    <w:rsid w:val="00C62F75"/>
    <w:rsid w:val="00C748A1"/>
    <w:rsid w:val="00C8199F"/>
    <w:rsid w:val="00C91F02"/>
    <w:rsid w:val="00C925FC"/>
    <w:rsid w:val="00CA1896"/>
    <w:rsid w:val="00CA1F78"/>
    <w:rsid w:val="00CB434B"/>
    <w:rsid w:val="00CB5779"/>
    <w:rsid w:val="00CB5B28"/>
    <w:rsid w:val="00CD2019"/>
    <w:rsid w:val="00CD46AD"/>
    <w:rsid w:val="00CF5371"/>
    <w:rsid w:val="00D03077"/>
    <w:rsid w:val="00D0323A"/>
    <w:rsid w:val="00D0559F"/>
    <w:rsid w:val="00D064B5"/>
    <w:rsid w:val="00D077E9"/>
    <w:rsid w:val="00D13D3E"/>
    <w:rsid w:val="00D30C1E"/>
    <w:rsid w:val="00D33487"/>
    <w:rsid w:val="00D33DF2"/>
    <w:rsid w:val="00D417B6"/>
    <w:rsid w:val="00D42CB7"/>
    <w:rsid w:val="00D5413D"/>
    <w:rsid w:val="00D5530C"/>
    <w:rsid w:val="00D5578C"/>
    <w:rsid w:val="00D570A9"/>
    <w:rsid w:val="00D64147"/>
    <w:rsid w:val="00D678C9"/>
    <w:rsid w:val="00D70628"/>
    <w:rsid w:val="00D70B8F"/>
    <w:rsid w:val="00D70D02"/>
    <w:rsid w:val="00D74699"/>
    <w:rsid w:val="00D770C7"/>
    <w:rsid w:val="00D77585"/>
    <w:rsid w:val="00D8294E"/>
    <w:rsid w:val="00D829DE"/>
    <w:rsid w:val="00D85993"/>
    <w:rsid w:val="00D86945"/>
    <w:rsid w:val="00D90290"/>
    <w:rsid w:val="00DA3E08"/>
    <w:rsid w:val="00DB1F19"/>
    <w:rsid w:val="00DC706A"/>
    <w:rsid w:val="00DD152F"/>
    <w:rsid w:val="00DE213F"/>
    <w:rsid w:val="00DF027C"/>
    <w:rsid w:val="00DF18F8"/>
    <w:rsid w:val="00DF286C"/>
    <w:rsid w:val="00DF3C36"/>
    <w:rsid w:val="00E00A32"/>
    <w:rsid w:val="00E11A2F"/>
    <w:rsid w:val="00E15FC8"/>
    <w:rsid w:val="00E177AC"/>
    <w:rsid w:val="00E2118A"/>
    <w:rsid w:val="00E22ACD"/>
    <w:rsid w:val="00E35B0C"/>
    <w:rsid w:val="00E56801"/>
    <w:rsid w:val="00E620B0"/>
    <w:rsid w:val="00E64192"/>
    <w:rsid w:val="00E81B40"/>
    <w:rsid w:val="00E9061D"/>
    <w:rsid w:val="00EA094D"/>
    <w:rsid w:val="00EA0ECC"/>
    <w:rsid w:val="00EA4F61"/>
    <w:rsid w:val="00EA66EA"/>
    <w:rsid w:val="00EB2CC9"/>
    <w:rsid w:val="00EB71D5"/>
    <w:rsid w:val="00EB7F89"/>
    <w:rsid w:val="00EE7F5B"/>
    <w:rsid w:val="00EF555B"/>
    <w:rsid w:val="00F027BB"/>
    <w:rsid w:val="00F04027"/>
    <w:rsid w:val="00F0502C"/>
    <w:rsid w:val="00F11DCF"/>
    <w:rsid w:val="00F148D0"/>
    <w:rsid w:val="00F15C41"/>
    <w:rsid w:val="00F162EA"/>
    <w:rsid w:val="00F221F6"/>
    <w:rsid w:val="00F2539E"/>
    <w:rsid w:val="00F322BE"/>
    <w:rsid w:val="00F33571"/>
    <w:rsid w:val="00F355EC"/>
    <w:rsid w:val="00F45147"/>
    <w:rsid w:val="00F45754"/>
    <w:rsid w:val="00F52D27"/>
    <w:rsid w:val="00F56E2C"/>
    <w:rsid w:val="00F64C86"/>
    <w:rsid w:val="00F659BA"/>
    <w:rsid w:val="00F758E8"/>
    <w:rsid w:val="00F77F29"/>
    <w:rsid w:val="00F808F6"/>
    <w:rsid w:val="00F80CAB"/>
    <w:rsid w:val="00F8251F"/>
    <w:rsid w:val="00F83527"/>
    <w:rsid w:val="00F8738A"/>
    <w:rsid w:val="00FA158C"/>
    <w:rsid w:val="00FA43D0"/>
    <w:rsid w:val="00FB0A12"/>
    <w:rsid w:val="00FB14A5"/>
    <w:rsid w:val="00FB7B14"/>
    <w:rsid w:val="00FC0DB6"/>
    <w:rsid w:val="00FC5DE5"/>
    <w:rsid w:val="00FD2763"/>
    <w:rsid w:val="00FD38D2"/>
    <w:rsid w:val="00FD583F"/>
    <w:rsid w:val="00FD63F6"/>
    <w:rsid w:val="00FD7488"/>
    <w:rsid w:val="00FE127F"/>
    <w:rsid w:val="00FF16B4"/>
    <w:rsid w:val="00FF400F"/>
    <w:rsid w:val="00FF4D80"/>
    <w:rsid w:val="00FF6C33"/>
    <w:rsid w:val="01BDF4D7"/>
    <w:rsid w:val="0454FC3B"/>
    <w:rsid w:val="0EC11973"/>
    <w:rsid w:val="15DE4B3C"/>
    <w:rsid w:val="18DCF496"/>
    <w:rsid w:val="1D93E88E"/>
    <w:rsid w:val="27655F01"/>
    <w:rsid w:val="2DA8E755"/>
    <w:rsid w:val="37CD4A59"/>
    <w:rsid w:val="3A4A64D4"/>
    <w:rsid w:val="3CF7BA1D"/>
    <w:rsid w:val="3FA86014"/>
    <w:rsid w:val="40B1788F"/>
    <w:rsid w:val="48361B82"/>
    <w:rsid w:val="4C31DD1A"/>
    <w:rsid w:val="4F78BA29"/>
    <w:rsid w:val="50B1C935"/>
    <w:rsid w:val="559E62C8"/>
    <w:rsid w:val="55D279E2"/>
    <w:rsid w:val="5A4BD6EB"/>
    <w:rsid w:val="608E2F9B"/>
    <w:rsid w:val="60E911E5"/>
    <w:rsid w:val="632B3557"/>
    <w:rsid w:val="6D23A579"/>
    <w:rsid w:val="6E6A654D"/>
    <w:rsid w:val="7472084B"/>
    <w:rsid w:val="76506E42"/>
    <w:rsid w:val="7B25D041"/>
    <w:rsid w:val="7DE0F3E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944658"/>
  <w15:docId w15:val="{E6C687BB-F077-4DF9-80AD-9F229E0F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2213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3E320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F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4C5A07"/>
    <w:rPr>
      <w:color w:val="3592C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C5A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B3B"/>
    <w:rPr>
      <w:color w:val="3592CF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121BA0"/>
    <w:pPr>
      <w:spacing w:before="120"/>
    </w:pPr>
    <w:rPr>
      <w:rFonts w:cstheme="minorHAnsi"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01396"/>
    <w:pPr>
      <w:spacing w:before="120"/>
      <w:ind w:left="280"/>
    </w:pPr>
    <w:rPr>
      <w:rFonts w:cstheme="minorHAnsi"/>
      <w:bCs/>
      <w:sz w:val="22"/>
    </w:rPr>
  </w:style>
  <w:style w:type="paragraph" w:styleId="TDC3">
    <w:name w:val="toc 3"/>
    <w:basedOn w:val="Normal"/>
    <w:next w:val="Normal"/>
    <w:autoRedefine/>
    <w:uiPriority w:val="39"/>
    <w:unhideWhenUsed/>
    <w:rsid w:val="00301396"/>
    <w:pPr>
      <w:ind w:left="560"/>
    </w:pPr>
    <w:rPr>
      <w:rFonts w:cstheme="minorHAnsi"/>
      <w:b w:val="0"/>
      <w:sz w:val="20"/>
      <w:szCs w:val="20"/>
    </w:rPr>
  </w:style>
  <w:style w:type="paragraph" w:styleId="TDC4">
    <w:name w:val="toc 4"/>
    <w:basedOn w:val="Normal"/>
    <w:next w:val="Normal"/>
    <w:autoRedefine/>
    <w:uiPriority w:val="99"/>
    <w:unhideWhenUsed/>
    <w:rsid w:val="00301396"/>
    <w:pPr>
      <w:ind w:left="840"/>
    </w:pPr>
    <w:rPr>
      <w:rFonts w:cstheme="minorHAnsi"/>
      <w:b w:val="0"/>
      <w:sz w:val="20"/>
      <w:szCs w:val="20"/>
    </w:rPr>
  </w:style>
  <w:style w:type="paragraph" w:styleId="TDC5">
    <w:name w:val="toc 5"/>
    <w:basedOn w:val="Normal"/>
    <w:next w:val="Normal"/>
    <w:autoRedefine/>
    <w:uiPriority w:val="99"/>
    <w:unhideWhenUsed/>
    <w:rsid w:val="00301396"/>
    <w:pPr>
      <w:ind w:left="1120"/>
    </w:pPr>
    <w:rPr>
      <w:rFonts w:cstheme="minorHAnsi"/>
      <w:b w:val="0"/>
      <w:sz w:val="20"/>
      <w:szCs w:val="20"/>
    </w:rPr>
  </w:style>
  <w:style w:type="paragraph" w:styleId="TDC6">
    <w:name w:val="toc 6"/>
    <w:basedOn w:val="Normal"/>
    <w:next w:val="Normal"/>
    <w:autoRedefine/>
    <w:uiPriority w:val="99"/>
    <w:unhideWhenUsed/>
    <w:rsid w:val="00301396"/>
    <w:pPr>
      <w:ind w:left="1400"/>
    </w:pPr>
    <w:rPr>
      <w:rFonts w:cstheme="minorHAnsi"/>
      <w:b w:val="0"/>
      <w:sz w:val="20"/>
      <w:szCs w:val="20"/>
    </w:rPr>
  </w:style>
  <w:style w:type="paragraph" w:styleId="TDC7">
    <w:name w:val="toc 7"/>
    <w:basedOn w:val="Normal"/>
    <w:next w:val="Normal"/>
    <w:autoRedefine/>
    <w:uiPriority w:val="99"/>
    <w:unhideWhenUsed/>
    <w:rsid w:val="00301396"/>
    <w:pPr>
      <w:ind w:left="1680"/>
    </w:pPr>
    <w:rPr>
      <w:rFonts w:cstheme="minorHAnsi"/>
      <w:b w:val="0"/>
      <w:sz w:val="20"/>
      <w:szCs w:val="20"/>
    </w:rPr>
  </w:style>
  <w:style w:type="paragraph" w:styleId="TDC8">
    <w:name w:val="toc 8"/>
    <w:basedOn w:val="Normal"/>
    <w:next w:val="Normal"/>
    <w:autoRedefine/>
    <w:uiPriority w:val="99"/>
    <w:unhideWhenUsed/>
    <w:rsid w:val="00301396"/>
    <w:pPr>
      <w:ind w:left="1960"/>
    </w:pPr>
    <w:rPr>
      <w:rFonts w:cstheme="minorHAnsi"/>
      <w:b w:val="0"/>
      <w:sz w:val="20"/>
      <w:szCs w:val="20"/>
    </w:rPr>
  </w:style>
  <w:style w:type="paragraph" w:styleId="TDC9">
    <w:name w:val="toc 9"/>
    <w:basedOn w:val="Normal"/>
    <w:next w:val="Normal"/>
    <w:autoRedefine/>
    <w:uiPriority w:val="99"/>
    <w:unhideWhenUsed/>
    <w:rsid w:val="00301396"/>
    <w:pPr>
      <w:ind w:left="2240"/>
    </w:pPr>
    <w:rPr>
      <w:rFonts w:cstheme="minorHAnsi"/>
      <w:b w:val="0"/>
      <w:sz w:val="20"/>
      <w:szCs w:val="20"/>
    </w:rPr>
  </w:style>
  <w:style w:type="paragraph" w:customStyle="1" w:styleId="Default">
    <w:name w:val="Default"/>
    <w:rsid w:val="0023630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lang w:val="en-GB"/>
    </w:rPr>
  </w:style>
  <w:style w:type="character" w:customStyle="1" w:styleId="Ttulo3Car">
    <w:name w:val="Título 3 Car"/>
    <w:basedOn w:val="Fuentedeprrafopredeter"/>
    <w:link w:val="Ttulo3"/>
    <w:uiPriority w:val="5"/>
    <w:rsid w:val="003E3209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F8738A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A15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b w:val="0"/>
      <w:color w:val="auto"/>
      <w:sz w:val="20"/>
      <w:szCs w:val="20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A158C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4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3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53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9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9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5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7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26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6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3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7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37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6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5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emeisle.com/blog/install-xampp-and-wordpress-locally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://localhost/installation/index.php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ordpress.org/download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285CE1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5E7B"/>
    <w:rsid w:val="0007121D"/>
    <w:rsid w:val="00121E7B"/>
    <w:rsid w:val="00181575"/>
    <w:rsid w:val="001C2635"/>
    <w:rsid w:val="002133EC"/>
    <w:rsid w:val="00255E7B"/>
    <w:rsid w:val="00260B2D"/>
    <w:rsid w:val="00285CE1"/>
    <w:rsid w:val="002B46EA"/>
    <w:rsid w:val="00333774"/>
    <w:rsid w:val="00376D4F"/>
    <w:rsid w:val="004230CA"/>
    <w:rsid w:val="0043746B"/>
    <w:rsid w:val="004C4FEC"/>
    <w:rsid w:val="00594DE7"/>
    <w:rsid w:val="005D0621"/>
    <w:rsid w:val="00602AD2"/>
    <w:rsid w:val="006471EB"/>
    <w:rsid w:val="006C6366"/>
    <w:rsid w:val="00700F99"/>
    <w:rsid w:val="00706666"/>
    <w:rsid w:val="00767CE4"/>
    <w:rsid w:val="007A2892"/>
    <w:rsid w:val="007C02A7"/>
    <w:rsid w:val="007C68DE"/>
    <w:rsid w:val="007E0F72"/>
    <w:rsid w:val="0081482A"/>
    <w:rsid w:val="00832D26"/>
    <w:rsid w:val="00852BBA"/>
    <w:rsid w:val="008768C5"/>
    <w:rsid w:val="008A5749"/>
    <w:rsid w:val="008A7A9C"/>
    <w:rsid w:val="009177FA"/>
    <w:rsid w:val="009740A4"/>
    <w:rsid w:val="009814C2"/>
    <w:rsid w:val="009E26E9"/>
    <w:rsid w:val="00A06B2C"/>
    <w:rsid w:val="00A70DEC"/>
    <w:rsid w:val="00AD0DE9"/>
    <w:rsid w:val="00C1217C"/>
    <w:rsid w:val="00CC4D0D"/>
    <w:rsid w:val="00D063F9"/>
    <w:rsid w:val="00D34058"/>
    <w:rsid w:val="00D62085"/>
    <w:rsid w:val="00DD71B0"/>
    <w:rsid w:val="00E723D2"/>
    <w:rsid w:val="00F123E2"/>
    <w:rsid w:val="00F7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7145F-F4E1-4D00-A40B-5DD70520A0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</Template>
  <TotalTime>836</TotalTime>
  <Pages>1</Pages>
  <Words>682</Words>
  <Characters>3894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4567</CharactersWithSpaces>
  <SharedDoc>false</SharedDoc>
  <HLinks>
    <vt:vector size="48" baseType="variant">
      <vt:variant>
        <vt:i4>3145778</vt:i4>
      </vt:variant>
      <vt:variant>
        <vt:i4>27</vt:i4>
      </vt:variant>
      <vt:variant>
        <vt:i4>0</vt:i4>
      </vt:variant>
      <vt:variant>
        <vt:i4>5</vt:i4>
      </vt:variant>
      <vt:variant>
        <vt:lpwstr>https://github.com/gitblanc/SR</vt:lpwstr>
      </vt:variant>
      <vt:variant>
        <vt:lpwstr/>
      </vt:variant>
      <vt:variant>
        <vt:i4>7798887</vt:i4>
      </vt:variant>
      <vt:variant>
        <vt:i4>24</vt:i4>
      </vt:variant>
      <vt:variant>
        <vt:i4>0</vt:i4>
      </vt:variant>
      <vt:variant>
        <vt:i4>5</vt:i4>
      </vt:variant>
      <vt:variant>
        <vt:lpwstr>https://stackoverflow.com/questions/4582504/xampp-apache-webserver-localhost-not-working-on-mac-os</vt:lpwstr>
      </vt:variant>
      <vt:variant>
        <vt:lpwstr/>
      </vt:variant>
      <vt:variant>
        <vt:i4>4980826</vt:i4>
      </vt:variant>
      <vt:variant>
        <vt:i4>21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4980826</vt:i4>
      </vt:variant>
      <vt:variant>
        <vt:i4>18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https://www.youtube.com/watch?v=fsQoA7NMhsU</vt:lpwstr>
      </vt:variant>
      <vt:variant>
        <vt:lpwstr/>
      </vt:variant>
      <vt:variant>
        <vt:i4>4325402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https://randomnerdtutorials.com/esp32-web-server-arduino-ide/</vt:lpwstr>
      </vt:variant>
      <vt:variant>
        <vt:lpwstr/>
      </vt:variant>
      <vt:variant>
        <vt:i4>1835034</vt:i4>
      </vt:variant>
      <vt:variant>
        <vt:i4>9</vt:i4>
      </vt:variant>
      <vt:variant>
        <vt:i4>0</vt:i4>
      </vt:variant>
      <vt:variant>
        <vt:i4>5</vt:i4>
      </vt:variant>
      <vt:variant>
        <vt:lpwstr>http://www.esp32learning.com/code/esp32-and-dht11-sensor-example.php</vt:lpwstr>
      </vt:variant>
      <vt:variant>
        <vt:lpwstr/>
      </vt:variant>
      <vt:variant>
        <vt:i4>1900610</vt:i4>
      </vt:variant>
      <vt:variant>
        <vt:i4>6</vt:i4>
      </vt:variant>
      <vt:variant>
        <vt:i4>0</vt:i4>
      </vt:variant>
      <vt:variant>
        <vt:i4>5</vt:i4>
      </vt:variant>
      <vt:variant>
        <vt:lpwstr>https://www.upesy.com/blogs/tutorials/how-to-connect-wifi-acces-point-with-esp32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 edu</dc:creator>
  <cp:keywords/>
  <cp:lastModifiedBy>Eduardo Blanco Bielsa</cp:lastModifiedBy>
  <cp:revision>37</cp:revision>
  <cp:lastPrinted>2023-04-05T13:02:00Z</cp:lastPrinted>
  <dcterms:created xsi:type="dcterms:W3CDTF">2022-12-18T19:34:00Z</dcterms:created>
  <dcterms:modified xsi:type="dcterms:W3CDTF">2023-04-05T13:02:00Z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