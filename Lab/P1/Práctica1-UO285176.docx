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Default="00230B03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1" behindDoc="1" locked="0" layoutInCell="1" allowOverlap="1" wp14:anchorId="739A6225" wp14:editId="3AC89A81">
            <wp:simplePos x="0" y="0"/>
            <wp:positionH relativeFrom="page">
              <wp:posOffset>-86995</wp:posOffset>
            </wp:positionH>
            <wp:positionV relativeFrom="page">
              <wp:posOffset>-576579</wp:posOffset>
            </wp:positionV>
            <wp:extent cx="13219316" cy="7833668"/>
            <wp:effectExtent l="0" t="0" r="190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6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Default="00D077E9" w:rsidP="00AB02A7">
            <w:pPr>
              <w:rPr>
                <w:noProof/>
              </w:rPr>
            </w:pPr>
          </w:p>
          <w:p w14:paraId="4DF7BAA2" w14:textId="06FDF878" w:rsidR="00D077E9" w:rsidRDefault="00D077E9" w:rsidP="00AB02A7">
            <w:pPr>
              <w:rPr>
                <w:noProof/>
              </w:rPr>
            </w:pPr>
          </w:p>
        </w:tc>
      </w:tr>
      <w:tr w:rsidR="00D077E9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B7B9DB" wp14:editId="02C7C666">
                      <wp:extent cx="3528695" cy="2217964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2179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6623A272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Administración de Sistemas y Redes</w:t>
                                  </w:r>
                                </w:p>
                                <w:p w14:paraId="6AC88D92" w14:textId="6B8F7F79" w:rsidR="00FD63F6" w:rsidRPr="00D5530C" w:rsidRDefault="00301396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Práctica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7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" filled="f" stroked="f" strokeweight=".5pt">
                      <v:textbox>
                        <w:txbxContent>
                          <w:p w14:paraId="044F2199" w14:textId="6623A272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Administración de Sistemas y Redes</w:t>
                            </w:r>
                          </w:p>
                          <w:p w14:paraId="6AC88D92" w14:textId="6B8F7F79" w:rsidR="00FD63F6" w:rsidRPr="00D5530C" w:rsidRDefault="00301396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Práctica 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21A37198" w:rsidR="00FD63F6" w:rsidRDefault="0030139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649927D" wp14:editId="1F8576B7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49AF64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B8D699A" w14:textId="08027351" w:rsidR="00D077E9" w:rsidRDefault="00D077E9" w:rsidP="00AB02A7">
            <w:pPr>
              <w:rPr>
                <w:noProof/>
              </w:rPr>
            </w:pPr>
          </w:p>
        </w:tc>
      </w:tr>
      <w:tr w:rsidR="00D077E9" w:rsidRPr="007774CC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rFonts w:ascii="Eras Medium ITC" w:hAnsi="Eras Medium ITC"/>
                <w:color w:val="FFFFFF" w:themeColor="background1"/>
              </w:rPr>
            </w:sdtEndPr>
            <w:sdtContent>
              <w:p w14:paraId="6DD28517" w14:textId="0678AEAE" w:rsidR="00D077E9" w:rsidRPr="00D5530C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FD63F6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121BA0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t>2 febrero</w: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77C84F0A" w14:textId="77777777" w:rsidR="007774CC" w:rsidRP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4E8BAEEA" w14:textId="79AC65A1" w:rsidR="007774CC" w:rsidRPr="00E11A2F" w:rsidRDefault="00301396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>Autor</w:t>
            </w:r>
            <w:r w:rsidR="007774CC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: </w:t>
            </w:r>
            <w:r w:rsidR="00435728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="007774CC"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Eduardo Blanco Bielsa</w:t>
            </w:r>
          </w:p>
          <w:p w14:paraId="65C3DA4E" w14:textId="07A108BE" w:rsidR="00FF6C33" w:rsidRPr="00E11A2F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E11A2F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UO: </w:t>
            </w:r>
            <w:r w:rsidRPr="00E11A2F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UO285176</w:t>
            </w:r>
          </w:p>
          <w:p w14:paraId="47D92595" w14:textId="5A1C6EAC" w:rsidR="00FF6C33" w:rsidRPr="00D5530C" w:rsidRDefault="00FF6C33" w:rsidP="00301396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FF6C3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US" w:bidi="es-ES"/>
              </w:rPr>
              <w:t xml:space="preserve">Correo: </w:t>
            </w:r>
            <w: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UO285176@uniovi.es</w:t>
            </w:r>
          </w:p>
          <w:p w14:paraId="221628DD" w14:textId="77777777" w:rsidR="007774CC" w:rsidRPr="007774CC" w:rsidRDefault="007774CC" w:rsidP="00AB02A7">
            <w:pPr>
              <w:rPr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7774CC" w:rsidRDefault="00D077E9" w:rsidP="00AB02A7">
            <w:pPr>
              <w:rPr>
                <w:noProof/>
                <w:sz w:val="10"/>
                <w:szCs w:val="10"/>
                <w:lang w:val="en-US"/>
              </w:rPr>
            </w:pPr>
          </w:p>
        </w:tc>
      </w:tr>
      <w:tr w:rsidR="007774CC" w:rsidRPr="007774CC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460127AB" w:rsidR="007774CC" w:rsidRPr="00FD63F6" w:rsidRDefault="00FF6C33" w:rsidP="00FF6C33">
            <w:pPr>
              <w:tabs>
                <w:tab w:val="left" w:pos="1783"/>
              </w:tabs>
              <w:rPr>
                <w:rStyle w:val="SubttuloCar"/>
                <w:b w:val="0"/>
                <w:noProof/>
                <w:color w:val="FFFFFF" w:themeColor="background1"/>
                <w:lang w:bidi="es-ES"/>
              </w:rPr>
            </w:pPr>
            <w:r>
              <w:rPr>
                <w:rStyle w:val="SubttuloCar"/>
                <w:b w:val="0"/>
                <w:noProof/>
                <w:color w:val="FFFFFF" w:themeColor="background1"/>
                <w:lang w:bidi="es-ES"/>
              </w:rPr>
              <w:tab/>
            </w:r>
          </w:p>
        </w:tc>
      </w:tr>
    </w:tbl>
    <w:p w14:paraId="3F0C2659" w14:textId="474948DA" w:rsidR="007774CC" w:rsidRPr="00331997" w:rsidRDefault="00AB02A7" w:rsidP="007774CC">
      <w:pPr>
        <w:spacing w:after="200"/>
        <w:rPr>
          <w:b w:val="0"/>
          <w:bCs/>
          <w:noProof/>
          <w:color w:val="auto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626F7B9D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762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41000">
                              <a:srgbClr val="000000"/>
                            </a:gs>
                            <a:gs pos="10000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DEBAD" id="Rectángulo 2" o:spid="_x0000_s1026" alt="rectángulo de color" style="position:absolute;margin-left:-58.8pt;margin-top:572pt;width:611.1pt;height:270.9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" fillcolor="black" stroked="f" strokeweight="2pt">
                <v:fill color2="#b1e4fd [660]" rotate="t" angle="45" colors="0 black;26870f black" focus="100%" type="gradient"/>
                <w10:wrap anchory="page"/>
              </v:rect>
            </w:pict>
          </mc:Fallback>
        </mc:AlternateContent>
      </w:r>
      <w:r w:rsidR="00D077E9" w:rsidRPr="007774CC">
        <w:rPr>
          <w:noProof/>
          <w:lang w:val="en-US" w:bidi="es-ES"/>
        </w:rPr>
        <w:br w:type="page"/>
      </w:r>
    </w:p>
    <w:p w14:paraId="33E587F5" w14:textId="0A5FCB54" w:rsidR="00D8294E" w:rsidRPr="00D8294E" w:rsidRDefault="00D8294E" w:rsidP="00D8294E">
      <w:pPr>
        <w:pStyle w:val="Ttulo1"/>
        <w:rPr>
          <w:rFonts w:ascii="Eras Medium ITC" w:hAnsi="Eras Medium ITC"/>
          <w:color w:val="5951C8" w:themeColor="text1" w:themeTint="80"/>
        </w:rPr>
      </w:pPr>
      <w:bookmarkStart w:id="0" w:name="_Toc126256401"/>
      <w:r>
        <w:rPr>
          <w:rFonts w:ascii="Eras Medium ITC" w:hAnsi="Eras Medium ITC"/>
          <w:color w:val="5951C8" w:themeColor="text1" w:themeTint="80"/>
        </w:rPr>
        <w:lastRenderedPageBreak/>
        <w:t>Índice</w:t>
      </w:r>
      <w:bookmarkEnd w:id="0"/>
    </w:p>
    <w:p w14:paraId="75964438" w14:textId="47641B66" w:rsidR="00121BA0" w:rsidRPr="00121BA0" w:rsidRDefault="00472213">
      <w:pPr>
        <w:pStyle w:val="TDC1"/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6"/>
          <w:szCs w:val="36"/>
          <w:lang w:val="en-GB" w:eastAsia="en-GB"/>
        </w:rPr>
      </w:pPr>
      <w:r w:rsidRPr="00121BA0">
        <w:rPr>
          <w:rFonts w:ascii="Eras Medium ITC" w:hAnsi="Eras Medium ITC"/>
          <w:b w:val="0"/>
          <w:bCs w:val="0"/>
          <w:i w:val="0"/>
          <w:iCs w:val="0"/>
          <w:color w:val="auto"/>
          <w:sz w:val="36"/>
          <w:szCs w:val="36"/>
        </w:rPr>
        <w:fldChar w:fldCharType="begin"/>
      </w:r>
      <w:r w:rsidRPr="00121BA0">
        <w:rPr>
          <w:rFonts w:ascii="Eras Medium ITC" w:hAnsi="Eras Medium ITC"/>
          <w:b w:val="0"/>
          <w:bCs w:val="0"/>
          <w:i w:val="0"/>
          <w:iCs w:val="0"/>
          <w:color w:val="auto"/>
          <w:sz w:val="36"/>
          <w:szCs w:val="36"/>
        </w:rPr>
        <w:instrText xml:space="preserve"> TOC \o "1-3" \h \z \u </w:instrText>
      </w:r>
      <w:r w:rsidRPr="00121BA0">
        <w:rPr>
          <w:rFonts w:ascii="Eras Medium ITC" w:hAnsi="Eras Medium ITC"/>
          <w:b w:val="0"/>
          <w:bCs w:val="0"/>
          <w:i w:val="0"/>
          <w:iCs w:val="0"/>
          <w:color w:val="auto"/>
          <w:sz w:val="36"/>
          <w:szCs w:val="36"/>
        </w:rPr>
        <w:fldChar w:fldCharType="separate"/>
      </w:r>
      <w:hyperlink w:anchor="_Toc126256401" w:history="1">
        <w:r w:rsidR="00121BA0" w:rsidRPr="00121BA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6"/>
            <w:szCs w:val="36"/>
          </w:rPr>
          <w:t>Índice</w:t>
        </w:r>
        <w:r w:rsidR="00121BA0"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ab/>
        </w:r>
        <w:r w:rsidR="00121BA0"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begin"/>
        </w:r>
        <w:r w:rsidR="00121BA0"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instrText xml:space="preserve"> PAGEREF _Toc126256401 \h </w:instrText>
        </w:r>
        <w:r w:rsidR="00121BA0"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</w:r>
        <w:r w:rsidR="00121BA0"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separate"/>
        </w:r>
        <w:r w:rsid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>2</w:t>
        </w:r>
        <w:r w:rsidR="00121BA0"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20C415DA" w14:textId="3AEA9C26" w:rsidR="00121BA0" w:rsidRPr="00121BA0" w:rsidRDefault="00121BA0">
      <w:pPr>
        <w:pStyle w:val="TDC1"/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6"/>
          <w:szCs w:val="36"/>
          <w:lang w:val="en-GB" w:eastAsia="en-GB"/>
        </w:rPr>
      </w:pPr>
      <w:hyperlink w:anchor="_Toc126256402" w:history="1">
        <w:r w:rsidRPr="00121BA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6"/>
            <w:szCs w:val="36"/>
          </w:rPr>
          <w:t>Parte 1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instrText xml:space="preserve"> PAGEREF _Toc126256402 \h </w:instrTex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>3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1D870944" w14:textId="0E0119D0" w:rsidR="00121BA0" w:rsidRPr="00121BA0" w:rsidRDefault="00121BA0">
      <w:pPr>
        <w:pStyle w:val="TDC1"/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6"/>
          <w:szCs w:val="36"/>
          <w:lang w:val="en-GB" w:eastAsia="en-GB"/>
        </w:rPr>
      </w:pPr>
      <w:hyperlink w:anchor="_Toc126256403" w:history="1">
        <w:r w:rsidRPr="00121BA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6"/>
            <w:szCs w:val="36"/>
          </w:rPr>
          <w:t>Parte 2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instrText xml:space="preserve"> PAGEREF _Toc126256403 \h </w:instrTex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>5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607B2A9A" w14:textId="74723DE5" w:rsidR="00121BA0" w:rsidRPr="00121BA0" w:rsidRDefault="00121BA0">
      <w:pPr>
        <w:pStyle w:val="TDC1"/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6"/>
          <w:szCs w:val="36"/>
          <w:lang w:val="en-GB" w:eastAsia="en-GB"/>
        </w:rPr>
      </w:pPr>
      <w:hyperlink w:anchor="_Toc126256404" w:history="1">
        <w:r w:rsidRPr="00121BA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6"/>
            <w:szCs w:val="36"/>
          </w:rPr>
          <w:t>Parte 3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instrText xml:space="preserve"> PAGEREF _Toc126256404 \h </w:instrTex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>6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701E38EC" w14:textId="466F84A5" w:rsidR="00121BA0" w:rsidRPr="00121BA0" w:rsidRDefault="00121BA0">
      <w:pPr>
        <w:pStyle w:val="TDC1"/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6"/>
          <w:szCs w:val="36"/>
          <w:lang w:val="en-GB" w:eastAsia="en-GB"/>
        </w:rPr>
      </w:pPr>
      <w:hyperlink w:anchor="_Toc126256405" w:history="1">
        <w:r w:rsidRPr="00121BA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6"/>
            <w:szCs w:val="36"/>
          </w:rPr>
          <w:t>Parte 4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instrText xml:space="preserve"> PAGEREF _Toc126256405 \h </w:instrTex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>10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527AB3EA" w14:textId="2BD65C1C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06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1.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Cambio del prompt y cambio del nombre de host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_Toc126256406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10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4854ED5A" w14:textId="497D3A0C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07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2.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Systemd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_Toc126256407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11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7D226B43" w14:textId="07A57FEC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08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3.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Syslog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_Toc126256408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12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2C79D3D1" w14:textId="0D12C0D2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09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4.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Login desde terminales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_Toc126256409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12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58BFB0BF" w14:textId="654701E8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10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5.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Ejecución periódica de comandos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_Toc126256410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14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4CEC7597" w14:textId="3E87CC54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11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6.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Login desde red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_Toc126256411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14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2667F268" w14:textId="4695635A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12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7.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Sistemas de ficheros en red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_Toc126256412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15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7CCB3D5E" w14:textId="717EB3EB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13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8.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Correo electrónico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_Toc126256413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15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1BFE4B31" w14:textId="556176F2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14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9.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Servicios de impresión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_Toc126256414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17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05975D03" w14:textId="4D94110D" w:rsidR="00121BA0" w:rsidRPr="00121BA0" w:rsidRDefault="00121BA0">
      <w:pPr>
        <w:pStyle w:val="TDC1"/>
        <w:rPr>
          <w:rFonts w:ascii="Eras Medium ITC" w:hAnsi="Eras Medium ITC" w:cstheme="minorBidi"/>
          <w:b w:val="0"/>
          <w:bCs w:val="0"/>
          <w:i w:val="0"/>
          <w:iCs w:val="0"/>
          <w:noProof/>
          <w:color w:val="auto"/>
          <w:sz w:val="36"/>
          <w:szCs w:val="36"/>
          <w:lang w:val="en-GB" w:eastAsia="en-GB"/>
        </w:rPr>
      </w:pPr>
      <w:hyperlink w:anchor="_Toc126256415" w:history="1">
        <w:r w:rsidRPr="00121BA0">
          <w:rPr>
            <w:rStyle w:val="Hipervnculo"/>
            <w:rFonts w:ascii="Eras Medium ITC" w:hAnsi="Eras Medium ITC"/>
            <w:b w:val="0"/>
            <w:bCs w:val="0"/>
            <w:i w:val="0"/>
            <w:iCs w:val="0"/>
            <w:noProof/>
            <w:color w:val="auto"/>
            <w:sz w:val="36"/>
            <w:szCs w:val="36"/>
          </w:rPr>
          <w:t>Opcional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instrText xml:space="preserve"> PAGEREF _Toc126256415 \h </w:instrTex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t>17</w:t>
        </w:r>
        <w:r w:rsidRPr="00121BA0">
          <w:rPr>
            <w:rFonts w:ascii="Eras Medium ITC" w:hAnsi="Eras Medium ITC"/>
            <w:b w:val="0"/>
            <w:bCs w:val="0"/>
            <w:i w:val="0"/>
            <w:i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1AD7F723" w14:textId="0DA997AF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16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1.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Nueva máquina virtual con GUI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_Toc126256416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17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6A30B249" w14:textId="551222C4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17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2.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Documentación y ayuda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_Toc126256417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18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693479AD" w14:textId="4D7C18C6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18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3.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Conceptos básicos de administración de paquetes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_Toc126256418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21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1D2CD5EA" w14:textId="28757E3A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19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4.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Opciones del kernel. Mostrar la versión del kernel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_Toc126256419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23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5C173358" w14:textId="2740BDC7" w:rsidR="00121BA0" w:rsidRPr="00121BA0" w:rsidRDefault="00121BA0">
      <w:pPr>
        <w:pStyle w:val="TDC2"/>
        <w:tabs>
          <w:tab w:val="left" w:pos="840"/>
          <w:tab w:val="right" w:leader="underscore" w:pos="10024"/>
        </w:tabs>
        <w:rPr>
          <w:rFonts w:ascii="Eras Medium ITC" w:hAnsi="Eras Medium ITC" w:cstheme="minorBidi"/>
          <w:b w:val="0"/>
          <w:bCs w:val="0"/>
          <w:noProof/>
          <w:color w:val="auto"/>
          <w:sz w:val="36"/>
          <w:szCs w:val="36"/>
          <w:lang w:val="en-GB" w:eastAsia="en-GB"/>
        </w:rPr>
      </w:pPr>
      <w:hyperlink w:anchor="_Toc126256420" w:history="1"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5.</w:t>
        </w:r>
        <w:r w:rsidRPr="00121BA0">
          <w:rPr>
            <w:rFonts w:ascii="Eras Medium ITC" w:hAnsi="Eras Medium ITC" w:cstheme="minorBidi"/>
            <w:b w:val="0"/>
            <w:bCs w:val="0"/>
            <w:noProof/>
            <w:color w:val="auto"/>
            <w:sz w:val="36"/>
            <w:szCs w:val="36"/>
            <w:lang w:val="en-GB" w:eastAsia="en-GB"/>
          </w:rPr>
          <w:tab/>
        </w:r>
        <w:r w:rsidRPr="00121BA0">
          <w:rPr>
            <w:rStyle w:val="Hipervnculo"/>
            <w:rFonts w:ascii="Eras Medium ITC" w:hAnsi="Eras Medium ITC"/>
            <w:b w:val="0"/>
            <w:bCs w:val="0"/>
            <w:noProof/>
            <w:color w:val="auto"/>
            <w:sz w:val="36"/>
            <w:szCs w:val="36"/>
          </w:rPr>
          <w:t>Mensaje de presentación /etc/motd, /etc/issue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ab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begin"/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instrText xml:space="preserve"> PAGEREF _Toc126256420 \h </w:instrTex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separate"/>
        </w:r>
        <w:r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t>23</w:t>
        </w:r>
        <w:r w:rsidRPr="00121BA0">
          <w:rPr>
            <w:rFonts w:ascii="Eras Medium ITC" w:hAnsi="Eras Medium ITC"/>
            <w:b w:val="0"/>
            <w:bCs w:val="0"/>
            <w:noProof/>
            <w:webHidden/>
            <w:color w:val="auto"/>
            <w:sz w:val="36"/>
            <w:szCs w:val="36"/>
          </w:rPr>
          <w:fldChar w:fldCharType="end"/>
        </w:r>
      </w:hyperlink>
    </w:p>
    <w:p w14:paraId="1EDA0F73" w14:textId="01199FCC" w:rsidR="00560F65" w:rsidRDefault="00472213" w:rsidP="00D8294E">
      <w:pPr>
        <w:pStyle w:val="Contenido"/>
      </w:pPr>
      <w:r w:rsidRPr="00121BA0">
        <w:rPr>
          <w:rFonts w:ascii="Eras Medium ITC" w:hAnsi="Eras Medium ITC"/>
          <w:color w:val="auto"/>
          <w:sz w:val="36"/>
          <w:szCs w:val="36"/>
        </w:rPr>
        <w:fldChar w:fldCharType="end"/>
      </w:r>
    </w:p>
    <w:p w14:paraId="169CA7B2" w14:textId="12DA102A" w:rsidR="00D8294E" w:rsidRPr="00D8294E" w:rsidRDefault="00D8294E" w:rsidP="00D8294E">
      <w:pPr>
        <w:pStyle w:val="Contenido"/>
        <w:rPr>
          <w:sz w:val="24"/>
          <w:szCs w:val="24"/>
        </w:rPr>
      </w:pPr>
    </w:p>
    <w:p w14:paraId="52AACD16" w14:textId="516B40E3" w:rsidR="00D8294E" w:rsidRPr="00D8294E" w:rsidRDefault="00D8294E" w:rsidP="00D8294E">
      <w:pPr>
        <w:pStyle w:val="Contenido"/>
        <w:rPr>
          <w:sz w:val="24"/>
          <w:szCs w:val="24"/>
        </w:rPr>
      </w:pPr>
    </w:p>
    <w:p w14:paraId="1AA517F0" w14:textId="650721E3" w:rsidR="00D8294E" w:rsidRPr="00D8294E" w:rsidRDefault="00D8294E" w:rsidP="00D8294E">
      <w:pPr>
        <w:pStyle w:val="Contenido"/>
        <w:rPr>
          <w:sz w:val="24"/>
          <w:szCs w:val="24"/>
        </w:rPr>
      </w:pPr>
    </w:p>
    <w:p w14:paraId="5DABEC03" w14:textId="36A15157" w:rsidR="00D8294E" w:rsidRPr="00D8294E" w:rsidRDefault="00D8294E" w:rsidP="00D8294E">
      <w:pPr>
        <w:pStyle w:val="Contenido"/>
        <w:rPr>
          <w:sz w:val="24"/>
          <w:szCs w:val="24"/>
        </w:rPr>
      </w:pPr>
    </w:p>
    <w:p w14:paraId="44A9E759" w14:textId="6943F431" w:rsidR="00D8294E" w:rsidRDefault="00D8294E" w:rsidP="00D8294E">
      <w:pPr>
        <w:pStyle w:val="Contenido"/>
        <w:rPr>
          <w:sz w:val="24"/>
          <w:szCs w:val="24"/>
        </w:rPr>
      </w:pPr>
    </w:p>
    <w:p w14:paraId="6EFBD81C" w14:textId="77777777" w:rsidR="00D8294E" w:rsidRDefault="00D8294E" w:rsidP="00D8294E">
      <w:pPr>
        <w:pStyle w:val="Contenido"/>
      </w:pPr>
    </w:p>
    <w:p w14:paraId="449CBC37" w14:textId="1E210585" w:rsidR="003072CA" w:rsidRPr="006479C3" w:rsidRDefault="00301396" w:rsidP="006479C3">
      <w:pPr>
        <w:pStyle w:val="Ttulo1"/>
        <w:rPr>
          <w:rFonts w:ascii="Eras Medium ITC" w:hAnsi="Eras Medium ITC"/>
          <w:color w:val="5951C8" w:themeColor="text1" w:themeTint="80"/>
        </w:rPr>
      </w:pPr>
      <w:bookmarkStart w:id="1" w:name="_Toc126256402"/>
      <w:r w:rsidRPr="006479C3">
        <w:rPr>
          <w:rFonts w:ascii="Eras Medium ITC" w:hAnsi="Eras Medium ITC"/>
          <w:color w:val="5951C8" w:themeColor="text1" w:themeTint="80"/>
        </w:rPr>
        <w:lastRenderedPageBreak/>
        <w:t>Parte 1</w:t>
      </w:r>
      <w:bookmarkEnd w:id="1"/>
    </w:p>
    <w:p w14:paraId="315DD10A" w14:textId="2CF7813C" w:rsidR="00301396" w:rsidRDefault="00301396" w:rsidP="00301396">
      <w:pPr>
        <w:pStyle w:val="Ttulo"/>
        <w:numPr>
          <w:ilvl w:val="0"/>
          <w:numId w:val="25"/>
        </w:numPr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 w:rsidRPr="00301396">
        <w:rPr>
          <w:rFonts w:ascii="Eras Medium ITC" w:hAnsi="Eras Medium ITC"/>
          <w:b w:val="0"/>
          <w:bCs w:val="0"/>
          <w:color w:val="auto"/>
          <w:sz w:val="24"/>
          <w:szCs w:val="24"/>
        </w:rPr>
        <w:t>Realizamos la instalación de Linux</w:t>
      </w:r>
      <w:r w:rsidR="00F04027">
        <w:rPr>
          <w:rFonts w:ascii="Eras Medium ITC" w:hAnsi="Eras Medium ITC"/>
          <w:b w:val="0"/>
          <w:bCs w:val="0"/>
          <w:color w:val="auto"/>
          <w:sz w:val="24"/>
          <w:szCs w:val="24"/>
        </w:rPr>
        <w:t xml:space="preserve"> (</w:t>
      </w:r>
      <w:proofErr w:type="spellStart"/>
      <w:r w:rsidR="00F04027">
        <w:rPr>
          <w:rFonts w:ascii="Eras Medium ITC" w:hAnsi="Eras Medium ITC"/>
          <w:b w:val="0"/>
          <w:bCs w:val="0"/>
          <w:color w:val="auto"/>
          <w:sz w:val="24"/>
          <w:szCs w:val="24"/>
        </w:rPr>
        <w:t>AlmaLinux</w:t>
      </w:r>
      <w:proofErr w:type="spellEnd"/>
      <w:r w:rsidR="00F04027">
        <w:rPr>
          <w:rFonts w:ascii="Eras Medium ITC" w:hAnsi="Eras Medium ITC"/>
          <w:b w:val="0"/>
          <w:bCs w:val="0"/>
          <w:color w:val="auto"/>
          <w:sz w:val="24"/>
          <w:szCs w:val="24"/>
        </w:rPr>
        <w:t>)</w:t>
      </w:r>
      <w:r w:rsidRPr="00301396">
        <w:rPr>
          <w:rFonts w:ascii="Eras Medium ITC" w:hAnsi="Eras Medium ITC"/>
          <w:b w:val="0"/>
          <w:bCs w:val="0"/>
          <w:color w:val="auto"/>
          <w:sz w:val="24"/>
          <w:szCs w:val="24"/>
        </w:rPr>
        <w:t>:</w:t>
      </w:r>
    </w:p>
    <w:p w14:paraId="72A44778" w14:textId="58860D34" w:rsidR="00301396" w:rsidRDefault="00301396" w:rsidP="00301396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ACB3CAD" wp14:editId="21E382F4">
            <wp:extent cx="5400040" cy="40220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733C" w14:textId="00F2B4E3" w:rsidR="00301396" w:rsidRDefault="00301396" w:rsidP="00301396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1E3EA52" wp14:editId="0FA11273">
            <wp:extent cx="5400040" cy="4105275"/>
            <wp:effectExtent l="0" t="0" r="0" b="9525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A10" w14:textId="237EE176" w:rsidR="00301396" w:rsidRDefault="00301396" w:rsidP="00301396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559C1E71" w14:textId="0069ACC9" w:rsidR="00301396" w:rsidRDefault="00301396" w:rsidP="00301396">
      <w:pPr>
        <w:pStyle w:val="Ttulo"/>
        <w:numPr>
          <w:ilvl w:val="0"/>
          <w:numId w:val="25"/>
        </w:numPr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rFonts w:ascii="Eras Medium ITC" w:hAnsi="Eras Medium ITC"/>
          <w:b w:val="0"/>
          <w:bCs w:val="0"/>
          <w:color w:val="auto"/>
          <w:sz w:val="24"/>
          <w:szCs w:val="24"/>
        </w:rPr>
        <w:lastRenderedPageBreak/>
        <w:t xml:space="preserve">Hacemos un </w:t>
      </w:r>
      <w:r w:rsidRPr="00301396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301396">
        <w:rPr>
          <w:rFonts w:ascii="Eras Medium ITC" w:hAnsi="Eras Medium ITC"/>
          <w:color w:val="auto"/>
          <w:sz w:val="24"/>
          <w:szCs w:val="24"/>
        </w:rPr>
        <w:t>dnf</w:t>
      </w:r>
      <w:proofErr w:type="spellEnd"/>
      <w:r w:rsidRPr="00301396">
        <w:rPr>
          <w:rFonts w:ascii="Eras Medium ITC" w:hAnsi="Eras Medium ITC"/>
          <w:color w:val="auto"/>
          <w:sz w:val="24"/>
          <w:szCs w:val="24"/>
        </w:rPr>
        <w:t xml:space="preserve"> -y </w:t>
      </w:r>
      <w:proofErr w:type="spellStart"/>
      <w:r w:rsidRPr="00301396">
        <w:rPr>
          <w:rFonts w:ascii="Eras Medium ITC" w:hAnsi="Eras Medium ITC"/>
          <w:color w:val="auto"/>
          <w:sz w:val="24"/>
          <w:szCs w:val="24"/>
        </w:rPr>
        <w:t>upgrade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 xml:space="preserve"> </w:t>
      </w:r>
      <w:r w:rsidR="00F04027" w:rsidRPr="00F04027">
        <w:rPr>
          <w:rFonts w:ascii="Eras Medium ITC" w:hAnsi="Eras Medium ITC"/>
          <w:b w:val="0"/>
          <w:bCs w:val="0"/>
          <w:color w:val="auto"/>
          <w:sz w:val="24"/>
          <w:szCs w:val="24"/>
        </w:rPr>
        <w:t>para</w:t>
      </w:r>
      <w:r w:rsidR="00F04027">
        <w:rPr>
          <w:rFonts w:ascii="Eras Medium ITC" w:hAnsi="Eras Medium ITC"/>
          <w:b w:val="0"/>
          <w:bCs w:val="0"/>
          <w:color w:val="auto"/>
          <w:sz w:val="24"/>
          <w:szCs w:val="24"/>
        </w:rPr>
        <w:t xml:space="preserve"> actualizar los paquetes:</w:t>
      </w:r>
    </w:p>
    <w:p w14:paraId="71163D69" w14:textId="1B218C2F" w:rsidR="00F04027" w:rsidRDefault="00F04027" w:rsidP="00F04027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BB8ED9F" wp14:editId="7080BF54">
            <wp:extent cx="5400040" cy="6849110"/>
            <wp:effectExtent l="0" t="0" r="0" b="889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9F45" w14:textId="2C30E602" w:rsidR="00F04027" w:rsidRPr="00301396" w:rsidRDefault="00F04027" w:rsidP="00F04027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6AF4A0A2" wp14:editId="45C352C0">
            <wp:extent cx="5400040" cy="282702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5868" w14:textId="1DD66B20" w:rsidR="00472213" w:rsidRPr="006479C3" w:rsidRDefault="00472213" w:rsidP="00472213">
      <w:pPr>
        <w:pStyle w:val="Ttulo1"/>
        <w:rPr>
          <w:rFonts w:ascii="Eras Medium ITC" w:hAnsi="Eras Medium ITC"/>
          <w:color w:val="5951C8" w:themeColor="text1" w:themeTint="80"/>
        </w:rPr>
      </w:pPr>
      <w:bookmarkStart w:id="2" w:name="_Toc126256403"/>
      <w:r w:rsidRPr="006479C3">
        <w:rPr>
          <w:rFonts w:ascii="Eras Medium ITC" w:hAnsi="Eras Medium ITC"/>
          <w:color w:val="5951C8" w:themeColor="text1" w:themeTint="80"/>
        </w:rPr>
        <w:t xml:space="preserve">Parte </w:t>
      </w:r>
      <w:r>
        <w:rPr>
          <w:rFonts w:ascii="Eras Medium ITC" w:hAnsi="Eras Medium ITC"/>
          <w:color w:val="5951C8" w:themeColor="text1" w:themeTint="80"/>
        </w:rPr>
        <w:t>2</w:t>
      </w:r>
      <w:bookmarkEnd w:id="2"/>
    </w:p>
    <w:p w14:paraId="04D20986" w14:textId="7503203E" w:rsidR="00301396" w:rsidRDefault="00F04027" w:rsidP="00F04027">
      <w:pPr>
        <w:pStyle w:val="Ttulo"/>
        <w:numPr>
          <w:ilvl w:val="0"/>
          <w:numId w:val="25"/>
        </w:numPr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 w:rsidRPr="00F04027">
        <w:rPr>
          <w:rFonts w:ascii="Eras Medium ITC" w:hAnsi="Eras Medium ITC"/>
          <w:b w:val="0"/>
          <w:bCs w:val="0"/>
          <w:color w:val="auto"/>
          <w:sz w:val="24"/>
          <w:szCs w:val="24"/>
        </w:rPr>
        <w:t>Se ha configurado</w:t>
      </w:r>
      <w:r>
        <w:rPr>
          <w:rFonts w:ascii="Eras Medium ITC" w:hAnsi="Eras Medium ITC"/>
          <w:b w:val="0"/>
          <w:bCs w:val="0"/>
          <w:color w:val="auto"/>
          <w:sz w:val="24"/>
          <w:szCs w:val="24"/>
        </w:rPr>
        <w:t xml:space="preserve"> Windows Server 2022:</w:t>
      </w:r>
    </w:p>
    <w:p w14:paraId="13F8D2AD" w14:textId="5A2FA5EC" w:rsidR="00F04027" w:rsidRDefault="00F04027" w:rsidP="00F04027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7194831" wp14:editId="6FF32C15">
            <wp:extent cx="5400040" cy="2736850"/>
            <wp:effectExtent l="0" t="0" r="0" b="6350"/>
            <wp:docPr id="31" name="Imagen 3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389C" w14:textId="083FB90E" w:rsidR="00F04027" w:rsidRDefault="00F04027" w:rsidP="00F04027">
      <w:pPr>
        <w:pStyle w:val="Ttulo"/>
        <w:numPr>
          <w:ilvl w:val="0"/>
          <w:numId w:val="25"/>
        </w:numPr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rFonts w:ascii="Eras Medium ITC" w:hAnsi="Eras Medium ITC"/>
          <w:b w:val="0"/>
          <w:bCs w:val="0"/>
          <w:color w:val="auto"/>
          <w:sz w:val="24"/>
          <w:szCs w:val="24"/>
        </w:rPr>
        <w:t>Se ha cambiado el nombre del equipo y el grupo al que pertenece:</w:t>
      </w:r>
    </w:p>
    <w:p w14:paraId="3AB4C296" w14:textId="07172B0B" w:rsidR="00F04027" w:rsidRDefault="00F04027" w:rsidP="00F04027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F7BF9D0" wp14:editId="522BA389">
            <wp:extent cx="5400040" cy="1342390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ECC9" w14:textId="4FBA9FCE" w:rsidR="006479C3" w:rsidRDefault="006479C3" w:rsidP="00F04027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459171EF" w14:textId="0075722A" w:rsidR="006479C3" w:rsidRDefault="006479C3" w:rsidP="00F04027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34A952B5" w14:textId="77777777" w:rsidR="006479C3" w:rsidRPr="00F04027" w:rsidRDefault="006479C3" w:rsidP="00F04027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45D87E8B" w14:textId="589A6AEA" w:rsidR="00472213" w:rsidRPr="006479C3" w:rsidRDefault="00472213" w:rsidP="00472213">
      <w:pPr>
        <w:pStyle w:val="Ttulo1"/>
        <w:rPr>
          <w:rFonts w:ascii="Eras Medium ITC" w:hAnsi="Eras Medium ITC"/>
          <w:color w:val="5951C8" w:themeColor="text1" w:themeTint="80"/>
        </w:rPr>
      </w:pPr>
      <w:bookmarkStart w:id="3" w:name="_Toc126256404"/>
      <w:r w:rsidRPr="006479C3">
        <w:rPr>
          <w:rFonts w:ascii="Eras Medium ITC" w:hAnsi="Eras Medium ITC"/>
          <w:color w:val="5951C8" w:themeColor="text1" w:themeTint="80"/>
        </w:rPr>
        <w:lastRenderedPageBreak/>
        <w:t xml:space="preserve">Parte </w:t>
      </w:r>
      <w:r>
        <w:rPr>
          <w:rFonts w:ascii="Eras Medium ITC" w:hAnsi="Eras Medium ITC"/>
          <w:color w:val="5951C8" w:themeColor="text1" w:themeTint="80"/>
        </w:rPr>
        <w:t>3</w:t>
      </w:r>
      <w:bookmarkEnd w:id="3"/>
    </w:p>
    <w:p w14:paraId="11F0E387" w14:textId="399F0656" w:rsidR="006479C3" w:rsidRPr="006479C3" w:rsidRDefault="006479C3" w:rsidP="00301396">
      <w:pPr>
        <w:pStyle w:val="Ttulo"/>
        <w:rPr>
          <w:rFonts w:ascii="Eras Medium ITC" w:hAnsi="Eras Medium ITC"/>
          <w:b w:val="0"/>
          <w:bCs w:val="0"/>
          <w:color w:val="auto"/>
          <w:sz w:val="28"/>
          <w:szCs w:val="28"/>
        </w:rPr>
      </w:pPr>
      <w:r w:rsidRPr="006479C3">
        <w:rPr>
          <w:rFonts w:ascii="Eras Medium ITC" w:hAnsi="Eras Medium ITC"/>
          <w:color w:val="auto"/>
          <w:sz w:val="28"/>
          <w:szCs w:val="28"/>
        </w:rPr>
        <w:t>Integrantes:</w:t>
      </w:r>
      <w:r>
        <w:rPr>
          <w:rFonts w:ascii="Eras Medium ITC" w:hAnsi="Eras Medium ITC"/>
          <w:color w:val="auto"/>
          <w:sz w:val="28"/>
          <w:szCs w:val="28"/>
        </w:rPr>
        <w:t xml:space="preserve"> </w:t>
      </w:r>
      <w:r>
        <w:rPr>
          <w:rFonts w:ascii="Eras Medium ITC" w:hAnsi="Eras Medium ITC"/>
          <w:b w:val="0"/>
          <w:bCs w:val="0"/>
          <w:color w:val="auto"/>
          <w:sz w:val="28"/>
          <w:szCs w:val="28"/>
        </w:rPr>
        <w:t>UO283586, UO285176, UO276967</w:t>
      </w:r>
    </w:p>
    <w:p w14:paraId="6198E777" w14:textId="24C2DF18" w:rsidR="00301396" w:rsidRDefault="006479C3" w:rsidP="006479C3">
      <w:pPr>
        <w:pStyle w:val="Ttulo"/>
        <w:numPr>
          <w:ilvl w:val="0"/>
          <w:numId w:val="25"/>
        </w:numPr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rFonts w:ascii="Eras Medium ITC" w:hAnsi="Eras Medium ITC"/>
          <w:b w:val="0"/>
          <w:bCs w:val="0"/>
          <w:color w:val="auto"/>
          <w:sz w:val="24"/>
          <w:szCs w:val="24"/>
        </w:rPr>
        <w:t>Creamos una máquina virtual en Azure</w:t>
      </w:r>
    </w:p>
    <w:p w14:paraId="62F56AFE" w14:textId="7D537B3C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6900F59" wp14:editId="45DDF973">
            <wp:extent cx="5400040" cy="5158740"/>
            <wp:effectExtent l="0" t="0" r="0" b="381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BA343" w14:textId="4D1B76FF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4997BF5" wp14:editId="019BB280">
            <wp:extent cx="4528457" cy="2683846"/>
            <wp:effectExtent l="0" t="0" r="5715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54" cy="269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0EBB5" w14:textId="77777777" w:rsidR="00FF6C33" w:rsidRDefault="00FF6C3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191AC36B" w14:textId="1B6742EA" w:rsidR="006479C3" w:rsidRDefault="006479C3" w:rsidP="006479C3">
      <w:pPr>
        <w:pStyle w:val="Ttulo"/>
        <w:numPr>
          <w:ilvl w:val="0"/>
          <w:numId w:val="25"/>
        </w:numPr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rFonts w:ascii="Eras Medium ITC" w:hAnsi="Eras Medium ITC"/>
          <w:b w:val="0"/>
          <w:bCs w:val="0"/>
          <w:color w:val="auto"/>
          <w:sz w:val="24"/>
          <w:szCs w:val="24"/>
        </w:rPr>
        <w:lastRenderedPageBreak/>
        <w:t>Creamos los participantes:</w:t>
      </w:r>
    </w:p>
    <w:p w14:paraId="24C3CF21" w14:textId="4A7D672B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28CA5BD" wp14:editId="18BF30FC">
            <wp:extent cx="5400040" cy="1604645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BE54" w14:textId="363855BB" w:rsidR="006479C3" w:rsidRDefault="006479C3" w:rsidP="006479C3">
      <w:pPr>
        <w:pStyle w:val="Ttulo"/>
        <w:numPr>
          <w:ilvl w:val="0"/>
          <w:numId w:val="25"/>
        </w:numPr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rFonts w:ascii="Eras Medium ITC" w:hAnsi="Eras Medium ITC"/>
          <w:b w:val="0"/>
          <w:bCs w:val="0"/>
          <w:color w:val="auto"/>
          <w:sz w:val="24"/>
          <w:szCs w:val="24"/>
        </w:rPr>
        <w:t>Antes de crear la máquina:</w:t>
      </w:r>
    </w:p>
    <w:p w14:paraId="18A7A5AF" w14:textId="527FF80E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D2E456A" wp14:editId="2FBC3B84">
            <wp:extent cx="5400040" cy="4624070"/>
            <wp:effectExtent l="0" t="0" r="0" b="5080"/>
            <wp:docPr id="14" name="Imagen 1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1D96" w14:textId="3D8CE5D4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32516734" w14:textId="4063715B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431FEE8" wp14:editId="3D0D04F0">
            <wp:extent cx="5400040" cy="5934710"/>
            <wp:effectExtent l="0" t="0" r="0" b="8890"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094C3" w14:textId="6E9A8658" w:rsidR="006479C3" w:rsidRDefault="006479C3" w:rsidP="006479C3">
      <w:pPr>
        <w:pStyle w:val="Ttulo"/>
        <w:numPr>
          <w:ilvl w:val="0"/>
          <w:numId w:val="25"/>
        </w:numPr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rFonts w:ascii="Eras Medium ITC" w:hAnsi="Eras Medium ITC"/>
          <w:b w:val="0"/>
          <w:bCs w:val="0"/>
          <w:color w:val="auto"/>
          <w:sz w:val="24"/>
          <w:szCs w:val="24"/>
        </w:rPr>
        <w:t>Completamos la máquina:</w:t>
      </w:r>
    </w:p>
    <w:p w14:paraId="09250141" w14:textId="3920C359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6DC0D9E" wp14:editId="43030D96">
            <wp:extent cx="5400040" cy="2415540"/>
            <wp:effectExtent l="0" t="0" r="0" b="381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FE08" w14:textId="6159C48A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736D50B4" w14:textId="5ED6ABFD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955627D" wp14:editId="0BB03E2A">
            <wp:extent cx="3752215" cy="3813175"/>
            <wp:effectExtent l="0" t="0" r="635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9112891" wp14:editId="024E3AA4">
            <wp:extent cx="5400040" cy="4054475"/>
            <wp:effectExtent l="0" t="0" r="0" b="3175"/>
            <wp:docPr id="34" name="Imagen 3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10421" w14:textId="125847D9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5FC90BFF" w14:textId="3EDE305F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6CF27437" w14:textId="2C615BAA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2E066200" w14:textId="45EA5A4A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4A969CE1" w14:textId="77777777" w:rsid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</w:p>
    <w:p w14:paraId="4BCC4704" w14:textId="3F247501" w:rsidR="006479C3" w:rsidRDefault="006479C3" w:rsidP="006479C3">
      <w:pPr>
        <w:pStyle w:val="Ttulo"/>
        <w:numPr>
          <w:ilvl w:val="0"/>
          <w:numId w:val="25"/>
        </w:numPr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rFonts w:ascii="Eras Medium ITC" w:hAnsi="Eras Medium ITC"/>
          <w:b w:val="0"/>
          <w:bCs w:val="0"/>
          <w:color w:val="auto"/>
          <w:sz w:val="24"/>
          <w:szCs w:val="24"/>
        </w:rPr>
        <w:lastRenderedPageBreak/>
        <w:t>Eliminamos los recursos:</w:t>
      </w:r>
    </w:p>
    <w:p w14:paraId="160F700B" w14:textId="0F0D2EF8" w:rsidR="006479C3" w:rsidRPr="006479C3" w:rsidRDefault="006479C3" w:rsidP="006479C3">
      <w:pPr>
        <w:pStyle w:val="Ttulo"/>
        <w:rPr>
          <w:rFonts w:ascii="Eras Medium ITC" w:hAnsi="Eras Medium ITC"/>
          <w:b w:val="0"/>
          <w:bCs w:val="0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526BEE46" wp14:editId="11A0DE5B">
            <wp:extent cx="5288280" cy="4752975"/>
            <wp:effectExtent l="0" t="0" r="7620" b="952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771D" w14:textId="3CE0E8C4" w:rsidR="00472213" w:rsidRPr="006479C3" w:rsidRDefault="00472213" w:rsidP="00472213">
      <w:pPr>
        <w:pStyle w:val="Ttulo1"/>
        <w:rPr>
          <w:rFonts w:ascii="Eras Medium ITC" w:hAnsi="Eras Medium ITC"/>
          <w:color w:val="5951C8" w:themeColor="text1" w:themeTint="80"/>
        </w:rPr>
      </w:pPr>
      <w:bookmarkStart w:id="4" w:name="_Toc126256405"/>
      <w:r w:rsidRPr="006479C3">
        <w:rPr>
          <w:rFonts w:ascii="Eras Medium ITC" w:hAnsi="Eras Medium ITC"/>
          <w:color w:val="5951C8" w:themeColor="text1" w:themeTint="80"/>
        </w:rPr>
        <w:t xml:space="preserve">Parte </w:t>
      </w:r>
      <w:r>
        <w:rPr>
          <w:rFonts w:ascii="Eras Medium ITC" w:hAnsi="Eras Medium ITC"/>
          <w:color w:val="5951C8" w:themeColor="text1" w:themeTint="80"/>
        </w:rPr>
        <w:t>4</w:t>
      </w:r>
      <w:bookmarkEnd w:id="4"/>
    </w:p>
    <w:p w14:paraId="607F6DEF" w14:textId="2CA50F77" w:rsidR="00301396" w:rsidRDefault="006479C3" w:rsidP="00A4504B">
      <w:pPr>
        <w:pStyle w:val="Ttulo2"/>
        <w:numPr>
          <w:ilvl w:val="0"/>
          <w:numId w:val="29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5" w:name="_Toc126256406"/>
      <w:r w:rsidRPr="006479C3">
        <w:rPr>
          <w:rFonts w:ascii="Eras Medium ITC" w:hAnsi="Eras Medium ITC"/>
          <w:b/>
          <w:bCs/>
          <w:color w:val="5951C8" w:themeColor="text1" w:themeTint="80"/>
        </w:rPr>
        <w:t xml:space="preserve">Cambio del </w:t>
      </w:r>
      <w:proofErr w:type="spellStart"/>
      <w:r w:rsidRPr="006479C3">
        <w:rPr>
          <w:rFonts w:ascii="Eras Medium ITC" w:hAnsi="Eras Medium ITC"/>
          <w:b/>
          <w:bCs/>
          <w:color w:val="5951C8" w:themeColor="text1" w:themeTint="80"/>
        </w:rPr>
        <w:t>prompt</w:t>
      </w:r>
      <w:proofErr w:type="spellEnd"/>
      <w:r w:rsidRPr="006479C3">
        <w:rPr>
          <w:rFonts w:ascii="Eras Medium ITC" w:hAnsi="Eras Medium ITC"/>
          <w:b/>
          <w:bCs/>
          <w:color w:val="5951C8" w:themeColor="text1" w:themeTint="80"/>
        </w:rPr>
        <w:t xml:space="preserve"> y cambio del nombre de host</w:t>
      </w:r>
      <w:bookmarkEnd w:id="5"/>
    </w:p>
    <w:p w14:paraId="588DA073" w14:textId="64F529B3" w:rsidR="00A4504B" w:rsidRDefault="00A4504B" w:rsidP="00A4504B">
      <w:pPr>
        <w:pStyle w:val="Prrafodelista"/>
        <w:numPr>
          <w:ilvl w:val="0"/>
          <w:numId w:val="25"/>
        </w:numPr>
      </w:pPr>
      <w:r w:rsidRPr="00A4504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Para cambiar el </w:t>
      </w:r>
      <w:proofErr w:type="spellStart"/>
      <w:r w:rsidRPr="00A4504B">
        <w:rPr>
          <w:rFonts w:ascii="Eras Medium ITC" w:hAnsi="Eras Medium ITC"/>
          <w:b w:val="0"/>
          <w:bCs/>
          <w:color w:val="auto"/>
          <w:sz w:val="24"/>
          <w:szCs w:val="24"/>
        </w:rPr>
        <w:t>prompt</w:t>
      </w:r>
      <w:proofErr w:type="spellEnd"/>
      <w:r w:rsidRPr="00A4504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se ha visitado esta página</w:t>
      </w: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para ver otras opciones</w:t>
      </w:r>
      <w:r w:rsidRPr="00A4504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: </w:t>
      </w:r>
      <w:hyperlink r:id="rId25" w:history="1">
        <w:r w:rsidRPr="00A4504B">
          <w:rPr>
            <w:rStyle w:val="Hipervnculo"/>
            <w:rFonts w:ascii="Eras Medium ITC" w:hAnsi="Eras Medium ITC"/>
            <w:b w:val="0"/>
            <w:bCs/>
            <w:sz w:val="24"/>
            <w:szCs w:val="24"/>
          </w:rPr>
          <w:t>https://access.redhat.com/solutions/505983</w:t>
        </w:r>
      </w:hyperlink>
      <w:r>
        <w:rPr>
          <w:rFonts w:ascii="Eras Medium ITC" w:hAnsi="Eras Medium ITC"/>
          <w:b w:val="0"/>
          <w:bCs/>
          <w:sz w:val="24"/>
          <w:szCs w:val="24"/>
        </w:rPr>
        <w:t xml:space="preserve"> </w:t>
      </w:r>
      <w:r w:rsidRPr="00A4504B">
        <w:rPr>
          <w:rFonts w:ascii="Eras Medium ITC" w:hAnsi="Eras Medium ITC"/>
          <w:b w:val="0"/>
          <w:bCs/>
          <w:color w:val="auto"/>
          <w:sz w:val="24"/>
          <w:szCs w:val="24"/>
        </w:rPr>
        <w:t>. Se ve el resultado debajo.</w:t>
      </w:r>
    </w:p>
    <w:p w14:paraId="3611D5E7" w14:textId="0E342412" w:rsidR="00A4504B" w:rsidRDefault="00A4504B" w:rsidP="00A4504B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4504B">
        <w:rPr>
          <w:rFonts w:ascii="Eras Medium ITC" w:hAnsi="Eras Medium ITC"/>
          <w:b w:val="0"/>
          <w:bCs/>
          <w:color w:val="auto"/>
          <w:sz w:val="24"/>
          <w:szCs w:val="24"/>
        </w:rPr>
        <w:t>Para cambiar el nombre de la máquina y comprobarlo</w:t>
      </w: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usar </w:t>
      </w:r>
      <w:r w:rsidRPr="00A4504B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A4504B">
        <w:rPr>
          <w:rFonts w:ascii="Eras Medium ITC" w:hAnsi="Eras Medium ITC"/>
          <w:color w:val="auto"/>
          <w:sz w:val="24"/>
          <w:szCs w:val="24"/>
        </w:rPr>
        <w:t>hostname</w:t>
      </w:r>
      <w:proofErr w:type="spellEnd"/>
      <w:r w:rsidRPr="00A4504B">
        <w:rPr>
          <w:rFonts w:ascii="Eras Medium ITC" w:hAnsi="Eras Medium ITC"/>
          <w:color w:val="auto"/>
          <w:sz w:val="24"/>
          <w:szCs w:val="24"/>
        </w:rPr>
        <w:t xml:space="preserve"> set-</w:t>
      </w:r>
      <w:proofErr w:type="spellStart"/>
      <w:r w:rsidRPr="00A4504B">
        <w:rPr>
          <w:rFonts w:ascii="Eras Medium ITC" w:hAnsi="Eras Medium ITC"/>
          <w:color w:val="auto"/>
          <w:sz w:val="24"/>
          <w:szCs w:val="24"/>
        </w:rPr>
        <w:t>hostname</w:t>
      </w:r>
      <w:proofErr w:type="spellEnd"/>
      <w:r w:rsidRPr="00A4504B">
        <w:rPr>
          <w:rFonts w:ascii="Eras Medium ITC" w:hAnsi="Eras Medium ITC"/>
          <w:color w:val="auto"/>
          <w:sz w:val="24"/>
          <w:szCs w:val="24"/>
        </w:rPr>
        <w:t xml:space="preserve"> “nombre”:</w:t>
      </w:r>
    </w:p>
    <w:p w14:paraId="6056425D" w14:textId="0057A1B4" w:rsidR="00A4504B" w:rsidRDefault="00A4504B" w:rsidP="00A4504B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2F6AB7">
        <w:rPr>
          <w:noProof/>
        </w:rPr>
        <w:drawing>
          <wp:inline distT="0" distB="0" distL="0" distR="0" wp14:anchorId="3FFEB705" wp14:editId="29C010B0">
            <wp:extent cx="4944165" cy="2410161"/>
            <wp:effectExtent l="0" t="0" r="8890" b="952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248C" w14:textId="70FDE480" w:rsidR="00A4504B" w:rsidRDefault="00A4504B" w:rsidP="00A4504B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57340254" w14:textId="014A25DD" w:rsidR="00A4504B" w:rsidRDefault="00A4504B" w:rsidP="00A4504B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22B92BE3" w14:textId="40D02E74" w:rsidR="00A4504B" w:rsidRDefault="00A4504B" w:rsidP="00A4504B">
      <w:pPr>
        <w:pStyle w:val="Ttulo2"/>
        <w:numPr>
          <w:ilvl w:val="0"/>
          <w:numId w:val="29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6" w:name="_Toc126256407"/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Systemd</w:t>
      </w:r>
      <w:bookmarkEnd w:id="6"/>
      <w:proofErr w:type="spellEnd"/>
    </w:p>
    <w:p w14:paraId="149B3E7E" w14:textId="10801952" w:rsidR="00A4504B" w:rsidRDefault="00A4504B" w:rsidP="00A4504B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Para mostrar la lista de procesos y poder iterarla, usar </w:t>
      </w:r>
      <w:r w:rsidRPr="00A4504B">
        <w:rPr>
          <w:rFonts w:ascii="Eras Medium ITC" w:hAnsi="Eras Medium ITC"/>
          <w:color w:val="auto"/>
          <w:sz w:val="24"/>
          <w:szCs w:val="24"/>
        </w:rPr>
        <w:t>$</w:t>
      </w:r>
      <w:r w:rsidR="002F5954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A4504B">
        <w:rPr>
          <w:rFonts w:ascii="Eras Medium ITC" w:hAnsi="Eras Medium ITC"/>
          <w:color w:val="auto"/>
          <w:sz w:val="24"/>
          <w:szCs w:val="24"/>
        </w:rPr>
        <w:t>ps</w:t>
      </w:r>
      <w:proofErr w:type="spellEnd"/>
      <w:r w:rsidRPr="00A4504B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A4504B">
        <w:rPr>
          <w:rFonts w:ascii="Eras Medium ITC" w:hAnsi="Eras Medium ITC"/>
          <w:color w:val="auto"/>
          <w:sz w:val="24"/>
          <w:szCs w:val="24"/>
        </w:rPr>
        <w:t>ax</w:t>
      </w:r>
      <w:proofErr w:type="spellEnd"/>
      <w:r w:rsidRPr="00A4504B">
        <w:rPr>
          <w:rFonts w:ascii="Eras Medium ITC" w:hAnsi="Eras Medium ITC"/>
          <w:color w:val="auto"/>
          <w:sz w:val="24"/>
          <w:szCs w:val="24"/>
        </w:rPr>
        <w:t xml:space="preserve"> | </w:t>
      </w:r>
      <w:proofErr w:type="spellStart"/>
      <w:r w:rsidRPr="00A4504B">
        <w:rPr>
          <w:rFonts w:ascii="Eras Medium ITC" w:hAnsi="Eras Medium ITC"/>
          <w:color w:val="auto"/>
          <w:sz w:val="24"/>
          <w:szCs w:val="24"/>
        </w:rPr>
        <w:t>less</w:t>
      </w:r>
      <w:proofErr w:type="spellEnd"/>
      <w:r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38ECC6AC" w14:textId="4764C7C1" w:rsidR="00A4504B" w:rsidRDefault="00A4504B" w:rsidP="00A4504B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B5BE7">
        <w:rPr>
          <w:noProof/>
        </w:rPr>
        <w:drawing>
          <wp:inline distT="0" distB="0" distL="0" distR="0" wp14:anchorId="0BF4C858" wp14:editId="48B68034">
            <wp:extent cx="5400040" cy="1621155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1FB8" w14:textId="73156FD2" w:rsidR="002F5954" w:rsidRDefault="002F5954" w:rsidP="002F5954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Comprobamos el </w:t>
      </w:r>
      <w:proofErr w:type="gramStart"/>
      <w:r>
        <w:rPr>
          <w:rFonts w:ascii="Eras Medium ITC" w:hAnsi="Eras Medium ITC"/>
          <w:b w:val="0"/>
          <w:bCs/>
          <w:color w:val="auto"/>
          <w:sz w:val="24"/>
          <w:szCs w:val="24"/>
        </w:rPr>
        <w:t>target</w:t>
      </w:r>
      <w:proofErr w:type="gramEnd"/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con </w:t>
      </w:r>
      <w:r w:rsidRPr="002F5954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2F5954">
        <w:rPr>
          <w:rFonts w:ascii="Eras Medium ITC" w:hAnsi="Eras Medium ITC"/>
          <w:color w:val="auto"/>
          <w:sz w:val="24"/>
          <w:szCs w:val="24"/>
        </w:rPr>
        <w:t>systemctl</w:t>
      </w:r>
      <w:proofErr w:type="spellEnd"/>
      <w:r w:rsidRPr="002F5954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2F5954">
        <w:rPr>
          <w:rFonts w:ascii="Eras Medium ITC" w:hAnsi="Eras Medium ITC"/>
          <w:color w:val="auto"/>
          <w:sz w:val="24"/>
          <w:szCs w:val="24"/>
        </w:rPr>
        <w:t>get</w:t>
      </w:r>
      <w:proofErr w:type="spellEnd"/>
      <w:r w:rsidRPr="002F5954">
        <w:rPr>
          <w:rFonts w:ascii="Eras Medium ITC" w:hAnsi="Eras Medium ITC"/>
          <w:color w:val="auto"/>
          <w:sz w:val="24"/>
          <w:szCs w:val="24"/>
        </w:rPr>
        <w:t>-default</w:t>
      </w:r>
      <w:r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76AD4897" w14:textId="64A7AB91" w:rsidR="002F5954" w:rsidRDefault="002F5954" w:rsidP="002F595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B5BE7">
        <w:rPr>
          <w:noProof/>
        </w:rPr>
        <w:drawing>
          <wp:inline distT="0" distB="0" distL="0" distR="0" wp14:anchorId="3833BD79" wp14:editId="33F8AE63">
            <wp:extent cx="3772426" cy="685896"/>
            <wp:effectExtent l="0" t="0" r="0" b="0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CBDF" w14:textId="77777777" w:rsidR="002F5954" w:rsidRDefault="002F5954" w:rsidP="002F595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5909121F" w14:textId="61ABAA7A" w:rsidR="002F5954" w:rsidRPr="002F5954" w:rsidRDefault="002F5954" w:rsidP="002F5954">
      <w:pPr>
        <w:rPr>
          <w:rFonts w:ascii="Eras Medium ITC" w:hAnsi="Eras Medium ITC"/>
          <w:color w:val="FF0000"/>
          <w:sz w:val="24"/>
          <w:szCs w:val="24"/>
        </w:rPr>
      </w:pPr>
      <w:r w:rsidRPr="002F5954">
        <w:rPr>
          <w:rFonts w:ascii="Eras Medium ITC" w:hAnsi="Eras Medium ITC"/>
          <w:color w:val="FF0000"/>
          <w:sz w:val="24"/>
          <w:szCs w:val="24"/>
        </w:rPr>
        <w:t>EJERCICIO:</w:t>
      </w:r>
    </w:p>
    <w:p w14:paraId="2D3EAF15" w14:textId="300D58E2" w:rsidR="002F5954" w:rsidRPr="00423FBE" w:rsidRDefault="002F5954" w:rsidP="002F5954">
      <w:pPr>
        <w:rPr>
          <w:rFonts w:ascii="Eras Medium ITC" w:hAnsi="Eras Medium ITC"/>
          <w:color w:val="4E7F62" w:themeColor="accent5" w:themeShade="80"/>
          <w:sz w:val="24"/>
          <w:szCs w:val="24"/>
        </w:rPr>
      </w:pPr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Anota el PID del proceso </w:t>
      </w:r>
      <w:proofErr w:type="spellStart"/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>systemd</w:t>
      </w:r>
      <w:proofErr w:type="spellEnd"/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. Anota el </w:t>
      </w:r>
      <w:proofErr w:type="spellStart"/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>runlevel</w:t>
      </w:r>
      <w:proofErr w:type="spellEnd"/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 en el que está el sistema, antes y después de hacer </w:t>
      </w:r>
      <w:proofErr w:type="spellStart"/>
      <w:r w:rsidRPr="00423FBE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>systemctl</w:t>
      </w:r>
      <w:proofErr w:type="spellEnd"/>
      <w:r w:rsidRPr="00423FBE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 xml:space="preserve"> </w:t>
      </w:r>
      <w:proofErr w:type="spellStart"/>
      <w:r w:rsidRPr="00423FBE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>isolate</w:t>
      </w:r>
      <w:proofErr w:type="spellEnd"/>
      <w:r w:rsidRPr="00423FBE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 xml:space="preserve"> </w:t>
      </w:r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(comando </w:t>
      </w:r>
      <w:proofErr w:type="spellStart"/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>who</w:t>
      </w:r>
      <w:proofErr w:type="spellEnd"/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 –a). ¿Qué diferencias hay en el arranque cuando el </w:t>
      </w:r>
      <w:proofErr w:type="spellStart"/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>runlevel</w:t>
      </w:r>
      <w:proofErr w:type="spellEnd"/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 por defecto es 1? ¿Qué ocurre al hacer </w:t>
      </w:r>
      <w:proofErr w:type="spellStart"/>
      <w:r w:rsidRPr="00423FBE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>systemctl</w:t>
      </w:r>
      <w:proofErr w:type="spellEnd"/>
      <w:r w:rsidRPr="00423FBE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 xml:space="preserve"> </w:t>
      </w:r>
      <w:proofErr w:type="spellStart"/>
      <w:r w:rsidRPr="00423FBE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>isolate</w:t>
      </w:r>
      <w:proofErr w:type="spellEnd"/>
      <w:r w:rsidRPr="00423FBE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 xml:space="preserve"> runlevel6.target</w:t>
      </w:r>
      <w:r w:rsidRPr="00423FBE">
        <w:rPr>
          <w:rFonts w:ascii="Eras Medium ITC" w:hAnsi="Eras Medium ITC"/>
          <w:color w:val="4E7F62" w:themeColor="accent5" w:themeShade="80"/>
          <w:sz w:val="24"/>
          <w:szCs w:val="24"/>
        </w:rPr>
        <w:t>?</w:t>
      </w:r>
    </w:p>
    <w:p w14:paraId="72EA7D95" w14:textId="71C2ACF3" w:rsidR="002F5954" w:rsidRDefault="002F5954" w:rsidP="007311F3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0F0D29" w:themeColor="text1"/>
          <w:sz w:val="24"/>
          <w:szCs w:val="24"/>
        </w:rPr>
      </w:pPr>
      <w:r w:rsidRPr="007311F3">
        <w:rPr>
          <w:rFonts w:ascii="Eras Medium ITC" w:hAnsi="Eras Medium ITC"/>
          <w:b w:val="0"/>
          <w:bCs/>
          <w:color w:val="0F0D29" w:themeColor="text1"/>
          <w:sz w:val="24"/>
          <w:szCs w:val="24"/>
        </w:rPr>
        <w:t xml:space="preserve">El proceso </w:t>
      </w:r>
      <w:proofErr w:type="spellStart"/>
      <w:r w:rsidRPr="007311F3">
        <w:rPr>
          <w:rFonts w:ascii="Eras Medium ITC" w:hAnsi="Eras Medium ITC"/>
          <w:b w:val="0"/>
          <w:bCs/>
          <w:color w:val="0F0D29" w:themeColor="text1"/>
          <w:sz w:val="24"/>
          <w:szCs w:val="24"/>
        </w:rPr>
        <w:t>systemd</w:t>
      </w:r>
      <w:proofErr w:type="spellEnd"/>
      <w:r w:rsidRPr="007311F3">
        <w:rPr>
          <w:rFonts w:ascii="Eras Medium ITC" w:hAnsi="Eras Medium ITC"/>
          <w:b w:val="0"/>
          <w:bCs/>
          <w:color w:val="0F0D29" w:themeColor="text1"/>
          <w:sz w:val="24"/>
          <w:szCs w:val="24"/>
        </w:rPr>
        <w:t xml:space="preserve"> tiene el PID 1, el </w:t>
      </w:r>
      <w:proofErr w:type="spellStart"/>
      <w:r w:rsidRPr="007311F3">
        <w:rPr>
          <w:rFonts w:ascii="Eras Medium ITC" w:hAnsi="Eras Medium ITC"/>
          <w:b w:val="0"/>
          <w:bCs/>
          <w:color w:val="0F0D29" w:themeColor="text1"/>
          <w:sz w:val="24"/>
          <w:szCs w:val="24"/>
        </w:rPr>
        <w:t>runlevel</w:t>
      </w:r>
      <w:proofErr w:type="spellEnd"/>
      <w:r w:rsidRPr="007311F3">
        <w:rPr>
          <w:rFonts w:ascii="Eras Medium ITC" w:hAnsi="Eras Medium ITC"/>
          <w:b w:val="0"/>
          <w:bCs/>
          <w:color w:val="0F0D29" w:themeColor="text1"/>
          <w:sz w:val="24"/>
          <w:szCs w:val="24"/>
        </w:rPr>
        <w:t xml:space="preserve"> inicial es 3</w:t>
      </w:r>
    </w:p>
    <w:p w14:paraId="5471DD7D" w14:textId="2C29AF74" w:rsidR="007311F3" w:rsidRDefault="007311F3" w:rsidP="007311F3">
      <w:pPr>
        <w:rPr>
          <w:rFonts w:ascii="Eras Medium ITC" w:hAnsi="Eras Medium ITC"/>
          <w:b w:val="0"/>
          <w:bCs/>
          <w:color w:val="0F0D29" w:themeColor="text1"/>
          <w:sz w:val="24"/>
          <w:szCs w:val="24"/>
        </w:rPr>
      </w:pPr>
      <w:r w:rsidRPr="00E42E32">
        <w:rPr>
          <w:noProof/>
          <w:sz w:val="23"/>
          <w:szCs w:val="23"/>
        </w:rPr>
        <w:drawing>
          <wp:inline distT="0" distB="0" distL="0" distR="0" wp14:anchorId="29A3BBE1" wp14:editId="096B74F8">
            <wp:extent cx="4534533" cy="1162212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0165" w14:textId="77777777" w:rsidR="007311F3" w:rsidRPr="00E35B0C" w:rsidRDefault="007311F3" w:rsidP="007311F3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El </w:t>
      </w:r>
      <w:proofErr w:type="spellStart"/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>runlevel</w:t>
      </w:r>
      <w:proofErr w:type="spellEnd"/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ahora es 1, cambiamos a modo </w:t>
      </w:r>
      <w:proofErr w:type="spellStart"/>
      <w:proofErr w:type="gramStart"/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>rescue.target</w:t>
      </w:r>
      <w:proofErr w:type="spellEnd"/>
      <w:proofErr w:type="gramEnd"/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, pero el sistema mantiene el modo </w:t>
      </w:r>
      <w:proofErr w:type="spellStart"/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>multi-user</w:t>
      </w:r>
      <w:proofErr w:type="spellEnd"/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563CCD8E" w14:textId="7604EB30" w:rsidR="007311F3" w:rsidRPr="00E35B0C" w:rsidRDefault="007311F3" w:rsidP="007311F3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E35B0C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75978272" wp14:editId="5074371D">
            <wp:extent cx="5400040" cy="165735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3E98" w14:textId="7A59C5EA" w:rsidR="007311F3" w:rsidRDefault="007311F3" w:rsidP="00E11A2F">
      <w:pPr>
        <w:pStyle w:val="Prrafodelista"/>
        <w:numPr>
          <w:ilvl w:val="0"/>
          <w:numId w:val="25"/>
        </w:numPr>
        <w:rPr>
          <w:rFonts w:ascii="Eras Medium ITC" w:hAnsi="Eras Medium ITC"/>
          <w:color w:val="auto"/>
          <w:sz w:val="24"/>
          <w:szCs w:val="24"/>
        </w:rPr>
      </w:pPr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Si quisiésemos cambiarlo definitivamente, deberíamos hacer un </w:t>
      </w:r>
      <w:r w:rsidRPr="00E35B0C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E35B0C">
        <w:rPr>
          <w:rFonts w:ascii="Eras Medium ITC" w:hAnsi="Eras Medium ITC"/>
          <w:color w:val="auto"/>
          <w:sz w:val="24"/>
          <w:szCs w:val="24"/>
        </w:rPr>
        <w:t>systemctl</w:t>
      </w:r>
      <w:proofErr w:type="spellEnd"/>
      <w:r w:rsidRPr="00E35B0C">
        <w:rPr>
          <w:rFonts w:ascii="Eras Medium ITC" w:hAnsi="Eras Medium ITC"/>
          <w:color w:val="auto"/>
          <w:sz w:val="24"/>
          <w:szCs w:val="24"/>
        </w:rPr>
        <w:t xml:space="preserve"> set-default </w:t>
      </w:r>
      <w:proofErr w:type="spellStart"/>
      <w:proofErr w:type="gramStart"/>
      <w:r w:rsidRPr="00E35B0C">
        <w:rPr>
          <w:rFonts w:ascii="Eras Medium ITC" w:hAnsi="Eras Medium ITC"/>
          <w:color w:val="auto"/>
          <w:sz w:val="24"/>
          <w:szCs w:val="24"/>
        </w:rPr>
        <w:t>rescue.target</w:t>
      </w:r>
      <w:proofErr w:type="spellEnd"/>
      <w:proofErr w:type="gramEnd"/>
    </w:p>
    <w:p w14:paraId="610AA13C" w14:textId="6F13E378" w:rsidR="00E11A2F" w:rsidRDefault="00E11A2F" w:rsidP="00E11A2F">
      <w:pPr>
        <w:rPr>
          <w:rFonts w:ascii="Eras Medium ITC" w:hAnsi="Eras Medium ITC"/>
          <w:color w:val="auto"/>
          <w:sz w:val="24"/>
          <w:szCs w:val="24"/>
        </w:rPr>
      </w:pPr>
    </w:p>
    <w:p w14:paraId="690A60A9" w14:textId="4E2B2D27" w:rsidR="00E11A2F" w:rsidRDefault="00E11A2F" w:rsidP="00E11A2F">
      <w:pPr>
        <w:rPr>
          <w:rFonts w:ascii="Eras Medium ITC" w:hAnsi="Eras Medium ITC"/>
          <w:color w:val="auto"/>
          <w:sz w:val="24"/>
          <w:szCs w:val="24"/>
        </w:rPr>
      </w:pPr>
    </w:p>
    <w:p w14:paraId="69701160" w14:textId="0B577269" w:rsidR="00E11A2F" w:rsidRDefault="00E11A2F" w:rsidP="00E11A2F">
      <w:pPr>
        <w:rPr>
          <w:rFonts w:ascii="Eras Medium ITC" w:hAnsi="Eras Medium ITC"/>
          <w:color w:val="auto"/>
          <w:sz w:val="24"/>
          <w:szCs w:val="24"/>
        </w:rPr>
      </w:pPr>
    </w:p>
    <w:p w14:paraId="34CCD427" w14:textId="30F3A3E0" w:rsidR="00E11A2F" w:rsidRDefault="00E11A2F" w:rsidP="00E11A2F">
      <w:pPr>
        <w:rPr>
          <w:rFonts w:ascii="Eras Medium ITC" w:hAnsi="Eras Medium ITC"/>
          <w:color w:val="auto"/>
          <w:sz w:val="24"/>
          <w:szCs w:val="24"/>
        </w:rPr>
      </w:pPr>
    </w:p>
    <w:p w14:paraId="0DE29BB3" w14:textId="77777777" w:rsidR="00E11A2F" w:rsidRPr="00E11A2F" w:rsidRDefault="00E11A2F" w:rsidP="00E11A2F">
      <w:pPr>
        <w:rPr>
          <w:rFonts w:ascii="Eras Medium ITC" w:hAnsi="Eras Medium ITC"/>
          <w:color w:val="auto"/>
          <w:sz w:val="24"/>
          <w:szCs w:val="24"/>
        </w:rPr>
      </w:pPr>
    </w:p>
    <w:p w14:paraId="12F8A779" w14:textId="033DB21B" w:rsidR="002A1208" w:rsidRPr="00E35B0C" w:rsidRDefault="002A1208" w:rsidP="002A1208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>Si hace</w:t>
      </w:r>
      <w:r w:rsidR="00E35B0C">
        <w:rPr>
          <w:rFonts w:ascii="Eras Medium ITC" w:hAnsi="Eras Medium ITC"/>
          <w:b w:val="0"/>
          <w:bCs/>
          <w:color w:val="auto"/>
          <w:sz w:val="24"/>
          <w:szCs w:val="24"/>
        </w:rPr>
        <w:t>mos</w:t>
      </w:r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r w:rsidRPr="00E35B0C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E35B0C">
        <w:rPr>
          <w:rFonts w:ascii="Eras Medium ITC" w:hAnsi="Eras Medium ITC"/>
          <w:color w:val="auto"/>
          <w:sz w:val="24"/>
          <w:szCs w:val="24"/>
        </w:rPr>
        <w:t>systemctl</w:t>
      </w:r>
      <w:proofErr w:type="spellEnd"/>
      <w:r w:rsidRPr="00E35B0C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E35B0C">
        <w:rPr>
          <w:rFonts w:ascii="Eras Medium ITC" w:hAnsi="Eras Medium ITC"/>
          <w:color w:val="auto"/>
          <w:sz w:val="24"/>
          <w:szCs w:val="24"/>
        </w:rPr>
        <w:t>isolate</w:t>
      </w:r>
      <w:proofErr w:type="spellEnd"/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r w:rsidRPr="00E35B0C">
        <w:rPr>
          <w:rFonts w:ascii="Eras Medium ITC" w:hAnsi="Eras Medium ITC"/>
          <w:color w:val="auto"/>
          <w:sz w:val="24"/>
          <w:szCs w:val="24"/>
        </w:rPr>
        <w:t>runlevel6.target</w:t>
      </w:r>
      <w:r w:rsidRPr="00E35B0C">
        <w:rPr>
          <w:rFonts w:ascii="Eras Medium ITC" w:hAnsi="Eras Medium ITC"/>
          <w:b w:val="0"/>
          <w:bCs/>
          <w:i/>
          <w:iCs/>
          <w:color w:val="auto"/>
          <w:sz w:val="24"/>
          <w:szCs w:val="24"/>
        </w:rPr>
        <w:t xml:space="preserve"> </w:t>
      </w:r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se reinicia el sistema y se retorna al </w:t>
      </w:r>
      <w:proofErr w:type="spellStart"/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>runlevel</w:t>
      </w:r>
      <w:proofErr w:type="spellEnd"/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3:</w:t>
      </w:r>
    </w:p>
    <w:p w14:paraId="6F15224E" w14:textId="1CD25234" w:rsidR="00E35B0C" w:rsidRDefault="002A1208" w:rsidP="00E35B0C">
      <w:pPr>
        <w:rPr>
          <w:sz w:val="23"/>
          <w:szCs w:val="23"/>
        </w:rPr>
      </w:pPr>
      <w:r w:rsidRPr="00E42E32">
        <w:rPr>
          <w:noProof/>
          <w:sz w:val="23"/>
          <w:szCs w:val="23"/>
        </w:rPr>
        <w:drawing>
          <wp:inline distT="0" distB="0" distL="0" distR="0" wp14:anchorId="1DC03FC7" wp14:editId="735B658B">
            <wp:extent cx="4601217" cy="1171739"/>
            <wp:effectExtent l="0" t="0" r="0" b="9525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F4E1" w14:textId="3471C87D" w:rsidR="00E35B0C" w:rsidRPr="00E35B0C" w:rsidRDefault="00E35B0C" w:rsidP="00E35B0C">
      <w:pPr>
        <w:pStyle w:val="Ttulo2"/>
        <w:numPr>
          <w:ilvl w:val="0"/>
          <w:numId w:val="29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7" w:name="_Toc126256408"/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Syslog</w:t>
      </w:r>
      <w:bookmarkEnd w:id="7"/>
      <w:proofErr w:type="spellEnd"/>
    </w:p>
    <w:p w14:paraId="2AAB6DC4" w14:textId="258DEA6E" w:rsidR="00E35B0C" w:rsidRPr="00E35B0C" w:rsidRDefault="00E35B0C" w:rsidP="00E35B0C">
      <w:pPr>
        <w:pStyle w:val="Prrafodelista"/>
        <w:numPr>
          <w:ilvl w:val="0"/>
          <w:numId w:val="25"/>
        </w:numPr>
        <w:rPr>
          <w:b w:val="0"/>
          <w:bCs/>
          <w:color w:val="auto"/>
        </w:rPr>
      </w:pPr>
      <w:r w:rsidRPr="00E35B0C">
        <w:rPr>
          <w:b w:val="0"/>
          <w:bCs/>
          <w:color w:val="auto"/>
        </w:rPr>
        <w:t xml:space="preserve">Se comprueba que está instalado el paquete </w:t>
      </w:r>
      <w:proofErr w:type="spellStart"/>
      <w:r>
        <w:rPr>
          <w:b w:val="0"/>
          <w:bCs/>
          <w:color w:val="auto"/>
        </w:rPr>
        <w:t>r</w:t>
      </w:r>
      <w:r w:rsidRPr="00E35B0C">
        <w:rPr>
          <w:b w:val="0"/>
          <w:bCs/>
          <w:color w:val="auto"/>
        </w:rPr>
        <w:t>syslog</w:t>
      </w:r>
      <w:proofErr w:type="spellEnd"/>
      <w:r w:rsidRPr="00E35B0C">
        <w:rPr>
          <w:b w:val="0"/>
          <w:bCs/>
          <w:color w:val="auto"/>
        </w:rPr>
        <w:t>:</w:t>
      </w:r>
    </w:p>
    <w:p w14:paraId="4BA8686F" w14:textId="72F7DD3C" w:rsidR="00E35B0C" w:rsidRDefault="00E35B0C" w:rsidP="00E35B0C">
      <w:pPr>
        <w:rPr>
          <w:sz w:val="23"/>
          <w:szCs w:val="23"/>
        </w:rPr>
      </w:pPr>
      <w:r w:rsidRPr="00E42E32">
        <w:rPr>
          <w:noProof/>
          <w:sz w:val="23"/>
          <w:szCs w:val="23"/>
        </w:rPr>
        <w:drawing>
          <wp:inline distT="0" distB="0" distL="0" distR="0" wp14:anchorId="06A5C096" wp14:editId="1FD9E67A">
            <wp:extent cx="5400040" cy="1625600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D3B1" w14:textId="7CF64F3A" w:rsidR="00E35B0C" w:rsidRDefault="00E35B0C" w:rsidP="00E35B0C">
      <w:pPr>
        <w:pStyle w:val="Ttulo2"/>
        <w:numPr>
          <w:ilvl w:val="0"/>
          <w:numId w:val="29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8" w:name="_Toc126256409"/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Login</w:t>
      </w:r>
      <w:proofErr w:type="spellEnd"/>
      <w:r>
        <w:rPr>
          <w:rFonts w:ascii="Eras Medium ITC" w:hAnsi="Eras Medium ITC"/>
          <w:b/>
          <w:bCs/>
          <w:color w:val="5951C8" w:themeColor="text1" w:themeTint="80"/>
        </w:rPr>
        <w:t xml:space="preserve"> desde terminales</w:t>
      </w:r>
      <w:bookmarkEnd w:id="8"/>
    </w:p>
    <w:p w14:paraId="104A6506" w14:textId="41B252F8" w:rsidR="00E35B0C" w:rsidRDefault="00E35B0C" w:rsidP="00E35B0C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E35B0C">
        <w:rPr>
          <w:rFonts w:ascii="Eras Medium ITC" w:hAnsi="Eras Medium ITC"/>
          <w:b w:val="0"/>
          <w:bCs/>
          <w:color w:val="auto"/>
          <w:sz w:val="24"/>
          <w:szCs w:val="24"/>
        </w:rPr>
        <w:t>C</w:t>
      </w: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omprobamos los dos </w:t>
      </w:r>
      <w:proofErr w:type="spellStart"/>
      <w:r>
        <w:rPr>
          <w:rFonts w:ascii="Eras Medium ITC" w:hAnsi="Eras Medium ITC"/>
          <w:b w:val="0"/>
          <w:bCs/>
          <w:color w:val="auto"/>
          <w:sz w:val="24"/>
          <w:szCs w:val="24"/>
        </w:rPr>
        <w:t>bash</w:t>
      </w:r>
      <w:proofErr w:type="spellEnd"/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existentes</w:t>
      </w:r>
      <w:r w:rsidR="00983C0D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7125CB15" w14:textId="08A01051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93DFD">
        <w:rPr>
          <w:noProof/>
          <w:sz w:val="23"/>
          <w:szCs w:val="23"/>
        </w:rPr>
        <w:drawing>
          <wp:inline distT="0" distB="0" distL="0" distR="0" wp14:anchorId="66C327EE" wp14:editId="67DFD36A">
            <wp:extent cx="5400040" cy="1459865"/>
            <wp:effectExtent l="0" t="0" r="0" b="698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EE7C" w14:textId="0DD25DD0" w:rsidR="00983C0D" w:rsidRPr="00983C0D" w:rsidRDefault="00983C0D" w:rsidP="00983C0D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Hacemos un </w:t>
      </w:r>
      <w:r w:rsidRPr="00983C0D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983C0D">
        <w:rPr>
          <w:rFonts w:ascii="Eras Medium ITC" w:hAnsi="Eras Medium ITC"/>
          <w:color w:val="auto"/>
          <w:sz w:val="24"/>
          <w:szCs w:val="24"/>
        </w:rPr>
        <w:t>kill</w:t>
      </w:r>
      <w:proofErr w:type="spellEnd"/>
      <w:r w:rsidRPr="00983C0D">
        <w:rPr>
          <w:rFonts w:ascii="Eras Medium ITC" w:hAnsi="Eras Medium ITC"/>
          <w:color w:val="auto"/>
          <w:sz w:val="24"/>
          <w:szCs w:val="24"/>
        </w:rPr>
        <w:t xml:space="preserve"> -9 1211</w:t>
      </w:r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para matar al primer </w:t>
      </w:r>
      <w:proofErr w:type="spellStart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bash</w:t>
      </w:r>
      <w:proofErr w:type="spellEnd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, y vemos que ahora sólo hay un </w:t>
      </w:r>
      <w:proofErr w:type="spellStart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bash</w:t>
      </w:r>
      <w:proofErr w:type="spellEnd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, desapareciendo el anterior (PID: 1211):</w:t>
      </w:r>
    </w:p>
    <w:p w14:paraId="7F9EACBE" w14:textId="4F7511D9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93DFD">
        <w:rPr>
          <w:noProof/>
          <w:sz w:val="23"/>
          <w:szCs w:val="23"/>
        </w:rPr>
        <w:drawing>
          <wp:inline distT="0" distB="0" distL="0" distR="0" wp14:anchorId="17167217" wp14:editId="5323A4BC">
            <wp:extent cx="5400040" cy="1586230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A4B2" w14:textId="39CD2BF6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0F1C5A68" w14:textId="4DC4F9AF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18AB875E" w14:textId="0774DDFE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29751FA2" w14:textId="0D4B52D6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1DB58C13" w14:textId="58CB6E72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0F58F870" w14:textId="633F9F2D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1ACA6DEC" w14:textId="77777777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77A76A97" w14:textId="77777777" w:rsidR="00983C0D" w:rsidRPr="00983C0D" w:rsidRDefault="00983C0D" w:rsidP="00983C0D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 xml:space="preserve">También vemos cómo ha aparecido el proceso </w:t>
      </w:r>
      <w:proofErr w:type="spellStart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agetty</w:t>
      </w:r>
      <w:proofErr w:type="spellEnd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3849892E" w14:textId="62E7B1C7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93DFD">
        <w:rPr>
          <w:noProof/>
          <w:sz w:val="23"/>
          <w:szCs w:val="23"/>
        </w:rPr>
        <w:drawing>
          <wp:inline distT="0" distB="0" distL="0" distR="0" wp14:anchorId="14448416" wp14:editId="238C0826">
            <wp:extent cx="5400040" cy="1586230"/>
            <wp:effectExtent l="0" t="0" r="0" b="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2D36" w14:textId="158C9EC4" w:rsidR="00983C0D" w:rsidRPr="00983C0D" w:rsidRDefault="00983C0D" w:rsidP="00983C0D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Hacemos desaparecer el proceso </w:t>
      </w:r>
      <w:proofErr w:type="spellStart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agetty</w:t>
      </w:r>
      <w:proofErr w:type="spellEnd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creando una nueva Shell 1 con ALT+F1, nos </w:t>
      </w:r>
      <w:proofErr w:type="spellStart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logueamos</w:t>
      </w:r>
      <w:proofErr w:type="spellEnd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y desaparece el proceso </w:t>
      </w:r>
      <w:proofErr w:type="spellStart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agetty</w:t>
      </w:r>
      <w:proofErr w:type="spellEnd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6D9BFE3A" w14:textId="1F34E73E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F30F27">
        <w:rPr>
          <w:noProof/>
          <w:sz w:val="23"/>
          <w:szCs w:val="23"/>
        </w:rPr>
        <w:drawing>
          <wp:inline distT="0" distB="0" distL="0" distR="0" wp14:anchorId="593A6AE0" wp14:editId="312300B2">
            <wp:extent cx="4018749" cy="1789156"/>
            <wp:effectExtent l="0" t="0" r="1270" b="1905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4956" cy="17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CF3D" w14:textId="0F50CAFA" w:rsidR="00983C0D" w:rsidRPr="00983C0D" w:rsidRDefault="00983C0D" w:rsidP="00983C0D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Buscamos los mensajes que muestran cómo el usuario </w:t>
      </w:r>
      <w:proofErr w:type="spellStart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>root</w:t>
      </w:r>
      <w:proofErr w:type="spellEnd"/>
      <w:r w:rsidRPr="00983C0D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entró en sesión con un </w:t>
      </w: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      </w:t>
      </w:r>
      <w:r w:rsidRPr="00983C0D">
        <w:rPr>
          <w:rFonts w:ascii="Eras Medium ITC" w:hAnsi="Eras Medium ITC"/>
          <w:color w:val="auto"/>
          <w:sz w:val="24"/>
          <w:szCs w:val="24"/>
        </w:rPr>
        <w:t>$ grep “New sesión*” /</w:t>
      </w:r>
      <w:proofErr w:type="spellStart"/>
      <w:r w:rsidRPr="00983C0D">
        <w:rPr>
          <w:rFonts w:ascii="Eras Medium ITC" w:hAnsi="Eras Medium ITC"/>
          <w:color w:val="auto"/>
          <w:sz w:val="24"/>
          <w:szCs w:val="24"/>
        </w:rPr>
        <w:t>var</w:t>
      </w:r>
      <w:proofErr w:type="spellEnd"/>
      <w:r w:rsidRPr="00983C0D">
        <w:rPr>
          <w:rFonts w:ascii="Eras Medium ITC" w:hAnsi="Eras Medium ITC"/>
          <w:color w:val="auto"/>
          <w:sz w:val="24"/>
          <w:szCs w:val="24"/>
        </w:rPr>
        <w:t>/log/</w:t>
      </w:r>
      <w:proofErr w:type="spellStart"/>
      <w:r w:rsidRPr="00983C0D">
        <w:rPr>
          <w:rFonts w:ascii="Eras Medium ITC" w:hAnsi="Eras Medium ITC"/>
          <w:color w:val="auto"/>
          <w:sz w:val="24"/>
          <w:szCs w:val="24"/>
        </w:rPr>
        <w:t>messages</w:t>
      </w:r>
      <w:proofErr w:type="spellEnd"/>
      <w:r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4B980120" w14:textId="21F083CC" w:rsidR="00983C0D" w:rsidRDefault="00983C0D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2778ED">
        <w:rPr>
          <w:noProof/>
          <w:sz w:val="23"/>
          <w:szCs w:val="23"/>
          <w:lang w:val="en-GB"/>
        </w:rPr>
        <w:drawing>
          <wp:inline distT="0" distB="0" distL="0" distR="0" wp14:anchorId="28D9A281" wp14:editId="403BFA9E">
            <wp:extent cx="5400040" cy="1630680"/>
            <wp:effectExtent l="0" t="0" r="0" b="762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E833" w14:textId="630F7335" w:rsidR="00983C0D" w:rsidRPr="00983C0D" w:rsidRDefault="00983C0D" w:rsidP="00983C0D">
      <w:pPr>
        <w:rPr>
          <w:rFonts w:ascii="Eras Medium ITC" w:hAnsi="Eras Medium ITC"/>
          <w:color w:val="FF0000"/>
          <w:sz w:val="24"/>
          <w:szCs w:val="24"/>
        </w:rPr>
      </w:pPr>
      <w:r w:rsidRPr="00983C0D">
        <w:rPr>
          <w:rFonts w:ascii="Eras Medium ITC" w:hAnsi="Eras Medium ITC"/>
          <w:color w:val="FF0000"/>
          <w:sz w:val="24"/>
          <w:szCs w:val="24"/>
        </w:rPr>
        <w:t>EJERCICIO:</w:t>
      </w:r>
    </w:p>
    <w:p w14:paraId="7A3B043E" w14:textId="77777777" w:rsidR="00983C0D" w:rsidRPr="00423FBE" w:rsidRDefault="00983C0D" w:rsidP="00983C0D">
      <w:pPr>
        <w:rPr>
          <w:color w:val="4E7F62" w:themeColor="accent5" w:themeShade="80"/>
          <w:sz w:val="24"/>
          <w:szCs w:val="24"/>
        </w:rPr>
      </w:pPr>
      <w:r w:rsidRPr="00423FBE">
        <w:rPr>
          <w:color w:val="4E7F62" w:themeColor="accent5" w:themeShade="80"/>
          <w:sz w:val="24"/>
          <w:szCs w:val="24"/>
        </w:rPr>
        <w:t xml:space="preserve">¿Cuál es el motivo de la última caída del sistema, de acuerdo con la orden </w:t>
      </w:r>
      <w:proofErr w:type="spellStart"/>
      <w:r w:rsidRPr="00423FBE">
        <w:rPr>
          <w:i/>
          <w:iCs/>
          <w:color w:val="4E7F62" w:themeColor="accent5" w:themeShade="80"/>
          <w:sz w:val="24"/>
          <w:szCs w:val="24"/>
        </w:rPr>
        <w:t>last</w:t>
      </w:r>
      <w:proofErr w:type="spellEnd"/>
      <w:r w:rsidRPr="00423FBE">
        <w:rPr>
          <w:color w:val="4E7F62" w:themeColor="accent5" w:themeShade="80"/>
          <w:sz w:val="24"/>
          <w:szCs w:val="24"/>
        </w:rPr>
        <w:t>?</w:t>
      </w:r>
    </w:p>
    <w:p w14:paraId="43E5ADD6" w14:textId="20257FF9" w:rsidR="00D70B8F" w:rsidRPr="00D70B8F" w:rsidRDefault="00D70B8F" w:rsidP="00D70B8F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Si ejecutamos </w:t>
      </w:r>
      <w:proofErr w:type="spellStart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last</w:t>
      </w:r>
      <w:proofErr w:type="spellEnd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para ver los usuarios que han hecho </w:t>
      </w:r>
      <w:proofErr w:type="spellStart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login</w:t>
      </w:r>
      <w:proofErr w:type="spellEnd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recientremente</w:t>
      </w:r>
      <w:proofErr w:type="spellEnd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y los motivos de las últimas caídas del sistema:</w:t>
      </w:r>
    </w:p>
    <w:p w14:paraId="5D4AB2D2" w14:textId="7F4CFA32" w:rsidR="00D70B8F" w:rsidRPr="00D70B8F" w:rsidRDefault="00D70B8F" w:rsidP="00D70B8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70B8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45A5DEC6" wp14:editId="07603A75">
            <wp:extent cx="4065103" cy="2059321"/>
            <wp:effectExtent l="0" t="0" r="0" b="0"/>
            <wp:docPr id="39" name="Imagen 39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1577" cy="20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5D07" w14:textId="77777777" w:rsidR="00D70B8F" w:rsidRPr="00D70B8F" w:rsidRDefault="00D70B8F" w:rsidP="00D70B8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15BB1874" w14:textId="011BC456" w:rsidR="00D70B8F" w:rsidRPr="00D70B8F" w:rsidRDefault="00D70B8F" w:rsidP="00D70B8F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 xml:space="preserve">Si matamos el proceso de la máquina virtual en Windows vemos que Linux lo interpreta como un </w:t>
      </w:r>
      <w:proofErr w:type="spellStart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crash</w:t>
      </w:r>
      <w:proofErr w:type="spellEnd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(hay uno antes porque se me cayó el ordenador personal):</w:t>
      </w:r>
    </w:p>
    <w:p w14:paraId="62C3916B" w14:textId="730355AE" w:rsidR="00983C0D" w:rsidRDefault="00D70B8F" w:rsidP="00983C0D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2778ED">
        <w:rPr>
          <w:noProof/>
          <w:sz w:val="23"/>
          <w:szCs w:val="23"/>
        </w:rPr>
        <w:drawing>
          <wp:inline distT="0" distB="0" distL="0" distR="0" wp14:anchorId="3C91514B" wp14:editId="2DE891BA">
            <wp:extent cx="4072538" cy="2469670"/>
            <wp:effectExtent l="0" t="0" r="4445" b="6985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8224" cy="247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E638" w14:textId="17C2C943" w:rsidR="00D70B8F" w:rsidRDefault="00D70B8F" w:rsidP="00D70B8F">
      <w:pPr>
        <w:pStyle w:val="Ttulo2"/>
        <w:numPr>
          <w:ilvl w:val="0"/>
          <w:numId w:val="29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9" w:name="_Toc126256410"/>
      <w:r>
        <w:rPr>
          <w:rFonts w:ascii="Eras Medium ITC" w:hAnsi="Eras Medium ITC"/>
          <w:b/>
          <w:bCs/>
          <w:color w:val="5951C8" w:themeColor="text1" w:themeTint="80"/>
        </w:rPr>
        <w:t>Ejecución periódica de comandos</w:t>
      </w:r>
      <w:bookmarkEnd w:id="9"/>
    </w:p>
    <w:p w14:paraId="26AFCF8E" w14:textId="764B5A01" w:rsidR="00D70B8F" w:rsidRDefault="00D70B8F" w:rsidP="00D70B8F">
      <w:r w:rsidRPr="00F22298">
        <w:rPr>
          <w:noProof/>
          <w:sz w:val="23"/>
          <w:szCs w:val="23"/>
        </w:rPr>
        <w:drawing>
          <wp:inline distT="0" distB="0" distL="0" distR="0" wp14:anchorId="225A2163" wp14:editId="76BF9426">
            <wp:extent cx="5400040" cy="487045"/>
            <wp:effectExtent l="0" t="0" r="0" b="8255"/>
            <wp:docPr id="41" name="Imagen 4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F524" w14:textId="2863EE07" w:rsidR="00D70B8F" w:rsidRPr="00D70B8F" w:rsidRDefault="00D70B8F" w:rsidP="00D70B8F">
      <w:pPr>
        <w:pStyle w:val="Ttulo2"/>
        <w:numPr>
          <w:ilvl w:val="0"/>
          <w:numId w:val="29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10" w:name="_Toc126256411"/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Login</w:t>
      </w:r>
      <w:proofErr w:type="spellEnd"/>
      <w:r>
        <w:rPr>
          <w:rFonts w:ascii="Eras Medium ITC" w:hAnsi="Eras Medium ITC"/>
          <w:b/>
          <w:bCs/>
          <w:color w:val="5951C8" w:themeColor="text1" w:themeTint="80"/>
        </w:rPr>
        <w:t xml:space="preserve"> desde red</w:t>
      </w:r>
      <w:bookmarkEnd w:id="10"/>
    </w:p>
    <w:p w14:paraId="7EAE7EC7" w14:textId="36FAE478" w:rsidR="00D70B8F" w:rsidRPr="00D70B8F" w:rsidRDefault="00D70B8F" w:rsidP="00D70B8F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Nos conectamos a localhost por </w:t>
      </w:r>
      <w:proofErr w:type="spellStart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ssh</w:t>
      </w:r>
      <w:proofErr w:type="spellEnd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07428A30" w14:textId="77777777" w:rsidR="00D70B8F" w:rsidRPr="00D70B8F" w:rsidRDefault="00D70B8F" w:rsidP="00D70B8F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70B8F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676F60E8" wp14:editId="36E5A3E3">
            <wp:extent cx="5400040" cy="135636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0A83" w14:textId="4647840C" w:rsidR="00D70B8F" w:rsidRPr="00D70B8F" w:rsidRDefault="00D70B8F" w:rsidP="00D70B8F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Comprobamos que hay un proceso </w:t>
      </w:r>
      <w:proofErr w:type="spellStart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sshd</w:t>
      </w:r>
      <w:proofErr w:type="spellEnd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en la </w:t>
      </w:r>
      <w:proofErr w:type="spellStart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pseudoterminal</w:t>
      </w:r>
      <w:proofErr w:type="spellEnd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pts</w:t>
      </w:r>
      <w:proofErr w:type="spellEnd"/>
      <w:r w:rsidRPr="00D70B8F">
        <w:rPr>
          <w:rFonts w:ascii="Eras Medium ITC" w:hAnsi="Eras Medium ITC"/>
          <w:b w:val="0"/>
          <w:bCs/>
          <w:color w:val="auto"/>
          <w:sz w:val="24"/>
          <w:szCs w:val="24"/>
        </w:rPr>
        <w:t>/0:</w:t>
      </w:r>
    </w:p>
    <w:p w14:paraId="2EEC0A79" w14:textId="0F8F1731" w:rsidR="00D70B8F" w:rsidRDefault="00D70B8F" w:rsidP="00D70B8F">
      <w:pPr>
        <w:rPr>
          <w:sz w:val="23"/>
          <w:szCs w:val="23"/>
        </w:rPr>
      </w:pPr>
      <w:r w:rsidRPr="00F22298">
        <w:rPr>
          <w:noProof/>
          <w:sz w:val="23"/>
          <w:szCs w:val="23"/>
        </w:rPr>
        <w:drawing>
          <wp:inline distT="0" distB="0" distL="0" distR="0" wp14:anchorId="22CCFBC1" wp14:editId="2CE2EF1C">
            <wp:extent cx="5400040" cy="1985010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62C0" w14:textId="6ECE698A" w:rsidR="00B67059" w:rsidRDefault="00B67059" w:rsidP="00D70B8F">
      <w:pPr>
        <w:rPr>
          <w:sz w:val="23"/>
          <w:szCs w:val="23"/>
        </w:rPr>
      </w:pPr>
    </w:p>
    <w:p w14:paraId="7FB3D4D5" w14:textId="30F8D967" w:rsidR="00B67059" w:rsidRDefault="00B67059" w:rsidP="00D70B8F">
      <w:pPr>
        <w:rPr>
          <w:sz w:val="23"/>
          <w:szCs w:val="23"/>
        </w:rPr>
      </w:pPr>
    </w:p>
    <w:p w14:paraId="55B91F28" w14:textId="39ED1A19" w:rsidR="00B67059" w:rsidRDefault="00B67059" w:rsidP="00D70B8F">
      <w:pPr>
        <w:rPr>
          <w:sz w:val="23"/>
          <w:szCs w:val="23"/>
        </w:rPr>
      </w:pPr>
    </w:p>
    <w:p w14:paraId="580EFF62" w14:textId="52682552" w:rsidR="00B67059" w:rsidRDefault="00B67059" w:rsidP="00D70B8F">
      <w:pPr>
        <w:rPr>
          <w:sz w:val="23"/>
          <w:szCs w:val="23"/>
        </w:rPr>
      </w:pPr>
    </w:p>
    <w:p w14:paraId="006CA903" w14:textId="639C92FB" w:rsidR="00B67059" w:rsidRDefault="00B67059" w:rsidP="00D70B8F">
      <w:pPr>
        <w:rPr>
          <w:sz w:val="23"/>
          <w:szCs w:val="23"/>
        </w:rPr>
      </w:pPr>
    </w:p>
    <w:p w14:paraId="08BF9E8D" w14:textId="3A322D5D" w:rsidR="00B67059" w:rsidRDefault="00B67059" w:rsidP="00D70B8F">
      <w:pPr>
        <w:rPr>
          <w:sz w:val="23"/>
          <w:szCs w:val="23"/>
        </w:rPr>
      </w:pPr>
    </w:p>
    <w:p w14:paraId="32030DB8" w14:textId="77777777" w:rsidR="00B67059" w:rsidRDefault="00B67059" w:rsidP="00D70B8F">
      <w:pPr>
        <w:rPr>
          <w:sz w:val="23"/>
          <w:szCs w:val="23"/>
        </w:rPr>
      </w:pPr>
    </w:p>
    <w:p w14:paraId="305A975A" w14:textId="173342D8" w:rsidR="00D70B8F" w:rsidRPr="00D70B8F" w:rsidRDefault="00D70B8F" w:rsidP="00D70B8F">
      <w:pPr>
        <w:rPr>
          <w:rFonts w:ascii="Eras Medium ITC" w:hAnsi="Eras Medium ITC"/>
          <w:color w:val="FF0000"/>
          <w:sz w:val="24"/>
          <w:szCs w:val="24"/>
        </w:rPr>
      </w:pPr>
      <w:r w:rsidRPr="00D70B8F">
        <w:rPr>
          <w:rFonts w:ascii="Eras Medium ITC" w:hAnsi="Eras Medium ITC"/>
          <w:color w:val="FF0000"/>
          <w:sz w:val="24"/>
          <w:szCs w:val="24"/>
        </w:rPr>
        <w:lastRenderedPageBreak/>
        <w:t>EJERCICIO:</w:t>
      </w:r>
    </w:p>
    <w:p w14:paraId="39FBE50E" w14:textId="317D7501" w:rsidR="00B67059" w:rsidRPr="00D70B8F" w:rsidRDefault="00D70B8F" w:rsidP="00D70B8F">
      <w:pPr>
        <w:rPr>
          <w:rFonts w:ascii="Eras Medium ITC" w:hAnsi="Eras Medium ITC"/>
          <w:color w:val="4E7F62" w:themeColor="accent5" w:themeShade="80"/>
          <w:sz w:val="24"/>
          <w:szCs w:val="24"/>
        </w:rPr>
      </w:pPr>
      <w:r w:rsidRPr="00D70B8F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Haz </w:t>
      </w:r>
      <w:proofErr w:type="spellStart"/>
      <w:r w:rsidRPr="00D70B8F">
        <w:rPr>
          <w:rFonts w:ascii="Eras Medium ITC" w:hAnsi="Eras Medium ITC"/>
          <w:color w:val="4E7F62" w:themeColor="accent5" w:themeShade="80"/>
          <w:sz w:val="24"/>
          <w:szCs w:val="24"/>
        </w:rPr>
        <w:t>ssh</w:t>
      </w:r>
      <w:proofErr w:type="spellEnd"/>
      <w:r w:rsidRPr="00D70B8F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 localhost desde la terminal a la que has accedido con ALT-F2. Haz </w:t>
      </w:r>
      <w:proofErr w:type="spellStart"/>
      <w:r w:rsidRPr="00D70B8F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>ps</w:t>
      </w:r>
      <w:proofErr w:type="spellEnd"/>
      <w:r w:rsidRPr="00D70B8F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 xml:space="preserve"> </w:t>
      </w:r>
      <w:proofErr w:type="spellStart"/>
      <w:r w:rsidRPr="00D70B8F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>ax</w:t>
      </w:r>
      <w:proofErr w:type="spellEnd"/>
      <w:r w:rsidRPr="00D70B8F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 xml:space="preserve"> </w:t>
      </w:r>
      <w:r w:rsidRPr="00D70B8F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y busca los procesos </w:t>
      </w:r>
      <w:proofErr w:type="spellStart"/>
      <w:r w:rsidRPr="00D70B8F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>sshd</w:t>
      </w:r>
      <w:proofErr w:type="spellEnd"/>
      <w:r w:rsidRPr="00D70B8F">
        <w:rPr>
          <w:rFonts w:ascii="Eras Medium ITC" w:hAnsi="Eras Medium ITC"/>
          <w:color w:val="4E7F62" w:themeColor="accent5" w:themeShade="80"/>
          <w:sz w:val="24"/>
          <w:szCs w:val="24"/>
        </w:rPr>
        <w:t xml:space="preserve">. ¿En qué terminal figura el segundo proceso </w:t>
      </w:r>
      <w:proofErr w:type="spellStart"/>
      <w:r w:rsidRPr="00D70B8F">
        <w:rPr>
          <w:rFonts w:ascii="Eras Medium ITC" w:hAnsi="Eras Medium ITC"/>
          <w:i/>
          <w:iCs/>
          <w:color w:val="4E7F62" w:themeColor="accent5" w:themeShade="80"/>
          <w:sz w:val="24"/>
          <w:szCs w:val="24"/>
        </w:rPr>
        <w:t>sshd</w:t>
      </w:r>
      <w:proofErr w:type="spellEnd"/>
      <w:r w:rsidRPr="00D70B8F">
        <w:rPr>
          <w:rFonts w:ascii="Eras Medium ITC" w:hAnsi="Eras Medium ITC"/>
          <w:color w:val="4E7F62" w:themeColor="accent5" w:themeShade="80"/>
          <w:sz w:val="24"/>
          <w:szCs w:val="24"/>
        </w:rPr>
        <w:t>?</w:t>
      </w:r>
    </w:p>
    <w:p w14:paraId="5F067B72" w14:textId="44F2C42C" w:rsidR="00D70B8F" w:rsidRPr="00B67059" w:rsidRDefault="00D70B8F" w:rsidP="00B67059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Figura en la </w:t>
      </w:r>
      <w:proofErr w:type="spellStart"/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>pseudoterminal</w:t>
      </w:r>
      <w:proofErr w:type="spellEnd"/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>pst</w:t>
      </w:r>
      <w:proofErr w:type="spellEnd"/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>/1:</w:t>
      </w:r>
    </w:p>
    <w:p w14:paraId="16BABF26" w14:textId="211FC1F6" w:rsidR="00D70B8F" w:rsidRDefault="00D70B8F" w:rsidP="00D70B8F">
      <w:pPr>
        <w:rPr>
          <w:sz w:val="23"/>
          <w:szCs w:val="23"/>
        </w:rPr>
      </w:pPr>
      <w:r w:rsidRPr="00F22298">
        <w:rPr>
          <w:noProof/>
          <w:sz w:val="23"/>
          <w:szCs w:val="23"/>
        </w:rPr>
        <w:drawing>
          <wp:inline distT="0" distB="0" distL="0" distR="0" wp14:anchorId="18FBD067" wp14:editId="0F76C0FC">
            <wp:extent cx="5172797" cy="1819529"/>
            <wp:effectExtent l="0" t="0" r="8890" b="9525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C309" w14:textId="77777777" w:rsidR="00560F65" w:rsidRDefault="00472213" w:rsidP="00560F65">
      <w:pPr>
        <w:pStyle w:val="Ttulo2"/>
        <w:numPr>
          <w:ilvl w:val="0"/>
          <w:numId w:val="29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11" w:name="_Toc126256412"/>
      <w:r>
        <w:rPr>
          <w:rFonts w:ascii="Eras Medium ITC" w:hAnsi="Eras Medium ITC"/>
          <w:b/>
          <w:bCs/>
          <w:color w:val="5951C8" w:themeColor="text1" w:themeTint="80"/>
        </w:rPr>
        <w:t>Sistemas de ficheros en red</w:t>
      </w:r>
      <w:bookmarkEnd w:id="11"/>
    </w:p>
    <w:p w14:paraId="53BA5AAD" w14:textId="74BEDD46" w:rsidR="00B67059" w:rsidRPr="00560F65" w:rsidRDefault="00B67059" w:rsidP="00560F65">
      <w:pPr>
        <w:pStyle w:val="Contenido"/>
        <w:numPr>
          <w:ilvl w:val="0"/>
          <w:numId w:val="25"/>
        </w:numPr>
        <w:rPr>
          <w:rFonts w:ascii="Eras Medium ITC" w:hAnsi="Eras Medium ITC"/>
          <w:b/>
          <w:color w:val="auto"/>
          <w:sz w:val="24"/>
          <w:szCs w:val="24"/>
        </w:rPr>
      </w:pPr>
      <w:r w:rsidRPr="00560F65">
        <w:rPr>
          <w:rFonts w:ascii="Eras Medium ITC" w:hAnsi="Eras Medium ITC"/>
          <w:color w:val="auto"/>
          <w:sz w:val="24"/>
          <w:szCs w:val="24"/>
        </w:rPr>
        <w:t xml:space="preserve">Samba es un conjunto de programas que implementa el protocolo SMB de Microsoft para sistemas UNIX y proporciona servicios de Active </w:t>
      </w:r>
      <w:proofErr w:type="spellStart"/>
      <w:r w:rsidRPr="00560F65">
        <w:rPr>
          <w:rFonts w:ascii="Eras Medium ITC" w:hAnsi="Eras Medium ITC"/>
          <w:color w:val="auto"/>
          <w:sz w:val="24"/>
          <w:szCs w:val="24"/>
        </w:rPr>
        <w:t>Directory</w:t>
      </w:r>
      <w:proofErr w:type="spellEnd"/>
      <w:r w:rsidRPr="00560F65">
        <w:rPr>
          <w:rFonts w:ascii="Eras Medium ITC" w:hAnsi="Eras Medium ITC"/>
          <w:color w:val="auto"/>
          <w:sz w:val="24"/>
          <w:szCs w:val="24"/>
        </w:rPr>
        <w:t>:</w:t>
      </w:r>
    </w:p>
    <w:p w14:paraId="2F357445" w14:textId="53275889" w:rsidR="00B67059" w:rsidRDefault="00B67059" w:rsidP="00B67059">
      <w:pPr>
        <w:rPr>
          <w:rFonts w:ascii="Eras Medium ITC" w:hAnsi="Eras Medium ITC"/>
          <w:sz w:val="23"/>
          <w:szCs w:val="23"/>
          <w:u w:val="single"/>
        </w:rPr>
      </w:pPr>
      <w:r w:rsidRPr="00B67059">
        <w:rPr>
          <w:rFonts w:ascii="Eras Medium ITC" w:hAnsi="Eras Medium ITC"/>
          <w:noProof/>
          <w:sz w:val="23"/>
          <w:szCs w:val="23"/>
        </w:rPr>
        <w:drawing>
          <wp:inline distT="0" distB="0" distL="0" distR="0" wp14:anchorId="4F3A986C" wp14:editId="15F643C6">
            <wp:extent cx="5400040" cy="261493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E6C0" w14:textId="7EA2A155" w:rsidR="00560F65" w:rsidRPr="00560F65" w:rsidRDefault="00560F65" w:rsidP="00560F65">
      <w:pPr>
        <w:pStyle w:val="Ttulo2"/>
        <w:numPr>
          <w:ilvl w:val="0"/>
          <w:numId w:val="29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12" w:name="_Toc126256413"/>
      <w:r>
        <w:rPr>
          <w:rFonts w:ascii="Eras Medium ITC" w:hAnsi="Eras Medium ITC"/>
          <w:b/>
          <w:bCs/>
          <w:color w:val="5951C8" w:themeColor="text1" w:themeTint="80"/>
        </w:rPr>
        <w:t>Correo electrónico</w:t>
      </w:r>
      <w:bookmarkEnd w:id="12"/>
    </w:p>
    <w:p w14:paraId="75724FCE" w14:textId="5B298CE8" w:rsidR="00B67059" w:rsidRPr="00B67059" w:rsidRDefault="00B67059" w:rsidP="00B67059">
      <w:pPr>
        <w:rPr>
          <w:rFonts w:ascii="Eras Medium ITC" w:hAnsi="Eras Medium ITC"/>
          <w:b w:val="0"/>
          <w:color w:val="auto"/>
          <w:sz w:val="24"/>
          <w:szCs w:val="24"/>
        </w:rPr>
      </w:pPr>
      <w:r>
        <w:rPr>
          <w:rFonts w:ascii="Eras Medium ITC" w:hAnsi="Eras Medium ITC"/>
          <w:b w:val="0"/>
          <w:color w:val="auto"/>
          <w:sz w:val="24"/>
          <w:szCs w:val="24"/>
        </w:rPr>
        <w:t xml:space="preserve">       -     </w:t>
      </w:r>
      <w:r w:rsidRPr="00B67059">
        <w:rPr>
          <w:rFonts w:ascii="Eras Medium ITC" w:hAnsi="Eras Medium ITC"/>
          <w:b w:val="0"/>
          <w:color w:val="auto"/>
          <w:sz w:val="24"/>
          <w:szCs w:val="24"/>
        </w:rPr>
        <w:t xml:space="preserve">Comprobamos que hay un proceso </w:t>
      </w:r>
      <w:proofErr w:type="spellStart"/>
      <w:r w:rsidRPr="00B67059">
        <w:rPr>
          <w:rFonts w:ascii="Eras Medium ITC" w:hAnsi="Eras Medium ITC"/>
          <w:b w:val="0"/>
          <w:color w:val="auto"/>
          <w:sz w:val="24"/>
          <w:szCs w:val="24"/>
        </w:rPr>
        <w:t>postfix</w:t>
      </w:r>
      <w:proofErr w:type="spellEnd"/>
      <w:r w:rsidRPr="00B67059">
        <w:rPr>
          <w:rFonts w:ascii="Eras Medium ITC" w:hAnsi="Eras Medium ITC"/>
          <w:b w:val="0"/>
          <w:color w:val="auto"/>
          <w:sz w:val="24"/>
          <w:szCs w:val="24"/>
        </w:rPr>
        <w:t xml:space="preserve"> con </w:t>
      </w:r>
      <w:r w:rsidRPr="00B67059">
        <w:rPr>
          <w:rFonts w:ascii="Eras Medium ITC" w:hAnsi="Eras Medium ITC"/>
          <w:bCs/>
          <w:color w:val="auto"/>
          <w:sz w:val="24"/>
          <w:szCs w:val="24"/>
        </w:rPr>
        <w:t xml:space="preserve">$ </w:t>
      </w:r>
      <w:proofErr w:type="spellStart"/>
      <w:r w:rsidRPr="00B67059">
        <w:rPr>
          <w:rFonts w:ascii="Eras Medium ITC" w:hAnsi="Eras Medium ITC"/>
          <w:bCs/>
          <w:color w:val="auto"/>
          <w:sz w:val="24"/>
          <w:szCs w:val="24"/>
        </w:rPr>
        <w:t>ps</w:t>
      </w:r>
      <w:proofErr w:type="spellEnd"/>
      <w:r w:rsidRPr="00B67059">
        <w:rPr>
          <w:rFonts w:ascii="Eras Medium ITC" w:hAnsi="Eras Medium ITC"/>
          <w:bCs/>
          <w:color w:val="auto"/>
          <w:sz w:val="24"/>
          <w:szCs w:val="24"/>
        </w:rPr>
        <w:t xml:space="preserve"> </w:t>
      </w:r>
      <w:proofErr w:type="spellStart"/>
      <w:r w:rsidRPr="00B67059">
        <w:rPr>
          <w:rFonts w:ascii="Eras Medium ITC" w:hAnsi="Eras Medium ITC"/>
          <w:bCs/>
          <w:color w:val="auto"/>
          <w:sz w:val="24"/>
          <w:szCs w:val="24"/>
        </w:rPr>
        <w:t>ax</w:t>
      </w:r>
      <w:proofErr w:type="spellEnd"/>
      <w:r w:rsidRPr="00B67059">
        <w:rPr>
          <w:rFonts w:ascii="Eras Medium ITC" w:hAnsi="Eras Medium ITC"/>
          <w:b w:val="0"/>
          <w:color w:val="auto"/>
          <w:sz w:val="24"/>
          <w:szCs w:val="24"/>
        </w:rPr>
        <w:t>:</w:t>
      </w:r>
    </w:p>
    <w:p w14:paraId="3D6C9782" w14:textId="640F7FD0" w:rsidR="00B67059" w:rsidRDefault="00B67059" w:rsidP="00B67059">
      <w:pPr>
        <w:rPr>
          <w:rFonts w:ascii="Eras Medium ITC" w:hAnsi="Eras Medium ITC"/>
          <w:sz w:val="24"/>
          <w:szCs w:val="24"/>
        </w:rPr>
      </w:pPr>
      <w:r w:rsidRPr="00B67059">
        <w:rPr>
          <w:rFonts w:ascii="Eras Medium ITC" w:hAnsi="Eras Medium ITC"/>
          <w:noProof/>
          <w:sz w:val="24"/>
          <w:szCs w:val="24"/>
        </w:rPr>
        <w:drawing>
          <wp:inline distT="0" distB="0" distL="0" distR="0" wp14:anchorId="2392C2EC" wp14:editId="504C8FDB">
            <wp:extent cx="4601217" cy="2410161"/>
            <wp:effectExtent l="0" t="0" r="8890" b="9525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3F1B" w14:textId="482CC1E7" w:rsidR="00B67059" w:rsidRDefault="00B67059" w:rsidP="00B67059">
      <w:pPr>
        <w:rPr>
          <w:rFonts w:ascii="Eras Medium ITC" w:hAnsi="Eras Medium ITC"/>
          <w:sz w:val="24"/>
          <w:szCs w:val="24"/>
        </w:rPr>
      </w:pPr>
    </w:p>
    <w:p w14:paraId="7817A59D" w14:textId="77777777" w:rsidR="00B67059" w:rsidRPr="00B67059" w:rsidRDefault="00B67059" w:rsidP="00B67059">
      <w:pPr>
        <w:rPr>
          <w:rFonts w:ascii="Eras Medium ITC" w:hAnsi="Eras Medium ITC"/>
          <w:sz w:val="24"/>
          <w:szCs w:val="24"/>
        </w:rPr>
      </w:pPr>
    </w:p>
    <w:p w14:paraId="09FD31DE" w14:textId="40D5C872" w:rsidR="00B67059" w:rsidRPr="00B67059" w:rsidRDefault="00B67059" w:rsidP="00B67059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>Nos mandamos un correo y comprobamos que llega:</w:t>
      </w:r>
    </w:p>
    <w:p w14:paraId="516ECABE" w14:textId="77777777" w:rsidR="00B67059" w:rsidRPr="00B67059" w:rsidRDefault="00B67059" w:rsidP="00B67059">
      <w:pPr>
        <w:rPr>
          <w:rFonts w:ascii="Eras Medium ITC" w:hAnsi="Eras Medium ITC"/>
          <w:sz w:val="24"/>
          <w:szCs w:val="24"/>
        </w:rPr>
      </w:pPr>
      <w:r w:rsidRPr="00B67059">
        <w:rPr>
          <w:rFonts w:ascii="Eras Medium ITC" w:hAnsi="Eras Medium ITC"/>
          <w:noProof/>
          <w:sz w:val="24"/>
          <w:szCs w:val="24"/>
        </w:rPr>
        <w:drawing>
          <wp:inline distT="0" distB="0" distL="0" distR="0" wp14:anchorId="2437A046" wp14:editId="050C5D7F">
            <wp:extent cx="5363323" cy="3696216"/>
            <wp:effectExtent l="0" t="0" r="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C499" w14:textId="0E319497" w:rsidR="00B67059" w:rsidRPr="00B67059" w:rsidRDefault="00B67059" w:rsidP="00B67059">
      <w:pPr>
        <w:rPr>
          <w:rFonts w:ascii="Eras Medium ITC" w:hAnsi="Eras Medium ITC"/>
          <w:color w:val="FF0000"/>
          <w:sz w:val="24"/>
          <w:szCs w:val="24"/>
        </w:rPr>
      </w:pPr>
      <w:r w:rsidRPr="00B67059">
        <w:rPr>
          <w:rFonts w:ascii="Eras Medium ITC" w:hAnsi="Eras Medium ITC"/>
          <w:color w:val="FF0000"/>
          <w:sz w:val="24"/>
          <w:szCs w:val="24"/>
        </w:rPr>
        <w:t>EJERCICIO</w:t>
      </w:r>
    </w:p>
    <w:p w14:paraId="0ED6F8CD" w14:textId="77777777" w:rsidR="00B67059" w:rsidRPr="00B67059" w:rsidRDefault="00B67059" w:rsidP="00B67059">
      <w:pPr>
        <w:rPr>
          <w:rFonts w:ascii="Eras Medium ITC" w:hAnsi="Eras Medium ITC"/>
          <w:color w:val="4E7F62" w:themeColor="accent5" w:themeShade="80"/>
          <w:sz w:val="24"/>
          <w:szCs w:val="24"/>
        </w:rPr>
      </w:pPr>
      <w:r w:rsidRPr="00B67059">
        <w:rPr>
          <w:rFonts w:ascii="Eras Medium ITC" w:hAnsi="Eras Medium ITC"/>
          <w:color w:val="4E7F62" w:themeColor="accent5" w:themeShade="80"/>
          <w:sz w:val="24"/>
          <w:szCs w:val="24"/>
        </w:rPr>
        <w:t>Consulta la ayuda de s-</w:t>
      </w:r>
      <w:proofErr w:type="spellStart"/>
      <w:r w:rsidRPr="00B67059">
        <w:rPr>
          <w:rFonts w:ascii="Eras Medium ITC" w:hAnsi="Eras Medium ITC"/>
          <w:color w:val="4E7F62" w:themeColor="accent5" w:themeShade="80"/>
          <w:sz w:val="24"/>
          <w:szCs w:val="24"/>
        </w:rPr>
        <w:t>nail</w:t>
      </w:r>
      <w:proofErr w:type="spellEnd"/>
      <w:r w:rsidRPr="00B67059">
        <w:rPr>
          <w:rFonts w:ascii="Eras Medium ITC" w:hAnsi="Eras Medium ITC"/>
          <w:color w:val="4E7F62" w:themeColor="accent5" w:themeShade="80"/>
          <w:sz w:val="24"/>
          <w:szCs w:val="24"/>
        </w:rPr>
        <w:t>. ¿Cuál es el comando para salir de la orden s-</w:t>
      </w:r>
      <w:proofErr w:type="spellStart"/>
      <w:r w:rsidRPr="00B67059">
        <w:rPr>
          <w:rFonts w:ascii="Eras Medium ITC" w:hAnsi="Eras Medium ITC"/>
          <w:color w:val="4E7F62" w:themeColor="accent5" w:themeShade="80"/>
          <w:sz w:val="24"/>
          <w:szCs w:val="24"/>
        </w:rPr>
        <w:t>nail</w:t>
      </w:r>
      <w:proofErr w:type="spellEnd"/>
      <w:r w:rsidRPr="00B67059">
        <w:rPr>
          <w:rFonts w:ascii="Eras Medium ITC" w:hAnsi="Eras Medium ITC"/>
          <w:color w:val="4E7F62" w:themeColor="accent5" w:themeShade="80"/>
          <w:sz w:val="24"/>
          <w:szCs w:val="24"/>
        </w:rPr>
        <w:t>?</w:t>
      </w:r>
    </w:p>
    <w:p w14:paraId="6813946E" w14:textId="7F746E94" w:rsidR="00B67059" w:rsidRPr="00B67059" w:rsidRDefault="00B67059" w:rsidP="00B67059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>Hay varias órdenes:</w:t>
      </w:r>
    </w:p>
    <w:p w14:paraId="5232367F" w14:textId="5BE74B5E" w:rsidR="00B67059" w:rsidRPr="00B67059" w:rsidRDefault="00B67059" w:rsidP="00B67059">
      <w:pPr>
        <w:pStyle w:val="Prrafodelista"/>
        <w:numPr>
          <w:ilvl w:val="1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proofErr w:type="spellStart"/>
      <w:r w:rsidRPr="00E11A2F">
        <w:rPr>
          <w:rFonts w:ascii="Eras Medium ITC" w:hAnsi="Eras Medium ITC"/>
          <w:color w:val="auto"/>
          <w:sz w:val="24"/>
          <w:szCs w:val="24"/>
        </w:rPr>
        <w:t>quit</w:t>
      </w:r>
      <w:proofErr w:type="spellEnd"/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>: sale y aplica los cambios a la bandeja de entrada actual</w:t>
      </w:r>
    </w:p>
    <w:p w14:paraId="6B618D9C" w14:textId="497BD4E7" w:rsidR="00B67059" w:rsidRPr="00B67059" w:rsidRDefault="00B67059" w:rsidP="00B67059">
      <w:pPr>
        <w:pStyle w:val="Prrafodelista"/>
        <w:numPr>
          <w:ilvl w:val="1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proofErr w:type="spellStart"/>
      <w:r w:rsidRPr="00E11A2F">
        <w:rPr>
          <w:rFonts w:ascii="Eras Medium ITC" w:hAnsi="Eras Medium ITC"/>
          <w:color w:val="auto"/>
          <w:sz w:val="24"/>
          <w:szCs w:val="24"/>
        </w:rPr>
        <w:t>xit</w:t>
      </w:r>
      <w:proofErr w:type="spellEnd"/>
      <w:r w:rsidRPr="00E11A2F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E11A2F">
        <w:rPr>
          <w:rFonts w:ascii="Eras Medium ITC" w:hAnsi="Eras Medium ITC"/>
          <w:color w:val="auto"/>
          <w:sz w:val="24"/>
          <w:szCs w:val="24"/>
        </w:rPr>
        <w:t>exit</w:t>
      </w:r>
      <w:proofErr w:type="spellEnd"/>
      <w:r w:rsidR="00E11A2F">
        <w:rPr>
          <w:rFonts w:ascii="Eras Medium ITC" w:hAnsi="Eras Medium ITC"/>
          <w:color w:val="auto"/>
          <w:sz w:val="24"/>
          <w:szCs w:val="24"/>
        </w:rPr>
        <w:t>:</w:t>
      </w:r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proofErr w:type="gramStart"/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>sale</w:t>
      </w:r>
      <w:proofErr w:type="gramEnd"/>
      <w:r w:rsidRPr="00B67059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pero descarta los cambios</w:t>
      </w:r>
    </w:p>
    <w:p w14:paraId="188293F5" w14:textId="1F1E1E41" w:rsidR="00B67059" w:rsidRDefault="00B67059" w:rsidP="00B67059">
      <w:pPr>
        <w:rPr>
          <w:rFonts w:ascii="Eras Medium ITC" w:hAnsi="Eras Medium ITC"/>
          <w:sz w:val="23"/>
          <w:szCs w:val="23"/>
        </w:rPr>
      </w:pPr>
      <w:r w:rsidRPr="00B67059">
        <w:rPr>
          <w:rFonts w:ascii="Eras Medium ITC" w:hAnsi="Eras Medium ITC"/>
          <w:noProof/>
          <w:sz w:val="23"/>
          <w:szCs w:val="23"/>
        </w:rPr>
        <w:drawing>
          <wp:inline distT="0" distB="0" distL="0" distR="0" wp14:anchorId="466B903A" wp14:editId="2788D8AA">
            <wp:extent cx="5400040" cy="3034030"/>
            <wp:effectExtent l="0" t="0" r="0" b="0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5C55" w14:textId="549215F9" w:rsidR="00B67059" w:rsidRDefault="00B67059" w:rsidP="00B67059">
      <w:pPr>
        <w:rPr>
          <w:rFonts w:ascii="Eras Medium ITC" w:hAnsi="Eras Medium ITC"/>
          <w:sz w:val="23"/>
          <w:szCs w:val="23"/>
        </w:rPr>
      </w:pPr>
    </w:p>
    <w:p w14:paraId="0361DD48" w14:textId="5C72D53E" w:rsidR="00B67059" w:rsidRDefault="00B67059" w:rsidP="00B67059">
      <w:pPr>
        <w:rPr>
          <w:rFonts w:ascii="Eras Medium ITC" w:hAnsi="Eras Medium ITC"/>
          <w:sz w:val="23"/>
          <w:szCs w:val="23"/>
        </w:rPr>
      </w:pPr>
    </w:p>
    <w:p w14:paraId="3C6B8D4E" w14:textId="0518C4C1" w:rsidR="00B67059" w:rsidRDefault="00B67059" w:rsidP="00B67059">
      <w:pPr>
        <w:rPr>
          <w:rFonts w:ascii="Eras Medium ITC" w:hAnsi="Eras Medium ITC"/>
          <w:sz w:val="23"/>
          <w:szCs w:val="23"/>
        </w:rPr>
      </w:pPr>
    </w:p>
    <w:p w14:paraId="2240C44E" w14:textId="29B7B3E9" w:rsidR="00B67059" w:rsidRDefault="00B67059" w:rsidP="00B67059">
      <w:pPr>
        <w:rPr>
          <w:rFonts w:ascii="Eras Medium ITC" w:hAnsi="Eras Medium ITC"/>
          <w:sz w:val="23"/>
          <w:szCs w:val="23"/>
        </w:rPr>
      </w:pPr>
    </w:p>
    <w:p w14:paraId="077DC7BE" w14:textId="7F646C2E" w:rsidR="00B67059" w:rsidRDefault="00B67059" w:rsidP="00B67059">
      <w:pPr>
        <w:rPr>
          <w:rFonts w:ascii="Eras Medium ITC" w:hAnsi="Eras Medium ITC"/>
          <w:sz w:val="23"/>
          <w:szCs w:val="23"/>
        </w:rPr>
      </w:pPr>
    </w:p>
    <w:p w14:paraId="4A972EB3" w14:textId="77777777" w:rsidR="00B67059" w:rsidRPr="00B67059" w:rsidRDefault="00B67059" w:rsidP="00B67059">
      <w:pPr>
        <w:rPr>
          <w:rFonts w:ascii="Eras Medium ITC" w:hAnsi="Eras Medium ITC"/>
          <w:sz w:val="23"/>
          <w:szCs w:val="23"/>
        </w:rPr>
      </w:pPr>
    </w:p>
    <w:p w14:paraId="6472E243" w14:textId="77777777" w:rsidR="00B67059" w:rsidRPr="00B67059" w:rsidRDefault="00B67059" w:rsidP="00B67059">
      <w:pPr>
        <w:rPr>
          <w:rFonts w:ascii="Eras Medium ITC" w:hAnsi="Eras Medium ITC"/>
          <w:b w:val="0"/>
          <w:bCs/>
          <w:sz w:val="23"/>
          <w:szCs w:val="23"/>
        </w:rPr>
      </w:pPr>
    </w:p>
    <w:p w14:paraId="6D976DBE" w14:textId="08B769BB" w:rsidR="00560F65" w:rsidRPr="00560F65" w:rsidRDefault="00560F65" w:rsidP="00560F65">
      <w:pPr>
        <w:pStyle w:val="Ttulo2"/>
        <w:numPr>
          <w:ilvl w:val="0"/>
          <w:numId w:val="29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13" w:name="_Toc126256414"/>
      <w:r>
        <w:rPr>
          <w:rFonts w:ascii="Eras Medium ITC" w:hAnsi="Eras Medium ITC"/>
          <w:b/>
          <w:bCs/>
          <w:color w:val="5951C8" w:themeColor="text1" w:themeTint="80"/>
        </w:rPr>
        <w:lastRenderedPageBreak/>
        <w:t>Servicios de impresión</w:t>
      </w:r>
      <w:bookmarkEnd w:id="13"/>
    </w:p>
    <w:p w14:paraId="29EF4C3F" w14:textId="4B4E9BD5" w:rsidR="00E35B0C" w:rsidRPr="00560F65" w:rsidRDefault="00560F65" w:rsidP="00560F65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sz w:val="23"/>
          <w:szCs w:val="23"/>
        </w:rPr>
      </w:pPr>
      <w:r w:rsidRPr="00560F65">
        <w:rPr>
          <w:rFonts w:ascii="Eras Medium ITC" w:hAnsi="Eras Medium ITC"/>
          <w:b w:val="0"/>
          <w:bCs/>
          <w:color w:val="auto"/>
          <w:sz w:val="24"/>
          <w:szCs w:val="24"/>
        </w:rPr>
        <w:t>Visitar:</w:t>
      </w:r>
      <w:r>
        <w:t xml:space="preserve"> </w:t>
      </w:r>
      <w:hyperlink r:id="rId48" w:history="1">
        <w:r w:rsidR="00B67059" w:rsidRPr="00560F65">
          <w:rPr>
            <w:rStyle w:val="Hipervnculo"/>
            <w:rFonts w:ascii="Eras Medium ITC" w:hAnsi="Eras Medium ITC"/>
            <w:b w:val="0"/>
            <w:bCs/>
            <w:sz w:val="23"/>
            <w:szCs w:val="23"/>
          </w:rPr>
          <w:t>https://askubuntu.com/questions/73367/what-is-cups-server-and-how-to-share-a-printer-locally-or-over-a-network</w:t>
        </w:r>
      </w:hyperlink>
    </w:p>
    <w:p w14:paraId="1B4E8252" w14:textId="0F2382CB" w:rsidR="00472213" w:rsidRDefault="00472213" w:rsidP="00472213">
      <w:pPr>
        <w:pStyle w:val="Ttulo1"/>
        <w:rPr>
          <w:rFonts w:ascii="Eras Medium ITC" w:hAnsi="Eras Medium ITC"/>
          <w:color w:val="5951C8" w:themeColor="text1" w:themeTint="80"/>
        </w:rPr>
      </w:pPr>
      <w:bookmarkStart w:id="14" w:name="_Toc126256415"/>
      <w:r>
        <w:rPr>
          <w:rFonts w:ascii="Eras Medium ITC" w:hAnsi="Eras Medium ITC"/>
          <w:color w:val="5951C8" w:themeColor="text1" w:themeTint="80"/>
        </w:rPr>
        <w:t>Opcional</w:t>
      </w:r>
      <w:bookmarkEnd w:id="14"/>
    </w:p>
    <w:p w14:paraId="040EB4DF" w14:textId="642C4F3D" w:rsidR="00560F65" w:rsidRPr="00560F65" w:rsidRDefault="00560F65" w:rsidP="00560F65">
      <w:pPr>
        <w:pStyle w:val="Ttulo2"/>
        <w:numPr>
          <w:ilvl w:val="0"/>
          <w:numId w:val="44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15" w:name="_Toc126256416"/>
      <w:r>
        <w:rPr>
          <w:rFonts w:ascii="Eras Medium ITC" w:hAnsi="Eras Medium ITC"/>
          <w:b/>
          <w:bCs/>
          <w:color w:val="5951C8" w:themeColor="text1" w:themeTint="80"/>
        </w:rPr>
        <w:t>Nueva máquina virtual con GUI</w:t>
      </w:r>
      <w:bookmarkEnd w:id="15"/>
    </w:p>
    <w:p w14:paraId="62D2E6A6" w14:textId="60D063FC" w:rsidR="00236304" w:rsidRPr="00236304" w:rsidRDefault="00472213" w:rsidP="00472213">
      <w:pPr>
        <w:pStyle w:val="Default"/>
        <w:rPr>
          <w:rFonts w:ascii="Eras Medium ITC" w:hAnsi="Eras Medium ITC"/>
          <w:lang w:val="es-ES"/>
        </w:rPr>
      </w:pPr>
      <w:r>
        <w:rPr>
          <w:rFonts w:ascii="Eras Medium ITC" w:hAnsi="Eras Medium ITC"/>
          <w:b/>
          <w:bCs/>
          <w:color w:val="5951C8" w:themeColor="text1" w:themeTint="80"/>
          <w:sz w:val="36"/>
          <w:szCs w:val="36"/>
          <w:lang w:val="es-ES"/>
        </w:rPr>
        <w:t xml:space="preserve">- </w:t>
      </w:r>
      <w:r w:rsidR="00236304" w:rsidRPr="00236304">
        <w:rPr>
          <w:rFonts w:ascii="Eras Medium ITC" w:hAnsi="Eras Medium ITC"/>
          <w:lang w:val="es-ES"/>
        </w:rPr>
        <w:t xml:space="preserve">Se ha instalado </w:t>
      </w:r>
      <w:proofErr w:type="spellStart"/>
      <w:r w:rsidR="00236304" w:rsidRPr="00236304">
        <w:rPr>
          <w:rFonts w:ascii="Eras Medium ITC" w:hAnsi="Eras Medium ITC"/>
          <w:lang w:val="es-ES"/>
        </w:rPr>
        <w:t>AlmaLinux</w:t>
      </w:r>
      <w:proofErr w:type="spellEnd"/>
      <w:r w:rsidR="00236304" w:rsidRPr="00236304">
        <w:rPr>
          <w:rFonts w:ascii="Eras Medium ITC" w:hAnsi="Eras Medium ITC"/>
          <w:lang w:val="es-ES"/>
        </w:rPr>
        <w:t xml:space="preserve"> </w:t>
      </w:r>
      <w:proofErr w:type="spellStart"/>
      <w:r w:rsidR="00236304" w:rsidRPr="00236304">
        <w:rPr>
          <w:rFonts w:ascii="Eras Medium ITC" w:hAnsi="Eras Medium ITC"/>
          <w:lang w:val="es-ES"/>
        </w:rPr>
        <w:t>version</w:t>
      </w:r>
      <w:proofErr w:type="spellEnd"/>
      <w:r w:rsidR="00236304" w:rsidRPr="00236304">
        <w:rPr>
          <w:rFonts w:ascii="Eras Medium ITC" w:hAnsi="Eras Medium ITC"/>
          <w:lang w:val="es-ES"/>
        </w:rPr>
        <w:t xml:space="preserve"> con G</w:t>
      </w:r>
      <w:r w:rsidR="00001C57">
        <w:rPr>
          <w:rFonts w:ascii="Eras Medium ITC" w:hAnsi="Eras Medium ITC"/>
          <w:lang w:val="es-ES"/>
        </w:rPr>
        <w:t>UI:</w:t>
      </w:r>
      <w:r w:rsidR="00236304" w:rsidRPr="00236304">
        <w:rPr>
          <w:rFonts w:ascii="Eras Medium ITC" w:hAnsi="Eras Medium ITC"/>
          <w:noProof/>
        </w:rPr>
        <w:drawing>
          <wp:inline distT="0" distB="0" distL="0" distR="0" wp14:anchorId="742B3D2A" wp14:editId="7CDB9CF1">
            <wp:extent cx="4865915" cy="3656303"/>
            <wp:effectExtent l="0" t="0" r="0" b="190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2114" cy="36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570E" w14:textId="05A29861" w:rsidR="00236304" w:rsidRDefault="00236304" w:rsidP="00560F65">
      <w:pPr>
        <w:pStyle w:val="Default"/>
        <w:rPr>
          <w:sz w:val="23"/>
          <w:szCs w:val="23"/>
          <w:lang w:val="es-ES"/>
        </w:rPr>
      </w:pPr>
      <w:r w:rsidRPr="005346DF">
        <w:rPr>
          <w:noProof/>
          <w:sz w:val="23"/>
          <w:szCs w:val="23"/>
          <w:lang w:val="es-ES"/>
        </w:rPr>
        <w:drawing>
          <wp:inline distT="0" distB="0" distL="0" distR="0" wp14:anchorId="746F56E7" wp14:editId="32E95DA2">
            <wp:extent cx="4870722" cy="3733800"/>
            <wp:effectExtent l="0" t="0" r="635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6932" cy="375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0B13" w14:textId="65045DBD" w:rsidR="00560F65" w:rsidRPr="00560F65" w:rsidRDefault="00560F65" w:rsidP="00560F65">
      <w:pPr>
        <w:pStyle w:val="Ttulo2"/>
        <w:numPr>
          <w:ilvl w:val="0"/>
          <w:numId w:val="44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16" w:name="_Toc126256417"/>
      <w:r>
        <w:rPr>
          <w:rFonts w:ascii="Eras Medium ITC" w:hAnsi="Eras Medium ITC"/>
          <w:b/>
          <w:bCs/>
          <w:color w:val="5951C8" w:themeColor="text1" w:themeTint="80"/>
        </w:rPr>
        <w:lastRenderedPageBreak/>
        <w:t>Documentación y ayuda</w:t>
      </w:r>
      <w:bookmarkEnd w:id="16"/>
    </w:p>
    <w:p w14:paraId="58DFE4AC" w14:textId="52BB1D08" w:rsidR="00236304" w:rsidRPr="00001C57" w:rsidRDefault="00236304" w:rsidP="00001C57">
      <w:pPr>
        <w:pStyle w:val="Default"/>
        <w:numPr>
          <w:ilvl w:val="0"/>
          <w:numId w:val="25"/>
        </w:numPr>
        <w:rPr>
          <w:rFonts w:ascii="Eras Medium ITC" w:hAnsi="Eras Medium ITC"/>
        </w:rPr>
      </w:pPr>
      <w:proofErr w:type="spellStart"/>
      <w:r w:rsidRPr="00001C57">
        <w:rPr>
          <w:rFonts w:ascii="Eras Medium ITC" w:hAnsi="Eras Medium ITC"/>
        </w:rPr>
        <w:t>Usamos</w:t>
      </w:r>
      <w:proofErr w:type="spellEnd"/>
      <w:r w:rsidRPr="00001C57">
        <w:rPr>
          <w:rFonts w:ascii="Eras Medium ITC" w:hAnsi="Eras Medium ITC"/>
        </w:rPr>
        <w:t xml:space="preserve"> </w:t>
      </w:r>
      <w:r w:rsidR="00E11A2F" w:rsidRPr="00E11A2F">
        <w:rPr>
          <w:rFonts w:ascii="Eras Medium ITC" w:hAnsi="Eras Medium ITC"/>
          <w:b/>
          <w:bCs/>
        </w:rPr>
        <w:t xml:space="preserve">$ </w:t>
      </w:r>
      <w:r w:rsidRPr="00E11A2F">
        <w:rPr>
          <w:rFonts w:ascii="Eras Medium ITC" w:hAnsi="Eras Medium ITC"/>
          <w:b/>
          <w:bCs/>
        </w:rPr>
        <w:t>man ls</w:t>
      </w:r>
      <w:r w:rsidRPr="00001C57">
        <w:rPr>
          <w:rFonts w:ascii="Eras Medium ITC" w:hAnsi="Eras Medium ITC"/>
        </w:rPr>
        <w:t>:</w:t>
      </w:r>
    </w:p>
    <w:p w14:paraId="20548256" w14:textId="77777777" w:rsidR="00236304" w:rsidRPr="005346DF" w:rsidRDefault="00236304" w:rsidP="00236304">
      <w:pPr>
        <w:pStyle w:val="Default"/>
        <w:rPr>
          <w:sz w:val="23"/>
          <w:szCs w:val="23"/>
          <w:lang w:val="es-ES"/>
        </w:rPr>
      </w:pPr>
      <w:r w:rsidRPr="005346DF">
        <w:rPr>
          <w:noProof/>
          <w:sz w:val="23"/>
          <w:szCs w:val="23"/>
          <w:lang w:val="es-ES"/>
        </w:rPr>
        <w:drawing>
          <wp:inline distT="0" distB="0" distL="0" distR="0" wp14:anchorId="537B514A" wp14:editId="3CEA5A6D">
            <wp:extent cx="5400040" cy="4144645"/>
            <wp:effectExtent l="0" t="0" r="0" b="8255"/>
            <wp:docPr id="51" name="Imagen 5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6A9C" w14:textId="11CD25A5" w:rsidR="00001C57" w:rsidRPr="00001C57" w:rsidRDefault="00236304" w:rsidP="00001C57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Usamos </w:t>
      </w:r>
      <w:r w:rsidR="00001C57" w:rsidRPr="00001C57">
        <w:rPr>
          <w:rFonts w:ascii="Eras Medium ITC" w:hAnsi="Eras Medium ITC"/>
          <w:color w:val="auto"/>
          <w:sz w:val="24"/>
          <w:szCs w:val="24"/>
        </w:rPr>
        <w:t>$</w:t>
      </w:r>
      <w:proofErr w:type="spellStart"/>
      <w:r w:rsidRPr="00001C57">
        <w:rPr>
          <w:rFonts w:ascii="Eras Medium ITC" w:hAnsi="Eras Medium ITC"/>
          <w:color w:val="auto"/>
          <w:sz w:val="24"/>
          <w:szCs w:val="24"/>
        </w:rPr>
        <w:t>man</w:t>
      </w:r>
      <w:proofErr w:type="spellEnd"/>
      <w:r w:rsidRPr="00001C57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001C57">
        <w:rPr>
          <w:rFonts w:ascii="Eras Medium ITC" w:hAnsi="Eras Medium ITC"/>
          <w:color w:val="auto"/>
          <w:sz w:val="24"/>
          <w:szCs w:val="24"/>
        </w:rPr>
        <w:t>man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6518EDA3" w14:textId="0629DD86" w:rsidR="00236304" w:rsidRDefault="00236304" w:rsidP="00236304">
      <w:pPr>
        <w:rPr>
          <w:sz w:val="23"/>
          <w:szCs w:val="23"/>
        </w:rPr>
      </w:pPr>
      <w:r w:rsidRPr="005346DF">
        <w:rPr>
          <w:b w:val="0"/>
          <w:bCs/>
          <w:noProof/>
          <w:sz w:val="23"/>
          <w:szCs w:val="23"/>
        </w:rPr>
        <w:drawing>
          <wp:inline distT="0" distB="0" distL="0" distR="0" wp14:anchorId="059BD993" wp14:editId="46F684F0">
            <wp:extent cx="4887045" cy="3764128"/>
            <wp:effectExtent l="0" t="0" r="8890" b="8255"/>
            <wp:docPr id="58" name="Imagen 5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9424" cy="37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0219" w14:textId="73713732" w:rsidR="00001C57" w:rsidRDefault="00001C57" w:rsidP="00236304">
      <w:pPr>
        <w:rPr>
          <w:sz w:val="23"/>
          <w:szCs w:val="23"/>
        </w:rPr>
      </w:pPr>
    </w:p>
    <w:p w14:paraId="595F6941" w14:textId="3C55D8A0" w:rsidR="00001C57" w:rsidRDefault="00001C57" w:rsidP="00236304">
      <w:pPr>
        <w:rPr>
          <w:sz w:val="23"/>
          <w:szCs w:val="23"/>
        </w:rPr>
      </w:pPr>
    </w:p>
    <w:p w14:paraId="44644F30" w14:textId="573EAED7" w:rsidR="00001C57" w:rsidRDefault="00001C57" w:rsidP="00236304">
      <w:pPr>
        <w:rPr>
          <w:sz w:val="23"/>
          <w:szCs w:val="23"/>
        </w:rPr>
      </w:pPr>
    </w:p>
    <w:p w14:paraId="1AC6561C" w14:textId="77777777" w:rsidR="00001C57" w:rsidRDefault="00001C57" w:rsidP="00236304">
      <w:pPr>
        <w:rPr>
          <w:sz w:val="23"/>
          <w:szCs w:val="23"/>
        </w:rPr>
      </w:pPr>
    </w:p>
    <w:p w14:paraId="08618299" w14:textId="63D5FB90" w:rsidR="00236304" w:rsidRPr="00001C57" w:rsidRDefault="00236304" w:rsidP="00001C57">
      <w:pPr>
        <w:pStyle w:val="Prrafodelista"/>
        <w:numPr>
          <w:ilvl w:val="0"/>
          <w:numId w:val="25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lastRenderedPageBreak/>
        <w:t xml:space="preserve">Usamos </w:t>
      </w:r>
      <w:r w:rsidR="00001C57" w:rsidRPr="00001C57">
        <w:rPr>
          <w:rFonts w:ascii="Eras Medium ITC" w:hAnsi="Eras Medium ITC"/>
          <w:color w:val="auto"/>
          <w:sz w:val="24"/>
          <w:szCs w:val="24"/>
        </w:rPr>
        <w:t>$</w:t>
      </w:r>
      <w:proofErr w:type="spellStart"/>
      <w:r w:rsidRPr="00001C57">
        <w:rPr>
          <w:rFonts w:ascii="Eras Medium ITC" w:hAnsi="Eras Medium ITC"/>
          <w:color w:val="auto"/>
          <w:sz w:val="24"/>
          <w:szCs w:val="24"/>
        </w:rPr>
        <w:t>info</w:t>
      </w:r>
      <w:proofErr w:type="spellEnd"/>
      <w:r w:rsidRPr="00001C57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001C57">
        <w:rPr>
          <w:rFonts w:ascii="Eras Medium ITC" w:hAnsi="Eras Medium ITC"/>
          <w:color w:val="auto"/>
          <w:sz w:val="24"/>
          <w:szCs w:val="24"/>
        </w:rPr>
        <w:t>info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:</w:t>
      </w:r>
    </w:p>
    <w:p w14:paraId="1FDBEF24" w14:textId="77777777" w:rsidR="00236304" w:rsidRDefault="00236304" w:rsidP="00236304">
      <w:pPr>
        <w:rPr>
          <w:sz w:val="23"/>
          <w:szCs w:val="23"/>
        </w:rPr>
      </w:pPr>
      <w:r w:rsidRPr="005346DF">
        <w:rPr>
          <w:noProof/>
          <w:sz w:val="23"/>
          <w:szCs w:val="23"/>
        </w:rPr>
        <w:drawing>
          <wp:inline distT="0" distB="0" distL="0" distR="0" wp14:anchorId="7A56CF4A" wp14:editId="6F5B3D7F">
            <wp:extent cx="5400040" cy="4164965"/>
            <wp:effectExtent l="0" t="0" r="0" b="6985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D76" w14:textId="77777777" w:rsidR="00236304" w:rsidRDefault="00236304" w:rsidP="00236304">
      <w:pPr>
        <w:pStyle w:val="Default"/>
        <w:rPr>
          <w:b/>
          <w:bCs/>
          <w:sz w:val="23"/>
          <w:szCs w:val="23"/>
          <w:lang w:val="es-ES"/>
        </w:rPr>
      </w:pPr>
    </w:p>
    <w:p w14:paraId="57157959" w14:textId="77777777" w:rsidR="00236304" w:rsidRPr="00001C57" w:rsidRDefault="00236304" w:rsidP="00236304">
      <w:pPr>
        <w:pStyle w:val="Default"/>
        <w:rPr>
          <w:rFonts w:ascii="Eras Medium ITC" w:hAnsi="Eras Medium ITC"/>
          <w:color w:val="FF0000"/>
          <w:lang w:val="es-ES"/>
        </w:rPr>
      </w:pPr>
      <w:r w:rsidRPr="00001C57">
        <w:rPr>
          <w:rFonts w:ascii="Eras Medium ITC" w:hAnsi="Eras Medium ITC"/>
          <w:b/>
          <w:bCs/>
          <w:color w:val="FF0000"/>
          <w:lang w:val="es-ES"/>
        </w:rPr>
        <w:t xml:space="preserve">Ejercicios: </w:t>
      </w:r>
    </w:p>
    <w:p w14:paraId="6DDD313B" w14:textId="77777777" w:rsidR="00236304" w:rsidRPr="00001C57" w:rsidRDefault="00236304" w:rsidP="00236304">
      <w:pPr>
        <w:pStyle w:val="Default"/>
        <w:numPr>
          <w:ilvl w:val="1"/>
          <w:numId w:val="37"/>
        </w:numPr>
        <w:spacing w:after="61"/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</w:pPr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Ejecuta el comando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mandb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</w:p>
    <w:p w14:paraId="59B6A5D5" w14:textId="2320A326" w:rsidR="00236304" w:rsidRDefault="00236304" w:rsidP="00236304">
      <w:pPr>
        <w:pStyle w:val="Default"/>
        <w:spacing w:after="61"/>
        <w:rPr>
          <w:rFonts w:ascii="Eras Medium ITC" w:hAnsi="Eras Medium ITC"/>
          <w:sz w:val="23"/>
          <w:szCs w:val="23"/>
          <w:lang w:val="es-ES"/>
        </w:rPr>
      </w:pPr>
      <w:r w:rsidRPr="00001C57">
        <w:rPr>
          <w:rFonts w:ascii="Eras Medium ITC" w:hAnsi="Eras Medium ITC"/>
          <w:noProof/>
          <w:sz w:val="23"/>
          <w:szCs w:val="23"/>
          <w:lang w:val="es-ES"/>
        </w:rPr>
        <w:drawing>
          <wp:inline distT="0" distB="0" distL="0" distR="0" wp14:anchorId="1A531578" wp14:editId="006B5877">
            <wp:extent cx="5400040" cy="4143375"/>
            <wp:effectExtent l="0" t="0" r="0" b="9525"/>
            <wp:docPr id="60" name="Imagen 6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Sitio web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A87F" w14:textId="77777777" w:rsidR="00001C57" w:rsidRPr="00001C57" w:rsidRDefault="00001C57" w:rsidP="00236304">
      <w:pPr>
        <w:pStyle w:val="Default"/>
        <w:spacing w:after="61"/>
        <w:rPr>
          <w:rFonts w:ascii="Eras Medium ITC" w:hAnsi="Eras Medium ITC"/>
          <w:sz w:val="23"/>
          <w:szCs w:val="23"/>
          <w:lang w:val="es-ES"/>
        </w:rPr>
      </w:pPr>
    </w:p>
    <w:p w14:paraId="4F04D0E4" w14:textId="77777777" w:rsidR="00236304" w:rsidRPr="00001C57" w:rsidRDefault="00236304" w:rsidP="00236304">
      <w:pPr>
        <w:pStyle w:val="Default"/>
        <w:numPr>
          <w:ilvl w:val="1"/>
          <w:numId w:val="37"/>
        </w:numPr>
        <w:spacing w:after="61"/>
        <w:rPr>
          <w:rFonts w:ascii="Eras Medium ITC" w:hAnsi="Eras Medium ITC"/>
          <w:b/>
          <w:bCs/>
          <w:color w:val="4E7F62" w:themeColor="accent5" w:themeShade="80"/>
          <w:lang w:val="es-ES"/>
        </w:rPr>
      </w:pPr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lastRenderedPageBreak/>
        <w:t xml:space="preserve">Usa las órdenes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man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e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info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para conocer el significado de los términos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whatis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y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apropos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y haz una lista de las órdenes del sistema que hacen referencia al término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reboot</w:t>
      </w:r>
      <w:proofErr w:type="spellEnd"/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. Escribe el comando que necesitas para mostrar cada una de las páginas de manual que aparece en esa lista. </w:t>
      </w:r>
    </w:p>
    <w:p w14:paraId="06CEA5FB" w14:textId="77777777" w:rsidR="00236304" w:rsidRPr="00001C57" w:rsidRDefault="00236304" w:rsidP="00236304">
      <w:pPr>
        <w:pStyle w:val="Default"/>
        <w:spacing w:after="61"/>
        <w:rPr>
          <w:rFonts w:ascii="Eras Medium ITC" w:hAnsi="Eras Medium ITC"/>
          <w:b/>
          <w:bCs/>
          <w:lang w:val="es-ES"/>
        </w:rPr>
      </w:pPr>
      <w:proofErr w:type="spellStart"/>
      <w:r w:rsidRPr="00001C57">
        <w:rPr>
          <w:rFonts w:ascii="Eras Medium ITC" w:hAnsi="Eras Medium ITC"/>
          <w:b/>
          <w:bCs/>
          <w:lang w:val="es-ES"/>
        </w:rPr>
        <w:t>Whatis</w:t>
      </w:r>
      <w:proofErr w:type="spellEnd"/>
    </w:p>
    <w:p w14:paraId="40C237EB" w14:textId="77777777" w:rsidR="00236304" w:rsidRPr="00001C57" w:rsidRDefault="00236304" w:rsidP="00236304">
      <w:pPr>
        <w:pStyle w:val="Default"/>
        <w:spacing w:after="61"/>
        <w:rPr>
          <w:rFonts w:ascii="Eras Medium ITC" w:hAnsi="Eras Medium ITC"/>
          <w:lang w:val="es-ES"/>
        </w:rPr>
      </w:pPr>
      <w:r w:rsidRPr="00001C57">
        <w:rPr>
          <w:rFonts w:ascii="Eras Medium ITC" w:hAnsi="Eras Medium ITC"/>
          <w:lang w:val="es-ES"/>
        </w:rPr>
        <w:t>- Significado: muestra las descripciones de una línea de las páginas del manual (busca el nombre de una página y muestra las descripciones de cualquier nombre coincidente).</w:t>
      </w:r>
    </w:p>
    <w:p w14:paraId="75E812E0" w14:textId="77777777" w:rsidR="00236304" w:rsidRPr="00001C57" w:rsidRDefault="00236304" w:rsidP="00236304">
      <w:pPr>
        <w:pStyle w:val="Default"/>
        <w:spacing w:after="61"/>
        <w:rPr>
          <w:rFonts w:ascii="Eras Medium ITC" w:hAnsi="Eras Medium ITC"/>
          <w:b/>
          <w:bCs/>
          <w:lang w:val="es-ES"/>
        </w:rPr>
      </w:pPr>
      <w:proofErr w:type="spellStart"/>
      <w:r w:rsidRPr="00001C57">
        <w:rPr>
          <w:rFonts w:ascii="Eras Medium ITC" w:hAnsi="Eras Medium ITC"/>
          <w:b/>
          <w:bCs/>
          <w:lang w:val="es-ES"/>
        </w:rPr>
        <w:t>Apropos</w:t>
      </w:r>
      <w:proofErr w:type="spellEnd"/>
    </w:p>
    <w:p w14:paraId="632919C7" w14:textId="77777777" w:rsidR="00236304" w:rsidRPr="00001C57" w:rsidRDefault="00236304" w:rsidP="00236304">
      <w:pPr>
        <w:pStyle w:val="Default"/>
        <w:spacing w:after="61"/>
        <w:rPr>
          <w:rFonts w:ascii="Eras Medium ITC" w:hAnsi="Eras Medium ITC"/>
          <w:lang w:val="es-ES"/>
        </w:rPr>
      </w:pPr>
      <w:r w:rsidRPr="00001C57">
        <w:rPr>
          <w:rFonts w:ascii="Eras Medium ITC" w:hAnsi="Eras Medium ITC"/>
          <w:lang w:val="es-ES"/>
        </w:rPr>
        <w:t>- Significado: busca nombres y descripciones de páginas en el manual (busca las descripciones de las instancias de una palabra clave, que suele ser una expresión regular).</w:t>
      </w:r>
    </w:p>
    <w:p w14:paraId="3ACED19E" w14:textId="77777777" w:rsidR="00236304" w:rsidRPr="00001C57" w:rsidRDefault="00236304" w:rsidP="00236304">
      <w:pPr>
        <w:pStyle w:val="Default"/>
        <w:spacing w:after="61"/>
        <w:rPr>
          <w:rFonts w:ascii="Eras Medium ITC" w:hAnsi="Eras Medium ITC"/>
          <w:sz w:val="23"/>
          <w:szCs w:val="23"/>
          <w:lang w:val="es-ES"/>
        </w:rPr>
      </w:pPr>
    </w:p>
    <w:p w14:paraId="2B4C6A93" w14:textId="77777777" w:rsidR="00236304" w:rsidRPr="00001C57" w:rsidRDefault="00236304" w:rsidP="00236304">
      <w:pPr>
        <w:pStyle w:val="Default"/>
        <w:spacing w:after="61"/>
        <w:rPr>
          <w:rFonts w:ascii="Eras Medium ITC" w:hAnsi="Eras Medium ITC"/>
          <w:lang w:val="es-ES"/>
        </w:rPr>
      </w:pPr>
      <w:r w:rsidRPr="00001C57">
        <w:rPr>
          <w:rFonts w:ascii="Eras Medium ITC" w:hAnsi="Eras Medium ITC"/>
          <w:lang w:val="es-ES"/>
        </w:rPr>
        <w:t xml:space="preserve">Términos que referencian a </w:t>
      </w:r>
      <w:proofErr w:type="spellStart"/>
      <w:r w:rsidRPr="00001C57">
        <w:rPr>
          <w:rFonts w:ascii="Eras Medium ITC" w:hAnsi="Eras Medium ITC"/>
          <w:lang w:val="es-ES"/>
        </w:rPr>
        <w:t>reboot</w:t>
      </w:r>
      <w:proofErr w:type="spellEnd"/>
      <w:r w:rsidRPr="00001C57">
        <w:rPr>
          <w:rFonts w:ascii="Eras Medium ITC" w:hAnsi="Eras Medium ITC"/>
          <w:lang w:val="es-ES"/>
        </w:rPr>
        <w:t>:</w:t>
      </w:r>
    </w:p>
    <w:p w14:paraId="2DA14A84" w14:textId="77777777" w:rsidR="00236304" w:rsidRPr="00001C57" w:rsidRDefault="00236304" w:rsidP="00236304">
      <w:pPr>
        <w:pStyle w:val="Default"/>
        <w:spacing w:after="61"/>
        <w:rPr>
          <w:rFonts w:ascii="Eras Medium ITC" w:hAnsi="Eras Medium ITC"/>
          <w:sz w:val="23"/>
          <w:szCs w:val="23"/>
          <w:lang w:val="es-ES"/>
        </w:rPr>
      </w:pPr>
      <w:r w:rsidRPr="00001C57">
        <w:rPr>
          <w:rFonts w:ascii="Eras Medium ITC" w:hAnsi="Eras Medium ITC"/>
          <w:noProof/>
          <w:sz w:val="23"/>
          <w:szCs w:val="23"/>
          <w:lang w:val="es-ES"/>
        </w:rPr>
        <w:drawing>
          <wp:inline distT="0" distB="0" distL="0" distR="0" wp14:anchorId="312D85BA" wp14:editId="3A7008C3">
            <wp:extent cx="5400040" cy="1217295"/>
            <wp:effectExtent l="0" t="0" r="0" b="1905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7DE0" w14:textId="454914C6" w:rsidR="00236304" w:rsidRPr="00001C57" w:rsidRDefault="00FF6C33" w:rsidP="00236304">
      <w:pPr>
        <w:pStyle w:val="Default"/>
        <w:spacing w:after="61"/>
        <w:rPr>
          <w:rFonts w:ascii="Eras Medium ITC" w:hAnsi="Eras Medium ITC"/>
          <w:sz w:val="23"/>
          <w:szCs w:val="23"/>
          <w:lang w:val="es-ES"/>
        </w:rPr>
      </w:pPr>
      <w:r w:rsidRPr="00001C57">
        <w:rPr>
          <w:rFonts w:ascii="Eras Medium ITC" w:hAnsi="Eras Medium ITC"/>
          <w:sz w:val="23"/>
          <w:szCs w:val="23"/>
          <w:lang w:val="es-ES"/>
        </w:rPr>
        <w:t>El comando para usar</w:t>
      </w:r>
      <w:r w:rsidR="00236304" w:rsidRPr="00001C57">
        <w:rPr>
          <w:rFonts w:ascii="Eras Medium ITC" w:hAnsi="Eras Medium ITC"/>
          <w:sz w:val="23"/>
          <w:szCs w:val="23"/>
          <w:lang w:val="es-ES"/>
        </w:rPr>
        <w:t xml:space="preserve"> sería </w:t>
      </w:r>
      <w:r w:rsidR="00001C57" w:rsidRPr="00001C57">
        <w:rPr>
          <w:rFonts w:ascii="Eras Medium ITC" w:hAnsi="Eras Medium ITC"/>
          <w:b/>
          <w:bCs/>
          <w:sz w:val="23"/>
          <w:szCs w:val="23"/>
          <w:lang w:val="es-ES"/>
        </w:rPr>
        <w:t>$</w:t>
      </w:r>
      <w:proofErr w:type="spellStart"/>
      <w:r w:rsidR="00236304" w:rsidRPr="00001C57">
        <w:rPr>
          <w:rFonts w:ascii="Eras Medium ITC" w:hAnsi="Eras Medium ITC"/>
          <w:b/>
          <w:bCs/>
          <w:sz w:val="23"/>
          <w:szCs w:val="23"/>
          <w:lang w:val="es-ES"/>
        </w:rPr>
        <w:t>apropos</w:t>
      </w:r>
      <w:proofErr w:type="spellEnd"/>
      <w:r w:rsidR="00236304" w:rsidRPr="00001C57">
        <w:rPr>
          <w:rFonts w:ascii="Eras Medium ITC" w:hAnsi="Eras Medium ITC"/>
          <w:b/>
          <w:bCs/>
          <w:sz w:val="23"/>
          <w:szCs w:val="23"/>
          <w:lang w:val="es-ES"/>
        </w:rPr>
        <w:t xml:space="preserve"> </w:t>
      </w:r>
      <w:proofErr w:type="spellStart"/>
      <w:r w:rsidR="00236304" w:rsidRPr="00001C57">
        <w:rPr>
          <w:rFonts w:ascii="Eras Medium ITC" w:hAnsi="Eras Medium ITC"/>
          <w:b/>
          <w:bCs/>
          <w:sz w:val="23"/>
          <w:szCs w:val="23"/>
          <w:lang w:val="es-ES"/>
        </w:rPr>
        <w:t>reboot</w:t>
      </w:r>
      <w:proofErr w:type="spellEnd"/>
    </w:p>
    <w:p w14:paraId="6A4DBEA2" w14:textId="77777777" w:rsidR="00236304" w:rsidRPr="00001C57" w:rsidRDefault="00236304" w:rsidP="00236304">
      <w:pPr>
        <w:pStyle w:val="Default"/>
        <w:spacing w:after="61"/>
        <w:rPr>
          <w:rFonts w:ascii="Eras Medium ITC" w:hAnsi="Eras Medium ITC"/>
          <w:sz w:val="23"/>
          <w:szCs w:val="23"/>
          <w:lang w:val="es-ES"/>
        </w:rPr>
      </w:pPr>
    </w:p>
    <w:p w14:paraId="439738E6" w14:textId="77777777" w:rsidR="00236304" w:rsidRPr="00001C57" w:rsidRDefault="00236304" w:rsidP="00236304">
      <w:pPr>
        <w:pStyle w:val="Default"/>
        <w:rPr>
          <w:rFonts w:ascii="Eras Medium ITC" w:hAnsi="Eras Medium ITC"/>
          <w:b/>
          <w:bCs/>
          <w:color w:val="4E7F62" w:themeColor="accent5" w:themeShade="80"/>
          <w:lang w:val="es-ES"/>
        </w:rPr>
      </w:pPr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1.3) Explica qué hace el comando </w:t>
      </w:r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cd /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usr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/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bin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;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ls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|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xargs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whatis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| </w:t>
      </w:r>
      <w:proofErr w:type="spellStart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less</w:t>
      </w:r>
      <w:proofErr w:type="spellEnd"/>
      <w:r w:rsidRPr="00001C57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</w:p>
    <w:p w14:paraId="1B6EA68D" w14:textId="77777777" w:rsidR="00236304" w:rsidRPr="00001C57" w:rsidRDefault="00236304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- Primero se mueve al directorio /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usr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/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bin</w:t>
      </w:r>
      <w:proofErr w:type="spellEnd"/>
    </w:p>
    <w:p w14:paraId="7EF81E46" w14:textId="77777777" w:rsidR="00236304" w:rsidRPr="00001C57" w:rsidRDefault="00236304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- Después hace un 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ls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para lista todo su contenido</w:t>
      </w:r>
    </w:p>
    <w:p w14:paraId="0FAE6655" w14:textId="77777777" w:rsidR="00236304" w:rsidRPr="00001C57" w:rsidRDefault="00236304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- Después 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xargs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whatis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coge la salida de la lista de archivos generada por el 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ls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de /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usr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/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bin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y la pasa como argumento al 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whatis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para proporcionar una descripción</w:t>
      </w:r>
    </w:p>
    <w:p w14:paraId="30988AF2" w14:textId="77777777" w:rsidR="00236304" w:rsidRPr="00001C57" w:rsidRDefault="00236304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- Por último, les permite visualizar el texto página por página y 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asío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poder navegar por el texto</w:t>
      </w:r>
    </w:p>
    <w:p w14:paraId="5FD29A0E" w14:textId="77777777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67172500" w14:textId="2D6CFEA0" w:rsidR="00236304" w:rsidRDefault="00236304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Por tanto, este comando lista todos los contenidos en /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usr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/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bin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, obtiene una descripción de cada uno de ellos y los visualiza página por página con </w:t>
      </w:r>
      <w:proofErr w:type="spellStart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less</w:t>
      </w:r>
      <w:proofErr w:type="spellEnd"/>
      <w:r w:rsidRPr="00001C57">
        <w:rPr>
          <w:rFonts w:ascii="Eras Medium ITC" w:hAnsi="Eras Medium ITC"/>
          <w:b w:val="0"/>
          <w:bCs/>
          <w:color w:val="auto"/>
          <w:sz w:val="24"/>
          <w:szCs w:val="24"/>
        </w:rPr>
        <w:t>.</w:t>
      </w:r>
    </w:p>
    <w:p w14:paraId="49711D69" w14:textId="13822475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02BD51C8" w14:textId="33F71EC1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2A639554" w14:textId="49647F5F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2F7740C5" w14:textId="0CFC9691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5128F9B6" w14:textId="2C00AE6F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3130A0B5" w14:textId="31920510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49D91153" w14:textId="277A872D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22A0A403" w14:textId="07C0D8B1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0C45AA5D" w14:textId="67A55DC4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4E0B19F2" w14:textId="1AEF286A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63EE39A1" w14:textId="4525CE7F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566FC563" w14:textId="18F44C58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6F219C97" w14:textId="778137C6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3345AEED" w14:textId="135487A7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2CE4C512" w14:textId="5F690E3E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5C543E08" w14:textId="26DCAD1F" w:rsid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7AEA4D88" w14:textId="77777777" w:rsidR="00001C57" w:rsidRPr="00001C57" w:rsidRDefault="00001C57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</w:p>
    <w:p w14:paraId="7DF36EF3" w14:textId="72865326" w:rsidR="00236304" w:rsidRDefault="00236304" w:rsidP="00236304">
      <w:pPr>
        <w:rPr>
          <w:rFonts w:ascii="Eras Medium ITC" w:hAnsi="Eras Medium ITC"/>
          <w:sz w:val="23"/>
          <w:szCs w:val="23"/>
        </w:rPr>
      </w:pPr>
    </w:p>
    <w:p w14:paraId="2630BC29" w14:textId="36AF4557" w:rsidR="00560F65" w:rsidRDefault="00560F65" w:rsidP="00236304">
      <w:pPr>
        <w:rPr>
          <w:rFonts w:ascii="Eras Medium ITC" w:hAnsi="Eras Medium ITC"/>
          <w:sz w:val="23"/>
          <w:szCs w:val="23"/>
        </w:rPr>
      </w:pPr>
    </w:p>
    <w:p w14:paraId="1A193E5C" w14:textId="32A47A67" w:rsidR="00560F65" w:rsidRPr="00560F65" w:rsidRDefault="00560F65" w:rsidP="00560F65">
      <w:pPr>
        <w:pStyle w:val="Ttulo2"/>
        <w:numPr>
          <w:ilvl w:val="0"/>
          <w:numId w:val="44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17" w:name="_Toc126256418"/>
      <w:r>
        <w:rPr>
          <w:rFonts w:ascii="Eras Medium ITC" w:hAnsi="Eras Medium ITC"/>
          <w:b/>
          <w:bCs/>
          <w:color w:val="5951C8" w:themeColor="text1" w:themeTint="80"/>
        </w:rPr>
        <w:lastRenderedPageBreak/>
        <w:t>Conceptos básicos de administración de paquetes</w:t>
      </w:r>
      <w:bookmarkEnd w:id="17"/>
    </w:p>
    <w:p w14:paraId="021769FC" w14:textId="63292F75" w:rsidR="00236304" w:rsidRPr="00001C57" w:rsidRDefault="00001C57" w:rsidP="00236304">
      <w:pPr>
        <w:pStyle w:val="Default"/>
        <w:rPr>
          <w:rFonts w:ascii="Eras Medium ITC" w:hAnsi="Eras Medium ITC"/>
          <w:color w:val="FF0000"/>
          <w:lang w:val="es-ES"/>
        </w:rPr>
      </w:pPr>
      <w:r w:rsidRPr="00001C57">
        <w:rPr>
          <w:rFonts w:ascii="Eras Medium ITC" w:hAnsi="Eras Medium ITC"/>
          <w:b/>
          <w:bCs/>
          <w:color w:val="FF0000"/>
          <w:lang w:val="es-ES"/>
        </w:rPr>
        <w:t>EJERCICIOS:</w:t>
      </w:r>
    </w:p>
    <w:p w14:paraId="5749AB9B" w14:textId="77777777" w:rsidR="00236304" w:rsidRPr="00001C57" w:rsidRDefault="00236304" w:rsidP="00236304">
      <w:pPr>
        <w:pStyle w:val="Default"/>
        <w:rPr>
          <w:rFonts w:ascii="Eras Medium ITC" w:hAnsi="Eras Medium ITC"/>
          <w:b/>
          <w:bCs/>
          <w:color w:val="4E7F62" w:themeColor="accent5" w:themeShade="80"/>
          <w:lang w:val="es-ES"/>
        </w:rPr>
      </w:pPr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2.1) Haz una lista de todos los paquetes del sistema, cuenta cuántos hay con </w:t>
      </w:r>
      <w:proofErr w:type="spellStart"/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>wc</w:t>
      </w:r>
      <w:proofErr w:type="spellEnd"/>
      <w:r w:rsidRPr="00001C57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 </w:t>
      </w:r>
    </w:p>
    <w:p w14:paraId="404948F4" w14:textId="108FCC05" w:rsidR="00236304" w:rsidRPr="00001C57" w:rsidRDefault="00236304" w:rsidP="00236304">
      <w:pPr>
        <w:pStyle w:val="Default"/>
        <w:rPr>
          <w:lang w:val="es-ES"/>
        </w:rPr>
      </w:pPr>
      <w:r w:rsidRPr="00001C57">
        <w:rPr>
          <w:lang w:val="es-ES"/>
        </w:rPr>
        <w:t xml:space="preserve">Listamos todos los paquetes con el comando </w:t>
      </w:r>
      <w:r w:rsidR="00001C57" w:rsidRPr="00001C57">
        <w:rPr>
          <w:b/>
          <w:bCs/>
          <w:lang w:val="es-ES"/>
        </w:rPr>
        <w:t xml:space="preserve">$ </w:t>
      </w:r>
      <w:proofErr w:type="spellStart"/>
      <w:r w:rsidRPr="00001C57">
        <w:rPr>
          <w:b/>
          <w:bCs/>
          <w:lang w:val="es-ES"/>
        </w:rPr>
        <w:t>dnf</w:t>
      </w:r>
      <w:proofErr w:type="spellEnd"/>
      <w:r w:rsidRPr="00001C57">
        <w:rPr>
          <w:b/>
          <w:bCs/>
          <w:lang w:val="es-ES"/>
        </w:rPr>
        <w:t xml:space="preserve"> </w:t>
      </w:r>
      <w:proofErr w:type="spellStart"/>
      <w:r w:rsidRPr="00001C57">
        <w:rPr>
          <w:b/>
          <w:bCs/>
          <w:lang w:val="es-ES"/>
        </w:rPr>
        <w:t>list</w:t>
      </w:r>
      <w:proofErr w:type="spellEnd"/>
      <w:r w:rsidRPr="00001C57">
        <w:rPr>
          <w:b/>
          <w:bCs/>
          <w:lang w:val="es-ES"/>
        </w:rPr>
        <w:t xml:space="preserve"> </w:t>
      </w:r>
      <w:proofErr w:type="spellStart"/>
      <w:r w:rsidRPr="00001C57">
        <w:rPr>
          <w:b/>
          <w:bCs/>
          <w:lang w:val="es-ES"/>
        </w:rPr>
        <w:t>installed</w:t>
      </w:r>
      <w:proofErr w:type="spellEnd"/>
      <w:r w:rsidR="00001C57">
        <w:rPr>
          <w:noProof/>
          <w:lang w:val="es-ES"/>
        </w:rPr>
        <w:t>:</w:t>
      </w:r>
      <w:r w:rsidRPr="00001C57">
        <w:rPr>
          <w:noProof/>
          <w:lang w:val="es-ES"/>
        </w:rPr>
        <w:drawing>
          <wp:inline distT="0" distB="0" distL="0" distR="0" wp14:anchorId="770CFE29" wp14:editId="487F60D5">
            <wp:extent cx="5400040" cy="4147820"/>
            <wp:effectExtent l="0" t="0" r="0" b="5080"/>
            <wp:docPr id="53" name="Imagen 5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9BD8" w14:textId="08AD4C9C" w:rsidR="00236304" w:rsidRPr="00001C57" w:rsidRDefault="00236304" w:rsidP="00001C57">
      <w:pPr>
        <w:pStyle w:val="Default"/>
        <w:numPr>
          <w:ilvl w:val="0"/>
          <w:numId w:val="25"/>
        </w:numPr>
        <w:rPr>
          <w:b/>
          <w:bCs/>
          <w:lang w:val="es-ES"/>
        </w:rPr>
      </w:pPr>
      <w:r w:rsidRPr="00001C57">
        <w:rPr>
          <w:lang w:val="es-ES"/>
        </w:rPr>
        <w:t xml:space="preserve">Los contamos con </w:t>
      </w:r>
      <w:r w:rsidR="00001C57" w:rsidRPr="00001C57">
        <w:rPr>
          <w:b/>
          <w:bCs/>
          <w:lang w:val="es-ES"/>
        </w:rPr>
        <w:t xml:space="preserve">$ </w:t>
      </w:r>
      <w:proofErr w:type="spellStart"/>
      <w:r w:rsidRPr="00001C57">
        <w:rPr>
          <w:b/>
          <w:bCs/>
          <w:lang w:val="es-ES"/>
        </w:rPr>
        <w:t>dnf</w:t>
      </w:r>
      <w:proofErr w:type="spellEnd"/>
      <w:r w:rsidRPr="00001C57">
        <w:rPr>
          <w:b/>
          <w:bCs/>
          <w:lang w:val="es-ES"/>
        </w:rPr>
        <w:t xml:space="preserve"> </w:t>
      </w:r>
      <w:proofErr w:type="spellStart"/>
      <w:r w:rsidRPr="00001C57">
        <w:rPr>
          <w:b/>
          <w:bCs/>
          <w:lang w:val="es-ES"/>
        </w:rPr>
        <w:t>list</w:t>
      </w:r>
      <w:proofErr w:type="spellEnd"/>
      <w:r w:rsidRPr="00001C57">
        <w:rPr>
          <w:b/>
          <w:bCs/>
          <w:lang w:val="es-ES"/>
        </w:rPr>
        <w:t xml:space="preserve"> </w:t>
      </w:r>
      <w:proofErr w:type="spellStart"/>
      <w:r w:rsidRPr="00001C57">
        <w:rPr>
          <w:b/>
          <w:bCs/>
          <w:lang w:val="es-ES"/>
        </w:rPr>
        <w:t>installed</w:t>
      </w:r>
      <w:proofErr w:type="spellEnd"/>
      <w:r w:rsidRPr="00001C57">
        <w:rPr>
          <w:b/>
          <w:bCs/>
          <w:lang w:val="es-ES"/>
        </w:rPr>
        <w:t xml:space="preserve"> | </w:t>
      </w:r>
      <w:proofErr w:type="spellStart"/>
      <w:r w:rsidRPr="00001C57">
        <w:rPr>
          <w:b/>
          <w:bCs/>
          <w:lang w:val="es-ES"/>
        </w:rPr>
        <w:t>wc</w:t>
      </w:r>
      <w:proofErr w:type="spellEnd"/>
      <w:r w:rsidR="00A3307B">
        <w:rPr>
          <w:b/>
          <w:bCs/>
          <w:lang w:val="es-ES"/>
        </w:rPr>
        <w:t>:</w:t>
      </w:r>
    </w:p>
    <w:p w14:paraId="1EE79A31" w14:textId="7B60AA13" w:rsidR="00236304" w:rsidRDefault="00236304" w:rsidP="00236304">
      <w:pPr>
        <w:pStyle w:val="Default"/>
        <w:rPr>
          <w:lang w:val="es-ES"/>
        </w:rPr>
      </w:pPr>
      <w:r w:rsidRPr="00001C57">
        <w:rPr>
          <w:noProof/>
          <w:lang w:val="es-ES"/>
        </w:rPr>
        <w:drawing>
          <wp:inline distT="0" distB="0" distL="0" distR="0" wp14:anchorId="59B2A19F" wp14:editId="34EF2D39">
            <wp:extent cx="5400040" cy="4147820"/>
            <wp:effectExtent l="0" t="0" r="0" b="508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9DF4" w14:textId="77777777" w:rsidR="00A3307B" w:rsidRPr="00001C57" w:rsidRDefault="00A3307B" w:rsidP="00236304">
      <w:pPr>
        <w:pStyle w:val="Default"/>
        <w:rPr>
          <w:lang w:val="es-ES"/>
        </w:rPr>
      </w:pPr>
    </w:p>
    <w:p w14:paraId="361312C8" w14:textId="77777777" w:rsidR="00236304" w:rsidRPr="00A3307B" w:rsidRDefault="00236304" w:rsidP="00236304">
      <w:pPr>
        <w:pStyle w:val="Default"/>
        <w:rPr>
          <w:b/>
          <w:bCs/>
          <w:color w:val="4E7F62" w:themeColor="accent5" w:themeShade="80"/>
          <w:lang w:val="es-ES"/>
        </w:rPr>
      </w:pPr>
      <w:r w:rsidRPr="00A3307B">
        <w:rPr>
          <w:b/>
          <w:bCs/>
          <w:color w:val="4E7F62" w:themeColor="accent5" w:themeShade="80"/>
          <w:lang w:val="es-ES"/>
        </w:rPr>
        <w:t xml:space="preserve">2.2) Comprueba qué paquetes están sin actualizar (no los actualices) </w:t>
      </w:r>
    </w:p>
    <w:p w14:paraId="14C4595A" w14:textId="00AAE6AA" w:rsidR="00236304" w:rsidRPr="00A3307B" w:rsidRDefault="00A3307B" w:rsidP="00236304">
      <w:pPr>
        <w:pStyle w:val="Default"/>
        <w:rPr>
          <w:lang w:val="es-ES"/>
        </w:rPr>
      </w:pPr>
      <w:r w:rsidRPr="00A3307B">
        <w:rPr>
          <w:lang w:val="es-ES"/>
        </w:rPr>
        <w:t xml:space="preserve">- </w:t>
      </w:r>
      <w:r w:rsidR="00236304" w:rsidRPr="00A3307B">
        <w:rPr>
          <w:lang w:val="es-ES"/>
        </w:rPr>
        <w:t xml:space="preserve">Usamos el comando </w:t>
      </w:r>
      <w:r w:rsidRPr="00A3307B">
        <w:rPr>
          <w:b/>
          <w:bCs/>
          <w:lang w:val="es-ES"/>
        </w:rPr>
        <w:t xml:space="preserve">$ </w:t>
      </w:r>
      <w:proofErr w:type="spellStart"/>
      <w:r w:rsidR="00236304" w:rsidRPr="00A3307B">
        <w:rPr>
          <w:b/>
          <w:bCs/>
          <w:lang w:val="es-ES"/>
        </w:rPr>
        <w:t>yum</w:t>
      </w:r>
      <w:proofErr w:type="spellEnd"/>
      <w:r w:rsidR="00236304" w:rsidRPr="00A3307B">
        <w:rPr>
          <w:b/>
          <w:bCs/>
          <w:lang w:val="es-ES"/>
        </w:rPr>
        <w:t xml:space="preserve"> </w:t>
      </w:r>
      <w:proofErr w:type="spellStart"/>
      <w:r w:rsidR="00236304" w:rsidRPr="00A3307B">
        <w:rPr>
          <w:b/>
          <w:bCs/>
          <w:lang w:val="es-ES"/>
        </w:rPr>
        <w:t>list</w:t>
      </w:r>
      <w:proofErr w:type="spellEnd"/>
      <w:r w:rsidR="00236304" w:rsidRPr="00A3307B">
        <w:rPr>
          <w:b/>
          <w:bCs/>
          <w:lang w:val="es-ES"/>
        </w:rPr>
        <w:t xml:space="preserve"> –</w:t>
      </w:r>
      <w:proofErr w:type="spellStart"/>
      <w:r w:rsidR="00236304" w:rsidRPr="00A3307B">
        <w:rPr>
          <w:b/>
          <w:bCs/>
          <w:lang w:val="es-ES"/>
        </w:rPr>
        <w:t>available</w:t>
      </w:r>
      <w:proofErr w:type="spellEnd"/>
      <w:r w:rsidRPr="00A3307B">
        <w:rPr>
          <w:lang w:val="es-ES"/>
        </w:rPr>
        <w:t>:</w:t>
      </w:r>
    </w:p>
    <w:p w14:paraId="4BA48B3D" w14:textId="77777777" w:rsidR="00236304" w:rsidRPr="00DA3E09" w:rsidRDefault="00236304" w:rsidP="00236304">
      <w:pPr>
        <w:pStyle w:val="Default"/>
        <w:rPr>
          <w:sz w:val="23"/>
          <w:szCs w:val="23"/>
          <w:lang w:val="es-ES"/>
        </w:rPr>
      </w:pPr>
      <w:r w:rsidRPr="001D3B31">
        <w:rPr>
          <w:noProof/>
          <w:sz w:val="23"/>
          <w:szCs w:val="23"/>
          <w:lang w:val="es-ES"/>
        </w:rPr>
        <w:drawing>
          <wp:inline distT="0" distB="0" distL="0" distR="0" wp14:anchorId="56A6C317" wp14:editId="56972BF6">
            <wp:extent cx="5400040" cy="4156710"/>
            <wp:effectExtent l="0" t="0" r="0" b="0"/>
            <wp:docPr id="55" name="Imagen 5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902F" w14:textId="77777777" w:rsidR="00236304" w:rsidRPr="00A3307B" w:rsidRDefault="00236304" w:rsidP="00236304">
      <w:pPr>
        <w:rPr>
          <w:rFonts w:ascii="Eras Medium ITC" w:hAnsi="Eras Medium ITC"/>
          <w:color w:val="4E7F62" w:themeColor="accent5" w:themeShade="80"/>
          <w:sz w:val="24"/>
          <w:szCs w:val="24"/>
        </w:rPr>
      </w:pPr>
      <w:r w:rsidRPr="00A3307B">
        <w:rPr>
          <w:rFonts w:ascii="Eras Medium ITC" w:hAnsi="Eras Medium ITC"/>
          <w:color w:val="4E7F62" w:themeColor="accent5" w:themeShade="80"/>
          <w:sz w:val="24"/>
          <w:szCs w:val="24"/>
        </w:rPr>
        <w:t>2.3) Instala el paquete Emacs</w:t>
      </w:r>
    </w:p>
    <w:p w14:paraId="4C6E1990" w14:textId="3B49FDAB" w:rsidR="00236304" w:rsidRPr="00A3307B" w:rsidRDefault="00A3307B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- </w:t>
      </w:r>
      <w:r w:rsidR="00236304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Usamos el comando</w:t>
      </w: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</w:t>
      </w:r>
      <w:r w:rsidRPr="00A3307B">
        <w:rPr>
          <w:rFonts w:ascii="Eras Medium ITC" w:hAnsi="Eras Medium ITC"/>
          <w:color w:val="auto"/>
          <w:sz w:val="24"/>
          <w:szCs w:val="24"/>
        </w:rPr>
        <w:t>$</w:t>
      </w:r>
      <w:r w:rsidR="00236304" w:rsidRPr="00A3307B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="00236304" w:rsidRPr="00A3307B">
        <w:rPr>
          <w:rFonts w:ascii="Eras Medium ITC" w:hAnsi="Eras Medium ITC"/>
          <w:color w:val="auto"/>
          <w:sz w:val="24"/>
          <w:szCs w:val="24"/>
        </w:rPr>
        <w:t>yum</w:t>
      </w:r>
      <w:proofErr w:type="spellEnd"/>
      <w:r w:rsidR="00236304" w:rsidRPr="00A3307B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="00236304" w:rsidRPr="00A3307B">
        <w:rPr>
          <w:rFonts w:ascii="Eras Medium ITC" w:hAnsi="Eras Medium ITC"/>
          <w:color w:val="auto"/>
          <w:sz w:val="24"/>
          <w:szCs w:val="24"/>
        </w:rPr>
        <w:t>install</w:t>
      </w:r>
      <w:proofErr w:type="spellEnd"/>
      <w:r w:rsidR="00236304" w:rsidRPr="00A3307B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>
        <w:rPr>
          <w:rFonts w:ascii="Eras Medium ITC" w:hAnsi="Eras Medium ITC"/>
          <w:color w:val="auto"/>
          <w:sz w:val="24"/>
          <w:szCs w:val="24"/>
        </w:rPr>
        <w:t>e</w:t>
      </w:r>
      <w:r w:rsidR="00236304" w:rsidRPr="00A3307B">
        <w:rPr>
          <w:rFonts w:ascii="Eras Medium ITC" w:hAnsi="Eras Medium ITC"/>
          <w:color w:val="auto"/>
          <w:sz w:val="24"/>
          <w:szCs w:val="24"/>
        </w:rPr>
        <w:t>macs</w:t>
      </w:r>
      <w:proofErr w:type="spellEnd"/>
      <w:r>
        <w:rPr>
          <w:rFonts w:ascii="Eras Medium ITC" w:hAnsi="Eras Medium ITC"/>
          <w:color w:val="auto"/>
          <w:sz w:val="24"/>
          <w:szCs w:val="24"/>
        </w:rPr>
        <w:t>:</w:t>
      </w:r>
    </w:p>
    <w:p w14:paraId="36D795E3" w14:textId="6F55AD7F" w:rsidR="00236304" w:rsidRDefault="00236304" w:rsidP="00236304">
      <w:pPr>
        <w:rPr>
          <w:sz w:val="23"/>
          <w:szCs w:val="23"/>
        </w:rPr>
      </w:pPr>
      <w:r w:rsidRPr="001D3B31">
        <w:rPr>
          <w:noProof/>
          <w:sz w:val="23"/>
          <w:szCs w:val="23"/>
        </w:rPr>
        <w:drawing>
          <wp:inline distT="0" distB="0" distL="0" distR="0" wp14:anchorId="007E57B5" wp14:editId="09F77E58">
            <wp:extent cx="5400040" cy="4157980"/>
            <wp:effectExtent l="0" t="0" r="0" b="0"/>
            <wp:docPr id="56" name="Imagen 5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C910" w14:textId="4619FEF4" w:rsidR="00E11A2F" w:rsidRDefault="00E11A2F" w:rsidP="00236304">
      <w:pPr>
        <w:rPr>
          <w:sz w:val="23"/>
          <w:szCs w:val="23"/>
        </w:rPr>
      </w:pPr>
    </w:p>
    <w:p w14:paraId="0EEE0E29" w14:textId="4B51559B" w:rsidR="00560F65" w:rsidRPr="00560F65" w:rsidRDefault="00560F65" w:rsidP="00560F65">
      <w:pPr>
        <w:pStyle w:val="Ttulo2"/>
        <w:numPr>
          <w:ilvl w:val="0"/>
          <w:numId w:val="44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18" w:name="_Toc126256419"/>
      <w:r>
        <w:rPr>
          <w:rFonts w:ascii="Eras Medium ITC" w:hAnsi="Eras Medium ITC"/>
          <w:b/>
          <w:bCs/>
          <w:color w:val="5951C8" w:themeColor="text1" w:themeTint="80"/>
        </w:rPr>
        <w:lastRenderedPageBreak/>
        <w:t xml:space="preserve">Opciones del </w:t>
      </w:r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kernel</w:t>
      </w:r>
      <w:proofErr w:type="spellEnd"/>
      <w:r>
        <w:rPr>
          <w:rFonts w:ascii="Eras Medium ITC" w:hAnsi="Eras Medium ITC"/>
          <w:b/>
          <w:bCs/>
          <w:color w:val="5951C8" w:themeColor="text1" w:themeTint="80"/>
        </w:rPr>
        <w:t xml:space="preserve">. Mostrar la versión del </w:t>
      </w:r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kernel</w:t>
      </w:r>
      <w:bookmarkEnd w:id="18"/>
      <w:proofErr w:type="spellEnd"/>
    </w:p>
    <w:p w14:paraId="2AF5927D" w14:textId="3289722F" w:rsidR="00236304" w:rsidRPr="00A3307B" w:rsidRDefault="00A3307B" w:rsidP="00236304">
      <w:pPr>
        <w:pStyle w:val="Default"/>
        <w:rPr>
          <w:rFonts w:ascii="Eras Medium ITC" w:hAnsi="Eras Medium ITC"/>
          <w:color w:val="FF0000"/>
          <w:sz w:val="23"/>
          <w:szCs w:val="23"/>
          <w:lang w:val="es-ES"/>
        </w:rPr>
      </w:pPr>
      <w:r w:rsidRPr="00A3307B">
        <w:rPr>
          <w:rFonts w:ascii="Eras Medium ITC" w:hAnsi="Eras Medium ITC"/>
          <w:b/>
          <w:bCs/>
          <w:color w:val="FF0000"/>
          <w:sz w:val="23"/>
          <w:szCs w:val="23"/>
          <w:lang w:val="es-ES"/>
        </w:rPr>
        <w:t>EJERCICIOS:</w:t>
      </w:r>
    </w:p>
    <w:p w14:paraId="1972A101" w14:textId="0470D734" w:rsidR="00236304" w:rsidRPr="00A3307B" w:rsidRDefault="00236304" w:rsidP="00A3307B">
      <w:pPr>
        <w:pStyle w:val="Default"/>
        <w:rPr>
          <w:rFonts w:ascii="Eras Medium ITC" w:hAnsi="Eras Medium ITC"/>
          <w:b/>
          <w:bCs/>
          <w:color w:val="4E7F62" w:themeColor="accent5" w:themeShade="80"/>
          <w:lang w:val="es-ES"/>
        </w:rPr>
      </w:pPr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3.1) Encuentra órdenes para mostrar en pantalla la versión de </w:t>
      </w:r>
      <w:proofErr w:type="spellStart"/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>kernel</w:t>
      </w:r>
      <w:proofErr w:type="spellEnd"/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. Por ejemplo, con la orden </w:t>
      </w:r>
      <w:proofErr w:type="spellStart"/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>apropos</w:t>
      </w:r>
      <w:proofErr w:type="spellEnd"/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, construye una lista de comandos que hagan referencia a la palabra </w:t>
      </w:r>
      <w:proofErr w:type="spellStart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kernel</w:t>
      </w:r>
      <w:proofErr w:type="spellEnd"/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, busca en esa lista con </w:t>
      </w:r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grep </w:t>
      </w:r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la palabra </w:t>
      </w:r>
      <w:proofErr w:type="spellStart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name</w:t>
      </w:r>
      <w:proofErr w:type="spellEnd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o similar y por último usa </w:t>
      </w:r>
      <w:proofErr w:type="spellStart"/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>man</w:t>
      </w:r>
      <w:proofErr w:type="spellEnd"/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 para saber qué opciones hay que pasarle a esa orden para que muestre toda la información. Escribe los resultados en el trabajo de la práctica. </w:t>
      </w:r>
    </w:p>
    <w:p w14:paraId="5D9769F2" w14:textId="77777777" w:rsidR="00236304" w:rsidRPr="00A3307B" w:rsidRDefault="00236304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3 formas:</w:t>
      </w:r>
    </w:p>
    <w:p w14:paraId="14C846CD" w14:textId="77777777" w:rsidR="00236304" w:rsidRPr="00A3307B" w:rsidRDefault="00236304" w:rsidP="00236304">
      <w:pPr>
        <w:pStyle w:val="Prrafodelista"/>
        <w:numPr>
          <w:ilvl w:val="0"/>
          <w:numId w:val="35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cat</w:t>
      </w:r>
      <w:proofErr w:type="spellEnd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/</w:t>
      </w: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etc</w:t>
      </w:r>
      <w:proofErr w:type="spellEnd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/</w:t>
      </w: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redhat-release</w:t>
      </w:r>
      <w:proofErr w:type="spellEnd"/>
    </w:p>
    <w:p w14:paraId="6250F0CD" w14:textId="77777777" w:rsidR="00236304" w:rsidRPr="00A3307B" w:rsidRDefault="00236304" w:rsidP="00236304">
      <w:pPr>
        <w:pStyle w:val="Prrafodelista"/>
        <w:numPr>
          <w:ilvl w:val="0"/>
          <w:numId w:val="35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uname</w:t>
      </w:r>
      <w:proofErr w:type="spellEnd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-a</w:t>
      </w:r>
    </w:p>
    <w:p w14:paraId="5632C981" w14:textId="77777777" w:rsidR="00236304" w:rsidRPr="00A3307B" w:rsidRDefault="00236304" w:rsidP="00236304">
      <w:pPr>
        <w:pStyle w:val="Prrafodelista"/>
        <w:numPr>
          <w:ilvl w:val="0"/>
          <w:numId w:val="35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hostnamectl</w:t>
      </w:r>
      <w:proofErr w:type="spellEnd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| grep -i </w:t>
      </w: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kernel</w:t>
      </w:r>
      <w:proofErr w:type="spellEnd"/>
    </w:p>
    <w:p w14:paraId="75693C51" w14:textId="77777777" w:rsidR="00236304" w:rsidRPr="00A3307B" w:rsidRDefault="00236304" w:rsidP="00236304">
      <w:pPr>
        <w:pStyle w:val="Prrafodelista"/>
        <w:numPr>
          <w:ilvl w:val="0"/>
          <w:numId w:val="35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cat</w:t>
      </w:r>
      <w:proofErr w:type="spellEnd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/</w:t>
      </w: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proc</w:t>
      </w:r>
      <w:proofErr w:type="spellEnd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/versión</w:t>
      </w:r>
    </w:p>
    <w:p w14:paraId="613BE330" w14:textId="14ED9EBF" w:rsidR="00236304" w:rsidRDefault="00236304" w:rsidP="00236304">
      <w:pPr>
        <w:pStyle w:val="Default"/>
        <w:rPr>
          <w:rFonts w:ascii="Eras Medium ITC" w:hAnsi="Eras Medium ITC"/>
          <w:sz w:val="28"/>
          <w:szCs w:val="28"/>
        </w:rPr>
      </w:pPr>
    </w:p>
    <w:p w14:paraId="5BE3ED51" w14:textId="40871954" w:rsidR="00560F65" w:rsidRPr="00560F65" w:rsidRDefault="00560F65" w:rsidP="00560F65">
      <w:pPr>
        <w:pStyle w:val="Ttulo2"/>
        <w:numPr>
          <w:ilvl w:val="0"/>
          <w:numId w:val="44"/>
        </w:numPr>
        <w:rPr>
          <w:rFonts w:ascii="Eras Medium ITC" w:hAnsi="Eras Medium ITC"/>
          <w:b/>
          <w:bCs/>
          <w:color w:val="5951C8" w:themeColor="text1" w:themeTint="80"/>
        </w:rPr>
      </w:pPr>
      <w:bookmarkStart w:id="19" w:name="_Toc126256420"/>
      <w:r>
        <w:rPr>
          <w:rFonts w:ascii="Eras Medium ITC" w:hAnsi="Eras Medium ITC"/>
          <w:b/>
          <w:bCs/>
          <w:color w:val="5951C8" w:themeColor="text1" w:themeTint="80"/>
        </w:rPr>
        <w:t>Mensaje de presentación /</w:t>
      </w:r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etc</w:t>
      </w:r>
      <w:proofErr w:type="spellEnd"/>
      <w:r>
        <w:rPr>
          <w:rFonts w:ascii="Eras Medium ITC" w:hAnsi="Eras Medium ITC"/>
          <w:b/>
          <w:bCs/>
          <w:color w:val="5951C8" w:themeColor="text1" w:themeTint="80"/>
        </w:rPr>
        <w:t>/</w:t>
      </w:r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motd</w:t>
      </w:r>
      <w:proofErr w:type="spellEnd"/>
      <w:r>
        <w:rPr>
          <w:rFonts w:ascii="Eras Medium ITC" w:hAnsi="Eras Medium ITC"/>
          <w:b/>
          <w:bCs/>
          <w:color w:val="5951C8" w:themeColor="text1" w:themeTint="80"/>
        </w:rPr>
        <w:t>, /</w:t>
      </w:r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etc</w:t>
      </w:r>
      <w:proofErr w:type="spellEnd"/>
      <w:r>
        <w:rPr>
          <w:rFonts w:ascii="Eras Medium ITC" w:hAnsi="Eras Medium ITC"/>
          <w:b/>
          <w:bCs/>
          <w:color w:val="5951C8" w:themeColor="text1" w:themeTint="80"/>
        </w:rPr>
        <w:t>/</w:t>
      </w:r>
      <w:proofErr w:type="spellStart"/>
      <w:r>
        <w:rPr>
          <w:rFonts w:ascii="Eras Medium ITC" w:hAnsi="Eras Medium ITC"/>
          <w:b/>
          <w:bCs/>
          <w:color w:val="5951C8" w:themeColor="text1" w:themeTint="80"/>
        </w:rPr>
        <w:t>issue</w:t>
      </w:r>
      <w:bookmarkEnd w:id="19"/>
      <w:proofErr w:type="spellEnd"/>
    </w:p>
    <w:p w14:paraId="1B4D6D8F" w14:textId="77777777" w:rsidR="00A3307B" w:rsidRPr="00A3307B" w:rsidRDefault="00A3307B" w:rsidP="00A3307B">
      <w:pPr>
        <w:pStyle w:val="Default"/>
        <w:rPr>
          <w:rFonts w:ascii="Eras Medium ITC" w:hAnsi="Eras Medium ITC"/>
          <w:color w:val="FF0000"/>
          <w:lang w:val="es-ES"/>
        </w:rPr>
      </w:pPr>
      <w:r w:rsidRPr="00A3307B">
        <w:rPr>
          <w:rFonts w:ascii="Eras Medium ITC" w:hAnsi="Eras Medium ITC"/>
          <w:b/>
          <w:bCs/>
          <w:color w:val="FF0000"/>
          <w:lang w:val="es-ES"/>
        </w:rPr>
        <w:t>EJERCICIOS:</w:t>
      </w:r>
    </w:p>
    <w:p w14:paraId="680C19F9" w14:textId="77777777" w:rsidR="00236304" w:rsidRPr="00A3307B" w:rsidRDefault="00236304" w:rsidP="00236304">
      <w:pPr>
        <w:pStyle w:val="Default"/>
        <w:rPr>
          <w:rFonts w:ascii="Eras Medium ITC" w:hAnsi="Eras Medium ITC"/>
          <w:b/>
          <w:bCs/>
          <w:color w:val="4E7F62" w:themeColor="accent5" w:themeShade="80"/>
          <w:lang w:val="es-ES"/>
        </w:rPr>
      </w:pPr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4.1) Descubre la función de los ficheros </w:t>
      </w:r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/</w:t>
      </w:r>
      <w:proofErr w:type="spellStart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etc</w:t>
      </w:r>
      <w:proofErr w:type="spellEnd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/</w:t>
      </w:r>
      <w:proofErr w:type="spellStart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motd</w:t>
      </w:r>
      <w:proofErr w:type="spellEnd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y </w:t>
      </w:r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/</w:t>
      </w:r>
      <w:proofErr w:type="spellStart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etc</w:t>
      </w:r>
      <w:proofErr w:type="spellEnd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/</w:t>
      </w:r>
      <w:proofErr w:type="spellStart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>issue</w:t>
      </w:r>
      <w:proofErr w:type="spellEnd"/>
      <w:r w:rsidRPr="00A3307B">
        <w:rPr>
          <w:rFonts w:ascii="Eras Medium ITC" w:hAnsi="Eras Medium ITC"/>
          <w:b/>
          <w:bCs/>
          <w:i/>
          <w:iCs/>
          <w:color w:val="4E7F62" w:themeColor="accent5" w:themeShade="80"/>
          <w:lang w:val="es-ES"/>
        </w:rPr>
        <w:t xml:space="preserve"> </w:t>
      </w:r>
      <w:r w:rsidRPr="00A3307B">
        <w:rPr>
          <w:rFonts w:ascii="Eras Medium ITC" w:hAnsi="Eras Medium ITC"/>
          <w:b/>
          <w:bCs/>
          <w:color w:val="4E7F62" w:themeColor="accent5" w:themeShade="80"/>
          <w:lang w:val="es-ES"/>
        </w:rPr>
        <w:t xml:space="preserve">y cambia su contenido. Rebota la máquina y observa qué pasa. Haz una captura de pantalla con el resultado. </w:t>
      </w:r>
    </w:p>
    <w:p w14:paraId="334D6117" w14:textId="2A7E576C" w:rsidR="00236304" w:rsidRPr="00A3307B" w:rsidRDefault="00A3307B" w:rsidP="00236304">
      <w:pPr>
        <w:rPr>
          <w:rFonts w:ascii="Eras Medium ITC" w:hAnsi="Eras Medium ITC"/>
          <w:b w:val="0"/>
          <w:bCs/>
          <w:color w:val="auto"/>
          <w:sz w:val="24"/>
          <w:szCs w:val="24"/>
        </w:rPr>
      </w:pP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     </w:t>
      </w:r>
      <w:r w:rsidR="00236304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-</w:t>
      </w: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    </w:t>
      </w:r>
      <w:r w:rsidR="00236304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El fichero </w:t>
      </w:r>
      <w:proofErr w:type="spellStart"/>
      <w:r w:rsidR="00236304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motd</w:t>
      </w:r>
      <w:proofErr w:type="spellEnd"/>
      <w:r w:rsidR="00236304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se encarga de mostrar un mensaje diario (el </w:t>
      </w:r>
      <w:proofErr w:type="spellStart"/>
      <w:r w:rsidR="00236304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welcome</w:t>
      </w:r>
      <w:proofErr w:type="spellEnd"/>
      <w:r w:rsidR="00236304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al </w:t>
      </w:r>
      <w:proofErr w:type="spellStart"/>
      <w:r w:rsidR="00236304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loguearse</w:t>
      </w:r>
      <w:proofErr w:type="spellEnd"/>
      <w:r w:rsidR="00236304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)</w:t>
      </w:r>
    </w:p>
    <w:p w14:paraId="3A927DF5" w14:textId="5CDE6606" w:rsidR="00236304" w:rsidRPr="00A3307B" w:rsidRDefault="00236304" w:rsidP="00A3307B">
      <w:pPr>
        <w:pStyle w:val="Prrafodelista"/>
        <w:numPr>
          <w:ilvl w:val="0"/>
          <w:numId w:val="38"/>
        </w:numPr>
        <w:rPr>
          <w:rFonts w:ascii="Eras Medium ITC" w:hAnsi="Eras Medium ITC"/>
          <w:color w:val="auto"/>
          <w:sz w:val="24"/>
          <w:szCs w:val="24"/>
        </w:rPr>
      </w:pPr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Lo modificamos con</w:t>
      </w:r>
      <w:r w:rsidR="00A3307B"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$</w:t>
      </w:r>
      <w:r w:rsidRPr="00A3307B">
        <w:rPr>
          <w:rFonts w:ascii="Eras Medium ITC" w:hAnsi="Eras Medium ITC"/>
          <w:color w:val="auto"/>
          <w:sz w:val="24"/>
          <w:szCs w:val="24"/>
        </w:rPr>
        <w:t xml:space="preserve"> </w:t>
      </w:r>
      <w:proofErr w:type="spellStart"/>
      <w:r w:rsidRPr="00A3307B">
        <w:rPr>
          <w:rFonts w:ascii="Eras Medium ITC" w:hAnsi="Eras Medium ITC"/>
          <w:color w:val="auto"/>
          <w:sz w:val="24"/>
          <w:szCs w:val="24"/>
        </w:rPr>
        <w:t>vim</w:t>
      </w:r>
      <w:proofErr w:type="spellEnd"/>
      <w:r w:rsidRPr="00A3307B">
        <w:rPr>
          <w:rFonts w:ascii="Eras Medium ITC" w:hAnsi="Eras Medium ITC"/>
          <w:color w:val="auto"/>
          <w:sz w:val="24"/>
          <w:szCs w:val="24"/>
        </w:rPr>
        <w:t xml:space="preserve"> /</w:t>
      </w:r>
      <w:proofErr w:type="spellStart"/>
      <w:r w:rsidRPr="00A3307B">
        <w:rPr>
          <w:rFonts w:ascii="Eras Medium ITC" w:hAnsi="Eras Medium ITC"/>
          <w:color w:val="auto"/>
          <w:sz w:val="24"/>
          <w:szCs w:val="24"/>
        </w:rPr>
        <w:t>etc</w:t>
      </w:r>
      <w:proofErr w:type="spellEnd"/>
      <w:r w:rsidRPr="00A3307B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A3307B">
        <w:rPr>
          <w:rFonts w:ascii="Eras Medium ITC" w:hAnsi="Eras Medium ITC"/>
          <w:color w:val="auto"/>
          <w:sz w:val="24"/>
          <w:szCs w:val="24"/>
        </w:rPr>
        <w:t>motd</w:t>
      </w:r>
      <w:proofErr w:type="spellEnd"/>
    </w:p>
    <w:p w14:paraId="20F6E83D" w14:textId="77777777" w:rsidR="00236304" w:rsidRPr="00A3307B" w:rsidRDefault="00236304" w:rsidP="00A3307B">
      <w:pPr>
        <w:pStyle w:val="Prrafodelista"/>
        <w:numPr>
          <w:ilvl w:val="0"/>
          <w:numId w:val="38"/>
        </w:numPr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Ahora hacemos un </w:t>
      </w: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ssh</w:t>
      </w:r>
      <w:proofErr w:type="spellEnd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a localhost y vemos el mensaje cambiado:</w:t>
      </w:r>
    </w:p>
    <w:p w14:paraId="3B382388" w14:textId="77777777" w:rsidR="00236304" w:rsidRDefault="00236304" w:rsidP="00FF6C33">
      <w:pPr>
        <w:rPr>
          <w:sz w:val="23"/>
          <w:szCs w:val="23"/>
        </w:rPr>
      </w:pPr>
      <w:r w:rsidRPr="002138C3">
        <w:rPr>
          <w:noProof/>
          <w:sz w:val="23"/>
          <w:szCs w:val="23"/>
        </w:rPr>
        <w:drawing>
          <wp:inline distT="0" distB="0" distL="0" distR="0" wp14:anchorId="76B6A34C" wp14:editId="57A3A231">
            <wp:extent cx="5400040" cy="2555240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FB29" w14:textId="56A06242" w:rsidR="00236304" w:rsidRDefault="00236304" w:rsidP="00A3307B">
      <w:pPr>
        <w:pStyle w:val="Prrafodelista"/>
        <w:numPr>
          <w:ilvl w:val="0"/>
          <w:numId w:val="35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El archivo /</w:t>
      </w: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etc</w:t>
      </w:r>
      <w:proofErr w:type="spellEnd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/</w:t>
      </w:r>
      <w:proofErr w:type="spellStart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>issue</w:t>
      </w:r>
      <w:proofErr w:type="spellEnd"/>
      <w:r w:rsidRPr="00A3307B"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 es un archivo que contiene información sobre la versión del sistema y la marca de agua de inicio de sesión que se muestra en la consola de la terminal antes de que el usuario ingrese sus credenciales.</w:t>
      </w:r>
    </w:p>
    <w:p w14:paraId="61E66D51" w14:textId="62B530FE" w:rsidR="005B5F4C" w:rsidRDefault="005B5F4C" w:rsidP="005B5F4C">
      <w:pPr>
        <w:pStyle w:val="Prrafodelista"/>
        <w:numPr>
          <w:ilvl w:val="0"/>
          <w:numId w:val="35"/>
        </w:num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>
        <w:rPr>
          <w:rFonts w:ascii="Eras Medium ITC" w:hAnsi="Eras Medium ITC"/>
          <w:b w:val="0"/>
          <w:bCs/>
          <w:color w:val="auto"/>
          <w:sz w:val="24"/>
          <w:szCs w:val="24"/>
        </w:rPr>
        <w:t xml:space="preserve">Si lo modificamos con </w:t>
      </w:r>
      <w:r w:rsidRPr="005B5F4C">
        <w:rPr>
          <w:rFonts w:ascii="Eras Medium ITC" w:hAnsi="Eras Medium ITC"/>
          <w:color w:val="auto"/>
          <w:sz w:val="24"/>
          <w:szCs w:val="24"/>
        </w:rPr>
        <w:t xml:space="preserve">$ </w:t>
      </w:r>
      <w:proofErr w:type="spellStart"/>
      <w:r w:rsidRPr="005B5F4C">
        <w:rPr>
          <w:rFonts w:ascii="Eras Medium ITC" w:hAnsi="Eras Medium ITC"/>
          <w:color w:val="auto"/>
          <w:sz w:val="24"/>
          <w:szCs w:val="24"/>
        </w:rPr>
        <w:t>vim</w:t>
      </w:r>
      <w:proofErr w:type="spellEnd"/>
      <w:r w:rsidRPr="005B5F4C">
        <w:rPr>
          <w:rFonts w:ascii="Eras Medium ITC" w:hAnsi="Eras Medium ITC"/>
          <w:color w:val="auto"/>
          <w:sz w:val="24"/>
          <w:szCs w:val="24"/>
        </w:rPr>
        <w:t xml:space="preserve"> /</w:t>
      </w:r>
      <w:proofErr w:type="spellStart"/>
      <w:r w:rsidRPr="005B5F4C">
        <w:rPr>
          <w:rFonts w:ascii="Eras Medium ITC" w:hAnsi="Eras Medium ITC"/>
          <w:color w:val="auto"/>
          <w:sz w:val="24"/>
          <w:szCs w:val="24"/>
        </w:rPr>
        <w:t>etc</w:t>
      </w:r>
      <w:proofErr w:type="spellEnd"/>
      <w:r w:rsidRPr="005B5F4C">
        <w:rPr>
          <w:rFonts w:ascii="Eras Medium ITC" w:hAnsi="Eras Medium ITC"/>
          <w:color w:val="auto"/>
          <w:sz w:val="24"/>
          <w:szCs w:val="24"/>
        </w:rPr>
        <w:t>/</w:t>
      </w:r>
      <w:proofErr w:type="spellStart"/>
      <w:r w:rsidRPr="005B5F4C">
        <w:rPr>
          <w:rFonts w:ascii="Eras Medium ITC" w:hAnsi="Eras Medium ITC"/>
          <w:color w:val="auto"/>
          <w:sz w:val="24"/>
          <w:szCs w:val="24"/>
        </w:rPr>
        <w:t>issue</w:t>
      </w:r>
      <w:proofErr w:type="spellEnd"/>
      <w:r>
        <w:rPr>
          <w:rFonts w:ascii="Eras Medium ITC" w:hAnsi="Eras Medium ITC"/>
          <w:b w:val="0"/>
          <w:bCs/>
          <w:color w:val="auto"/>
          <w:sz w:val="24"/>
          <w:szCs w:val="24"/>
        </w:rPr>
        <w:t>, cada vez que iniciemos sesión se verá:</w:t>
      </w:r>
    </w:p>
    <w:p w14:paraId="5C257AB4" w14:textId="1AEE2AEA" w:rsidR="005B5F4C" w:rsidRPr="005B5F4C" w:rsidRDefault="005B5F4C" w:rsidP="005B5F4C">
      <w:pPr>
        <w:spacing w:after="160" w:line="259" w:lineRule="auto"/>
        <w:rPr>
          <w:rFonts w:ascii="Eras Medium ITC" w:hAnsi="Eras Medium ITC"/>
          <w:b w:val="0"/>
          <w:bCs/>
          <w:color w:val="auto"/>
          <w:sz w:val="24"/>
          <w:szCs w:val="24"/>
        </w:rPr>
      </w:pPr>
      <w:r w:rsidRPr="005B5F4C">
        <w:rPr>
          <w:rFonts w:ascii="Eras Medium ITC" w:hAnsi="Eras Medium ITC"/>
          <w:b w:val="0"/>
          <w:bCs/>
          <w:noProof/>
          <w:color w:val="auto"/>
          <w:sz w:val="24"/>
          <w:szCs w:val="24"/>
        </w:rPr>
        <w:drawing>
          <wp:inline distT="0" distB="0" distL="0" distR="0" wp14:anchorId="3DF109B5" wp14:editId="630E2F28">
            <wp:extent cx="4067743" cy="895475"/>
            <wp:effectExtent l="0" t="0" r="9525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5AED" w14:textId="77777777" w:rsidR="00301396" w:rsidRPr="00301396" w:rsidRDefault="00301396" w:rsidP="00301396">
      <w:pPr>
        <w:pStyle w:val="Ttulo"/>
        <w:rPr>
          <w:rFonts w:ascii="Eras Medium ITC" w:hAnsi="Eras Medium ITC"/>
          <w:color w:val="5951C8" w:themeColor="text1" w:themeTint="80"/>
          <w:sz w:val="24"/>
          <w:szCs w:val="24"/>
        </w:rPr>
      </w:pPr>
    </w:p>
    <w:p w14:paraId="2FA8D22B" w14:textId="3EE47176" w:rsidR="00301396" w:rsidRDefault="00301396" w:rsidP="00301396">
      <w:pPr>
        <w:pStyle w:val="Ttulo"/>
        <w:rPr>
          <w:rFonts w:ascii="Eras Medium ITC" w:hAnsi="Eras Medium ITC"/>
        </w:rPr>
      </w:pPr>
    </w:p>
    <w:p w14:paraId="5CE19F12" w14:textId="77777777" w:rsidR="005B5F4C" w:rsidRPr="00301396" w:rsidRDefault="005B5F4C" w:rsidP="00301396">
      <w:pPr>
        <w:pStyle w:val="Ttulo"/>
        <w:rPr>
          <w:rFonts w:ascii="Eras Medium ITC" w:hAnsi="Eras Medium ITC"/>
        </w:rPr>
      </w:pPr>
    </w:p>
    <w:p w14:paraId="7E28C132" w14:textId="7C8886C2" w:rsidR="00301396" w:rsidRDefault="00301396" w:rsidP="00301396">
      <w:pPr>
        <w:pStyle w:val="NormalWeb"/>
        <w:rPr>
          <w:rFonts w:ascii="Eras Medium ITC" w:hAnsi="Eras Medium ITC" w:cstheme="minorHAnsi"/>
          <w:color w:val="061F57" w:themeColor="text2" w:themeShade="BF"/>
        </w:rPr>
      </w:pPr>
    </w:p>
    <w:p w14:paraId="1CA6BA63" w14:textId="6EF93315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69BC6C8B" w14:textId="6608D9D4" w:rsidR="00301396" w:rsidRDefault="009D78C0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  <w:r>
        <w:rPr>
          <w:noProof/>
          <w:lang w:bidi="es-ES"/>
        </w:rPr>
        <w:drawing>
          <wp:anchor distT="0" distB="0" distL="114300" distR="114300" simplePos="0" relativeHeight="251660292" behindDoc="1" locked="0" layoutInCell="1" allowOverlap="1" wp14:anchorId="47A1B132" wp14:editId="7C99755A">
            <wp:simplePos x="0" y="0"/>
            <wp:positionH relativeFrom="page">
              <wp:posOffset>-2005875</wp:posOffset>
            </wp:positionH>
            <wp:positionV relativeFrom="page">
              <wp:posOffset>-609781</wp:posOffset>
            </wp:positionV>
            <wp:extent cx="13219316" cy="7833668"/>
            <wp:effectExtent l="0" t="0" r="1905" b="0"/>
            <wp:wrapNone/>
            <wp:docPr id="27" name="Imagen 27" descr="Fuegos artificiales en la n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uegos artificiales en la noche&#10;&#10;Descripción generada automáticamente con confianza media"/>
                    <pic:cNvPicPr/>
                  </pic:nvPicPr>
                  <pic:blipFill>
                    <a:blip r:embed="rId62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783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4343F6" w14:textId="2861C9CC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1CA66F2C" w14:textId="508B5B79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008F07C3" w14:textId="35E0A6FC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76401429" w14:textId="6501834A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5C13C03D" w14:textId="197A3028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596110BE" w14:textId="07096D45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65281E80" w14:textId="249448F4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28BC95CA" w14:textId="08B30C30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3EF8F893" w14:textId="22A0C248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6950B882" w14:textId="6517E647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565F0BE9" w14:textId="6FB77341" w:rsidR="00301396" w:rsidRDefault="00301396" w:rsidP="003072CA">
      <w:pPr>
        <w:pStyle w:val="NormalWeb"/>
        <w:ind w:firstLine="720"/>
        <w:rPr>
          <w:rFonts w:ascii="Eras Medium ITC" w:hAnsi="Eras Medium ITC" w:cstheme="minorHAnsi"/>
          <w:color w:val="061F57" w:themeColor="text2" w:themeShade="BF"/>
        </w:rPr>
      </w:pPr>
    </w:p>
    <w:p w14:paraId="50944599" w14:textId="7303E23F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B694B44" w14:textId="4BEC2A77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C2B58FD" w14:textId="6D3BE645" w:rsidR="00706588" w:rsidRDefault="00121BA0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rPr>
          <w:noProof/>
        </w:rPr>
        <w:drawing>
          <wp:inline distT="0" distB="0" distL="0" distR="0" wp14:anchorId="2DFDD9CE" wp14:editId="7E998DAC">
            <wp:extent cx="3816350" cy="1901825"/>
            <wp:effectExtent l="0" t="0" r="0" b="0"/>
            <wp:docPr id="26" name="Imagen 26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0FBA" w14:textId="72C803B4" w:rsidR="15DE4B3C" w:rsidRDefault="00123F2A" w:rsidP="15DE4B3C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6F61EA15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635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27000">
                              <a:srgbClr val="000000"/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3ED50" w14:textId="241C5028" w:rsidR="00FF6C33" w:rsidRDefault="00FF6C33" w:rsidP="00FF6C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B42C7" id="Rectángulo 25" o:spid="_x0000_s1027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" fillcolor="black" stroked="f" strokeweight="2pt">
                <v:fill color2="#aed3eb [1301]" rotate="t" angle="45" colors="0 black;17695f black" focus="100%" type="gradient"/>
                <v:textbox>
                  <w:txbxContent>
                    <w:p w14:paraId="0E03ED50" w14:textId="241C5028" w:rsidR="00FF6C33" w:rsidRDefault="00FF6C33" w:rsidP="00FF6C33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B337BE">
        <w:fldChar w:fldCharType="begin"/>
      </w:r>
      <w:r w:rsidR="00B337BE"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000000">
        <w:fldChar w:fldCharType="separate"/>
      </w:r>
      <w:r w:rsidR="00B337BE">
        <w:fldChar w:fldCharType="end"/>
      </w:r>
    </w:p>
    <w:sectPr w:rsidR="15DE4B3C" w:rsidSect="00F45147">
      <w:headerReference w:type="default" r:id="rId64"/>
      <w:footerReference w:type="default" r:id="rId65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9E981F" w14:textId="77777777" w:rsidR="009C1ED0" w:rsidRDefault="009C1ED0">
      <w:r>
        <w:separator/>
      </w:r>
    </w:p>
    <w:p w14:paraId="663E9BD3" w14:textId="77777777" w:rsidR="009C1ED0" w:rsidRDefault="009C1ED0"/>
  </w:endnote>
  <w:endnote w:type="continuationSeparator" w:id="0">
    <w:p w14:paraId="3C87F216" w14:textId="77777777" w:rsidR="009C1ED0" w:rsidRDefault="009C1ED0">
      <w:r>
        <w:continuationSeparator/>
      </w:r>
    </w:p>
    <w:p w14:paraId="465F154D" w14:textId="77777777" w:rsidR="009C1ED0" w:rsidRDefault="009C1ED0"/>
  </w:endnote>
  <w:endnote w:type="continuationNotice" w:id="1">
    <w:p w14:paraId="30276E22" w14:textId="77777777" w:rsidR="009C1ED0" w:rsidRDefault="009C1ED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C7CAD1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AB02A7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2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4D06A" w14:textId="77777777" w:rsidR="009C1ED0" w:rsidRDefault="009C1ED0">
      <w:r>
        <w:separator/>
      </w:r>
    </w:p>
    <w:p w14:paraId="35FC5DE2" w14:textId="77777777" w:rsidR="009C1ED0" w:rsidRDefault="009C1ED0"/>
  </w:footnote>
  <w:footnote w:type="continuationSeparator" w:id="0">
    <w:p w14:paraId="7D0DFE2A" w14:textId="77777777" w:rsidR="009C1ED0" w:rsidRDefault="009C1ED0">
      <w:r>
        <w:continuationSeparator/>
      </w:r>
    </w:p>
    <w:p w14:paraId="1CDC90CA" w14:textId="77777777" w:rsidR="009C1ED0" w:rsidRDefault="009C1ED0"/>
  </w:footnote>
  <w:footnote w:type="continuationNotice" w:id="1">
    <w:p w14:paraId="4AFCE73F" w14:textId="77777777" w:rsidR="009C1ED0" w:rsidRDefault="009C1ED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3DA0B666" w:rsidR="007774CC" w:rsidRPr="00D5530C" w:rsidRDefault="00301396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>
      <w:rPr>
        <w:rFonts w:ascii="Eras Medium ITC" w:hAnsi="Eras Medium ITC"/>
        <w:b w:val="0"/>
        <w:bCs/>
        <w:i/>
        <w:iCs/>
        <w:color w:val="auto"/>
      </w:rPr>
      <w:t>UO285176</w:t>
    </w:r>
    <w:r w:rsidR="006479C3">
      <w:rPr>
        <w:rFonts w:ascii="Eras Medium ITC" w:hAnsi="Eras Medium ITC"/>
        <w:b w:val="0"/>
        <w:bCs/>
        <w:i/>
        <w:iCs/>
        <w:color w:val="auto"/>
      </w:rPr>
      <w:t xml:space="preserve"> – L5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B29FD"/>
    <w:multiLevelType w:val="hybridMultilevel"/>
    <w:tmpl w:val="CEDC4D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67392"/>
    <w:multiLevelType w:val="hybridMultilevel"/>
    <w:tmpl w:val="FEC8D606"/>
    <w:lvl w:ilvl="0" w:tplc="E33AB18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D311DA"/>
    <w:multiLevelType w:val="multilevel"/>
    <w:tmpl w:val="0C0A4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331743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144B09"/>
    <w:multiLevelType w:val="hybridMultilevel"/>
    <w:tmpl w:val="99D07118"/>
    <w:lvl w:ilvl="0" w:tplc="FFFFFFF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B83C46"/>
    <w:multiLevelType w:val="hybridMultilevel"/>
    <w:tmpl w:val="0F6015B4"/>
    <w:lvl w:ilvl="0" w:tplc="A540F1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09555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875D4F"/>
    <w:multiLevelType w:val="hybridMultilevel"/>
    <w:tmpl w:val="99D07118"/>
    <w:lvl w:ilvl="0" w:tplc="FFFFFFF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A0257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302DFB"/>
    <w:multiLevelType w:val="hybridMultilevel"/>
    <w:tmpl w:val="41D4F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6D33AA"/>
    <w:multiLevelType w:val="hybridMultilevel"/>
    <w:tmpl w:val="809EC4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FC35CD"/>
    <w:multiLevelType w:val="hybridMultilevel"/>
    <w:tmpl w:val="317A8DB8"/>
    <w:lvl w:ilvl="0" w:tplc="208269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2357D6"/>
    <w:multiLevelType w:val="hybridMultilevel"/>
    <w:tmpl w:val="B05E8012"/>
    <w:lvl w:ilvl="0" w:tplc="D17AC19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D323EB"/>
    <w:multiLevelType w:val="hybridMultilevel"/>
    <w:tmpl w:val="41D4F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D466BC"/>
    <w:multiLevelType w:val="hybridMultilevel"/>
    <w:tmpl w:val="64B60A9A"/>
    <w:lvl w:ilvl="0" w:tplc="5C08F4FE">
      <w:start w:val="4"/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D95C40"/>
    <w:multiLevelType w:val="hybridMultilevel"/>
    <w:tmpl w:val="5816C3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D915E5"/>
    <w:multiLevelType w:val="hybridMultilevel"/>
    <w:tmpl w:val="99D07118"/>
    <w:lvl w:ilvl="0" w:tplc="FFFFFFF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016B70"/>
    <w:multiLevelType w:val="hybridMultilevel"/>
    <w:tmpl w:val="E8C69628"/>
    <w:lvl w:ilvl="0" w:tplc="93F0CE3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BE4742"/>
    <w:multiLevelType w:val="hybridMultilevel"/>
    <w:tmpl w:val="E398D3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1D12C9"/>
    <w:multiLevelType w:val="hybridMultilevel"/>
    <w:tmpl w:val="366C4CB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B45772"/>
    <w:multiLevelType w:val="hybridMultilevel"/>
    <w:tmpl w:val="09F450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8E1AE1"/>
    <w:multiLevelType w:val="hybridMultilevel"/>
    <w:tmpl w:val="4E602BCC"/>
    <w:lvl w:ilvl="0" w:tplc="B13266E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712B5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C46A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4093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FCE2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8216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3AEA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1C47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36C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F0282D"/>
    <w:multiLevelType w:val="hybridMultilevel"/>
    <w:tmpl w:val="41D4F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142ADD"/>
    <w:multiLevelType w:val="hybridMultilevel"/>
    <w:tmpl w:val="8C783A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B36E32"/>
    <w:multiLevelType w:val="hybridMultilevel"/>
    <w:tmpl w:val="99D07118"/>
    <w:lvl w:ilvl="0" w:tplc="FFFFFFF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D16FF8"/>
    <w:multiLevelType w:val="hybridMultilevel"/>
    <w:tmpl w:val="4CC49332"/>
    <w:lvl w:ilvl="0" w:tplc="852EB02C">
      <w:start w:val="2"/>
      <w:numFmt w:val="bullet"/>
      <w:lvlText w:val="-"/>
      <w:lvlJc w:val="left"/>
      <w:pPr>
        <w:ind w:left="720" w:hanging="360"/>
      </w:pPr>
      <w:rPr>
        <w:rFonts w:ascii="Eras Medium ITC" w:eastAsiaTheme="majorEastAsia" w:hAnsi="Eras Medium ITC" w:cstheme="maj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B1643F"/>
    <w:multiLevelType w:val="hybridMultilevel"/>
    <w:tmpl w:val="86A4BD5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673E55"/>
    <w:multiLevelType w:val="hybridMultilevel"/>
    <w:tmpl w:val="41D4F4B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1EF2A7F"/>
    <w:multiLevelType w:val="hybridMultilevel"/>
    <w:tmpl w:val="C3D4255E"/>
    <w:lvl w:ilvl="0" w:tplc="0B0C3BC0">
      <w:start w:val="27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B66EFA"/>
    <w:multiLevelType w:val="hybridMultilevel"/>
    <w:tmpl w:val="574A1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8D738F"/>
    <w:multiLevelType w:val="hybridMultilevel"/>
    <w:tmpl w:val="FB6E66CC"/>
    <w:lvl w:ilvl="0" w:tplc="A540F1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6B54EA3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8B3D64"/>
    <w:multiLevelType w:val="hybridMultilevel"/>
    <w:tmpl w:val="41D4F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5B7C79"/>
    <w:multiLevelType w:val="hybridMultilevel"/>
    <w:tmpl w:val="1A9070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2A204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DF1564A"/>
    <w:multiLevelType w:val="hybridMultilevel"/>
    <w:tmpl w:val="41D4F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F3F78C7"/>
    <w:multiLevelType w:val="multilevel"/>
    <w:tmpl w:val="79786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FB9267B"/>
    <w:multiLevelType w:val="hybridMultilevel"/>
    <w:tmpl w:val="99D07118"/>
    <w:lvl w:ilvl="0" w:tplc="08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FC44A9E"/>
    <w:multiLevelType w:val="hybridMultilevel"/>
    <w:tmpl w:val="41D4F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8A2FAB"/>
    <w:multiLevelType w:val="hybridMultilevel"/>
    <w:tmpl w:val="D84EE178"/>
    <w:lvl w:ilvl="0" w:tplc="8B5A83D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4DF34DA"/>
    <w:multiLevelType w:val="hybridMultilevel"/>
    <w:tmpl w:val="61682706"/>
    <w:lvl w:ilvl="0" w:tplc="2564EC36">
      <w:start w:val="27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57941E07"/>
    <w:multiLevelType w:val="hybridMultilevel"/>
    <w:tmpl w:val="152E040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9E857FD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3310E7"/>
    <w:multiLevelType w:val="hybridMultilevel"/>
    <w:tmpl w:val="AA760D9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0204FD5"/>
    <w:multiLevelType w:val="hybridMultilevel"/>
    <w:tmpl w:val="41D4F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E62C35"/>
    <w:multiLevelType w:val="multilevel"/>
    <w:tmpl w:val="4B44D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FED76E1"/>
    <w:multiLevelType w:val="multilevel"/>
    <w:tmpl w:val="F20671E8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  <w:i w:val="0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  <w:i w:val="0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  <w:i w:val="0"/>
      </w:rPr>
    </w:lvl>
  </w:abstractNum>
  <w:num w:numId="1" w16cid:durableId="338125289">
    <w:abstractNumId w:val="12"/>
  </w:num>
  <w:num w:numId="2" w16cid:durableId="179978827">
    <w:abstractNumId w:val="29"/>
  </w:num>
  <w:num w:numId="3" w16cid:durableId="302126787">
    <w:abstractNumId w:val="1"/>
  </w:num>
  <w:num w:numId="4" w16cid:durableId="599146915">
    <w:abstractNumId w:val="23"/>
  </w:num>
  <w:num w:numId="5" w16cid:durableId="295841500">
    <w:abstractNumId w:val="33"/>
  </w:num>
  <w:num w:numId="6" w16cid:durableId="1826163485">
    <w:abstractNumId w:val="15"/>
  </w:num>
  <w:num w:numId="7" w16cid:durableId="580407118">
    <w:abstractNumId w:val="34"/>
  </w:num>
  <w:num w:numId="8" w16cid:durableId="456874003">
    <w:abstractNumId w:val="20"/>
  </w:num>
  <w:num w:numId="9" w16cid:durableId="2022124354">
    <w:abstractNumId w:val="39"/>
  </w:num>
  <w:num w:numId="10" w16cid:durableId="514536363">
    <w:abstractNumId w:val="43"/>
  </w:num>
  <w:num w:numId="11" w16cid:durableId="1144355230">
    <w:abstractNumId w:val="6"/>
  </w:num>
  <w:num w:numId="12" w16cid:durableId="340476068">
    <w:abstractNumId w:val="8"/>
  </w:num>
  <w:num w:numId="13" w16cid:durableId="1547909198">
    <w:abstractNumId w:val="42"/>
  </w:num>
  <w:num w:numId="14" w16cid:durableId="197668867">
    <w:abstractNumId w:val="14"/>
  </w:num>
  <w:num w:numId="15" w16cid:durableId="1473526487">
    <w:abstractNumId w:val="19"/>
  </w:num>
  <w:num w:numId="16" w16cid:durableId="196819890">
    <w:abstractNumId w:val="31"/>
  </w:num>
  <w:num w:numId="17" w16cid:durableId="311570670">
    <w:abstractNumId w:val="3"/>
  </w:num>
  <w:num w:numId="18" w16cid:durableId="892497247">
    <w:abstractNumId w:val="17"/>
  </w:num>
  <w:num w:numId="19" w16cid:durableId="1829442710">
    <w:abstractNumId w:val="36"/>
  </w:num>
  <w:num w:numId="20" w16cid:durableId="1112676488">
    <w:abstractNumId w:val="45"/>
  </w:num>
  <w:num w:numId="21" w16cid:durableId="386606339">
    <w:abstractNumId w:val="40"/>
  </w:num>
  <w:num w:numId="22" w16cid:durableId="866795036">
    <w:abstractNumId w:val="28"/>
  </w:num>
  <w:num w:numId="23" w16cid:durableId="473066464">
    <w:abstractNumId w:val="2"/>
  </w:num>
  <w:num w:numId="24" w16cid:durableId="1644576716">
    <w:abstractNumId w:val="21"/>
  </w:num>
  <w:num w:numId="25" w16cid:durableId="1196386949">
    <w:abstractNumId w:val="25"/>
  </w:num>
  <w:num w:numId="26" w16cid:durableId="206572837">
    <w:abstractNumId w:val="18"/>
  </w:num>
  <w:num w:numId="27" w16cid:durableId="447358209">
    <w:abstractNumId w:val="26"/>
  </w:num>
  <w:num w:numId="28" w16cid:durableId="1030691528">
    <w:abstractNumId w:val="11"/>
  </w:num>
  <w:num w:numId="29" w16cid:durableId="2012952830">
    <w:abstractNumId w:val="27"/>
  </w:num>
  <w:num w:numId="30" w16cid:durableId="1634747525">
    <w:abstractNumId w:val="32"/>
  </w:num>
  <w:num w:numId="31" w16cid:durableId="750321941">
    <w:abstractNumId w:val="13"/>
  </w:num>
  <w:num w:numId="32" w16cid:durableId="729613760">
    <w:abstractNumId w:val="9"/>
  </w:num>
  <w:num w:numId="33" w16cid:durableId="1481842603">
    <w:abstractNumId w:val="38"/>
  </w:num>
  <w:num w:numId="34" w16cid:durableId="208803852">
    <w:abstractNumId w:val="22"/>
  </w:num>
  <w:num w:numId="35" w16cid:durableId="2076394906">
    <w:abstractNumId w:val="5"/>
  </w:num>
  <w:num w:numId="36" w16cid:durableId="1993606389">
    <w:abstractNumId w:val="41"/>
  </w:num>
  <w:num w:numId="37" w16cid:durableId="1418015418">
    <w:abstractNumId w:val="46"/>
  </w:num>
  <w:num w:numId="38" w16cid:durableId="1221526562">
    <w:abstractNumId w:val="30"/>
  </w:num>
  <w:num w:numId="39" w16cid:durableId="1508133723">
    <w:abstractNumId w:val="44"/>
  </w:num>
  <w:num w:numId="40" w16cid:durableId="1314724588">
    <w:abstractNumId w:val="10"/>
  </w:num>
  <w:num w:numId="41" w16cid:durableId="624891518">
    <w:abstractNumId w:val="35"/>
  </w:num>
  <w:num w:numId="42" w16cid:durableId="618533680">
    <w:abstractNumId w:val="37"/>
  </w:num>
  <w:num w:numId="43" w16cid:durableId="539362487">
    <w:abstractNumId w:val="16"/>
  </w:num>
  <w:num w:numId="44" w16cid:durableId="1569463289">
    <w:abstractNumId w:val="0"/>
  </w:num>
  <w:num w:numId="45" w16cid:durableId="2069527966">
    <w:abstractNumId w:val="7"/>
  </w:num>
  <w:num w:numId="46" w16cid:durableId="1475635725">
    <w:abstractNumId w:val="4"/>
  </w:num>
  <w:num w:numId="47" w16cid:durableId="13836026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3F6"/>
    <w:rsid w:val="00001C57"/>
    <w:rsid w:val="00003E0C"/>
    <w:rsid w:val="000071A8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1BA0"/>
    <w:rsid w:val="00123F2A"/>
    <w:rsid w:val="00125FBC"/>
    <w:rsid w:val="001269F7"/>
    <w:rsid w:val="00130E9D"/>
    <w:rsid w:val="00150A6D"/>
    <w:rsid w:val="001545E1"/>
    <w:rsid w:val="0016739C"/>
    <w:rsid w:val="00174AC9"/>
    <w:rsid w:val="00182FB3"/>
    <w:rsid w:val="00185B35"/>
    <w:rsid w:val="00191183"/>
    <w:rsid w:val="00195398"/>
    <w:rsid w:val="001964BD"/>
    <w:rsid w:val="00196EA0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36304"/>
    <w:rsid w:val="00240C7F"/>
    <w:rsid w:val="00242822"/>
    <w:rsid w:val="00243EBC"/>
    <w:rsid w:val="00246A35"/>
    <w:rsid w:val="00247CF4"/>
    <w:rsid w:val="00274563"/>
    <w:rsid w:val="00281493"/>
    <w:rsid w:val="00284348"/>
    <w:rsid w:val="00285CE1"/>
    <w:rsid w:val="00290F4A"/>
    <w:rsid w:val="002A1208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5954"/>
    <w:rsid w:val="002F7BF0"/>
    <w:rsid w:val="00301396"/>
    <w:rsid w:val="003072CA"/>
    <w:rsid w:val="00312137"/>
    <w:rsid w:val="0031764A"/>
    <w:rsid w:val="003248BE"/>
    <w:rsid w:val="00330359"/>
    <w:rsid w:val="00331997"/>
    <w:rsid w:val="00332D8F"/>
    <w:rsid w:val="003339E3"/>
    <w:rsid w:val="0033762F"/>
    <w:rsid w:val="00343299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D3863"/>
    <w:rsid w:val="003E4686"/>
    <w:rsid w:val="003F095B"/>
    <w:rsid w:val="004110DE"/>
    <w:rsid w:val="00416E59"/>
    <w:rsid w:val="00423FBE"/>
    <w:rsid w:val="004355A8"/>
    <w:rsid w:val="00435728"/>
    <w:rsid w:val="0044085A"/>
    <w:rsid w:val="0044096B"/>
    <w:rsid w:val="004428CD"/>
    <w:rsid w:val="00472213"/>
    <w:rsid w:val="004870BD"/>
    <w:rsid w:val="0049406F"/>
    <w:rsid w:val="004B21A5"/>
    <w:rsid w:val="004B3457"/>
    <w:rsid w:val="004C5646"/>
    <w:rsid w:val="004C5A07"/>
    <w:rsid w:val="004C6673"/>
    <w:rsid w:val="004D3EF6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60F65"/>
    <w:rsid w:val="00572102"/>
    <w:rsid w:val="00572A53"/>
    <w:rsid w:val="00573437"/>
    <w:rsid w:val="005812A5"/>
    <w:rsid w:val="00587FD4"/>
    <w:rsid w:val="00594CE3"/>
    <w:rsid w:val="00596C6F"/>
    <w:rsid w:val="005B5F4C"/>
    <w:rsid w:val="005C5AC6"/>
    <w:rsid w:val="005E5229"/>
    <w:rsid w:val="005E7E6F"/>
    <w:rsid w:val="005F1BB0"/>
    <w:rsid w:val="005F1E42"/>
    <w:rsid w:val="006177CF"/>
    <w:rsid w:val="00620BC8"/>
    <w:rsid w:val="00635062"/>
    <w:rsid w:val="006422F3"/>
    <w:rsid w:val="00643BF7"/>
    <w:rsid w:val="006479C3"/>
    <w:rsid w:val="00656C4D"/>
    <w:rsid w:val="0067279D"/>
    <w:rsid w:val="00690672"/>
    <w:rsid w:val="006A167A"/>
    <w:rsid w:val="006C1A57"/>
    <w:rsid w:val="006C24B9"/>
    <w:rsid w:val="006D0D8E"/>
    <w:rsid w:val="006D357F"/>
    <w:rsid w:val="006E5716"/>
    <w:rsid w:val="006E58C2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11F3"/>
    <w:rsid w:val="00736AAF"/>
    <w:rsid w:val="00744E68"/>
    <w:rsid w:val="00754785"/>
    <w:rsid w:val="00764645"/>
    <w:rsid w:val="00765B2A"/>
    <w:rsid w:val="0076633B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E7158"/>
    <w:rsid w:val="008F5D02"/>
    <w:rsid w:val="008F675E"/>
    <w:rsid w:val="009004DD"/>
    <w:rsid w:val="00903C3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644AF"/>
    <w:rsid w:val="00966B81"/>
    <w:rsid w:val="009752D1"/>
    <w:rsid w:val="00977F79"/>
    <w:rsid w:val="00983C0D"/>
    <w:rsid w:val="00997534"/>
    <w:rsid w:val="009A1613"/>
    <w:rsid w:val="009A16BE"/>
    <w:rsid w:val="009A3221"/>
    <w:rsid w:val="009B77FB"/>
    <w:rsid w:val="009C1ED0"/>
    <w:rsid w:val="009C7720"/>
    <w:rsid w:val="009D78C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3307B"/>
    <w:rsid w:val="00A42EDB"/>
    <w:rsid w:val="00A4504B"/>
    <w:rsid w:val="00A4689C"/>
    <w:rsid w:val="00A532F3"/>
    <w:rsid w:val="00A55385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7BE"/>
    <w:rsid w:val="00B46BFB"/>
    <w:rsid w:val="00B5049C"/>
    <w:rsid w:val="00B56A5E"/>
    <w:rsid w:val="00B67059"/>
    <w:rsid w:val="00B7015C"/>
    <w:rsid w:val="00B87425"/>
    <w:rsid w:val="00BA55B8"/>
    <w:rsid w:val="00BB7391"/>
    <w:rsid w:val="00BC2B5B"/>
    <w:rsid w:val="00BC5624"/>
    <w:rsid w:val="00BD0251"/>
    <w:rsid w:val="00BD30EA"/>
    <w:rsid w:val="00BD7E31"/>
    <w:rsid w:val="00BE3C54"/>
    <w:rsid w:val="00BE451B"/>
    <w:rsid w:val="00BF69EF"/>
    <w:rsid w:val="00C02B87"/>
    <w:rsid w:val="00C07269"/>
    <w:rsid w:val="00C23160"/>
    <w:rsid w:val="00C35180"/>
    <w:rsid w:val="00C4086D"/>
    <w:rsid w:val="00C465A4"/>
    <w:rsid w:val="00C51A0E"/>
    <w:rsid w:val="00C6053F"/>
    <w:rsid w:val="00C62F75"/>
    <w:rsid w:val="00C91F02"/>
    <w:rsid w:val="00C925FC"/>
    <w:rsid w:val="00CA1896"/>
    <w:rsid w:val="00CA1F78"/>
    <w:rsid w:val="00CB434B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B8F"/>
    <w:rsid w:val="00D70D02"/>
    <w:rsid w:val="00D74699"/>
    <w:rsid w:val="00D770C7"/>
    <w:rsid w:val="00D77585"/>
    <w:rsid w:val="00D8294E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1A2F"/>
    <w:rsid w:val="00E15FC8"/>
    <w:rsid w:val="00E177AC"/>
    <w:rsid w:val="00E2118A"/>
    <w:rsid w:val="00E22ACD"/>
    <w:rsid w:val="00E35B0C"/>
    <w:rsid w:val="00E56801"/>
    <w:rsid w:val="00E620B0"/>
    <w:rsid w:val="00E64192"/>
    <w:rsid w:val="00E81B40"/>
    <w:rsid w:val="00EA094D"/>
    <w:rsid w:val="00EA0ECC"/>
    <w:rsid w:val="00EA4F61"/>
    <w:rsid w:val="00EA66EA"/>
    <w:rsid w:val="00EB2CC9"/>
    <w:rsid w:val="00EB7F89"/>
    <w:rsid w:val="00EE7F5B"/>
    <w:rsid w:val="00EF555B"/>
    <w:rsid w:val="00F027BB"/>
    <w:rsid w:val="00F04027"/>
    <w:rsid w:val="00F0502C"/>
    <w:rsid w:val="00F11DCF"/>
    <w:rsid w:val="00F148D0"/>
    <w:rsid w:val="00F162EA"/>
    <w:rsid w:val="00F221F6"/>
    <w:rsid w:val="00F2539E"/>
    <w:rsid w:val="00F322BE"/>
    <w:rsid w:val="00F33571"/>
    <w:rsid w:val="00F355EC"/>
    <w:rsid w:val="00F45147"/>
    <w:rsid w:val="00F45754"/>
    <w:rsid w:val="00F52D27"/>
    <w:rsid w:val="00F56E2C"/>
    <w:rsid w:val="00F64C86"/>
    <w:rsid w:val="00F758E8"/>
    <w:rsid w:val="00F77F29"/>
    <w:rsid w:val="00F80CAB"/>
    <w:rsid w:val="00F8251F"/>
    <w:rsid w:val="00F83527"/>
    <w:rsid w:val="00FA43D0"/>
    <w:rsid w:val="00FB0A12"/>
    <w:rsid w:val="00FB14A5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0FF6C33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213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121BA0"/>
    <w:pPr>
      <w:shd w:val="clear" w:color="auto" w:fill="FFFFFF" w:themeFill="background1"/>
      <w:tabs>
        <w:tab w:val="right" w:leader="underscore" w:pos="10024"/>
      </w:tabs>
      <w:spacing w:before="120"/>
    </w:pPr>
    <w:rPr>
      <w:rFonts w:cstheme="minorHAnsi"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01396"/>
    <w:pPr>
      <w:spacing w:before="120"/>
      <w:ind w:left="280"/>
    </w:pPr>
    <w:rPr>
      <w:rFonts w:cstheme="minorHAnsi"/>
      <w:bCs/>
      <w:sz w:val="22"/>
    </w:rPr>
  </w:style>
  <w:style w:type="paragraph" w:styleId="TDC3">
    <w:name w:val="toc 3"/>
    <w:basedOn w:val="Normal"/>
    <w:next w:val="Normal"/>
    <w:autoRedefine/>
    <w:uiPriority w:val="99"/>
    <w:unhideWhenUsed/>
    <w:rsid w:val="00301396"/>
    <w:pPr>
      <w:ind w:left="560"/>
    </w:pPr>
    <w:rPr>
      <w:rFonts w:cstheme="minorHAnsi"/>
      <w:b w:val="0"/>
      <w:sz w:val="20"/>
      <w:szCs w:val="20"/>
    </w:rPr>
  </w:style>
  <w:style w:type="paragraph" w:styleId="TDC4">
    <w:name w:val="toc 4"/>
    <w:basedOn w:val="Normal"/>
    <w:next w:val="Normal"/>
    <w:autoRedefine/>
    <w:uiPriority w:val="99"/>
    <w:unhideWhenUsed/>
    <w:rsid w:val="00301396"/>
    <w:pPr>
      <w:ind w:left="840"/>
    </w:pPr>
    <w:rPr>
      <w:rFonts w:cstheme="minorHAnsi"/>
      <w:b w:val="0"/>
      <w:sz w:val="20"/>
      <w:szCs w:val="20"/>
    </w:rPr>
  </w:style>
  <w:style w:type="paragraph" w:styleId="TDC5">
    <w:name w:val="toc 5"/>
    <w:basedOn w:val="Normal"/>
    <w:next w:val="Normal"/>
    <w:autoRedefine/>
    <w:uiPriority w:val="99"/>
    <w:unhideWhenUsed/>
    <w:rsid w:val="00301396"/>
    <w:pPr>
      <w:ind w:left="1120"/>
    </w:pPr>
    <w:rPr>
      <w:rFonts w:cstheme="minorHAnsi"/>
      <w:b w:val="0"/>
      <w:sz w:val="20"/>
      <w:szCs w:val="20"/>
    </w:rPr>
  </w:style>
  <w:style w:type="paragraph" w:styleId="TDC6">
    <w:name w:val="toc 6"/>
    <w:basedOn w:val="Normal"/>
    <w:next w:val="Normal"/>
    <w:autoRedefine/>
    <w:uiPriority w:val="99"/>
    <w:unhideWhenUsed/>
    <w:rsid w:val="00301396"/>
    <w:pPr>
      <w:ind w:left="1400"/>
    </w:pPr>
    <w:rPr>
      <w:rFonts w:cstheme="minorHAnsi"/>
      <w:b w:val="0"/>
      <w:sz w:val="20"/>
      <w:szCs w:val="20"/>
    </w:rPr>
  </w:style>
  <w:style w:type="paragraph" w:styleId="TDC7">
    <w:name w:val="toc 7"/>
    <w:basedOn w:val="Normal"/>
    <w:next w:val="Normal"/>
    <w:autoRedefine/>
    <w:uiPriority w:val="99"/>
    <w:unhideWhenUsed/>
    <w:rsid w:val="00301396"/>
    <w:pPr>
      <w:ind w:left="1680"/>
    </w:pPr>
    <w:rPr>
      <w:rFonts w:cstheme="minorHAnsi"/>
      <w:b w:val="0"/>
      <w:sz w:val="20"/>
      <w:szCs w:val="20"/>
    </w:rPr>
  </w:style>
  <w:style w:type="paragraph" w:styleId="TDC8">
    <w:name w:val="toc 8"/>
    <w:basedOn w:val="Normal"/>
    <w:next w:val="Normal"/>
    <w:autoRedefine/>
    <w:uiPriority w:val="99"/>
    <w:unhideWhenUsed/>
    <w:rsid w:val="00301396"/>
    <w:pPr>
      <w:ind w:left="1960"/>
    </w:pPr>
    <w:rPr>
      <w:rFonts w:cstheme="minorHAnsi"/>
      <w:b w:val="0"/>
      <w:sz w:val="20"/>
      <w:szCs w:val="20"/>
    </w:rPr>
  </w:style>
  <w:style w:type="paragraph" w:styleId="TDC9">
    <w:name w:val="toc 9"/>
    <w:basedOn w:val="Normal"/>
    <w:next w:val="Normal"/>
    <w:autoRedefine/>
    <w:uiPriority w:val="99"/>
    <w:unhideWhenUsed/>
    <w:rsid w:val="00301396"/>
    <w:pPr>
      <w:ind w:left="2240"/>
    </w:pPr>
    <w:rPr>
      <w:rFonts w:cstheme="minorHAnsi"/>
      <w:b w:val="0"/>
      <w:sz w:val="20"/>
      <w:szCs w:val="20"/>
    </w:rPr>
  </w:style>
  <w:style w:type="paragraph" w:customStyle="1" w:styleId="Default">
    <w:name w:val="Default"/>
    <w:rsid w:val="0023630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askubuntu.com/questions/73367/what-is-cups-server-and-how-to-share-a-printer-locally-or-over-a-network" TargetMode="External"/><Relationship Id="rId56" Type="http://schemas.openxmlformats.org/officeDocument/2006/relationships/image" Target="media/image46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access.redhat.com/solutions/505983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E7B"/>
    <w:rsid w:val="0007121D"/>
    <w:rsid w:val="00121E7B"/>
    <w:rsid w:val="00181575"/>
    <w:rsid w:val="001C2635"/>
    <w:rsid w:val="00255E7B"/>
    <w:rsid w:val="00260B2D"/>
    <w:rsid w:val="00285CE1"/>
    <w:rsid w:val="002B46EA"/>
    <w:rsid w:val="00333774"/>
    <w:rsid w:val="00376D4F"/>
    <w:rsid w:val="004230CA"/>
    <w:rsid w:val="0043746B"/>
    <w:rsid w:val="004C4FEC"/>
    <w:rsid w:val="005D0621"/>
    <w:rsid w:val="00602AD2"/>
    <w:rsid w:val="006C6366"/>
    <w:rsid w:val="00700F99"/>
    <w:rsid w:val="00706666"/>
    <w:rsid w:val="007A2892"/>
    <w:rsid w:val="007C02A7"/>
    <w:rsid w:val="007E0F72"/>
    <w:rsid w:val="0081482A"/>
    <w:rsid w:val="00832D26"/>
    <w:rsid w:val="00852BBA"/>
    <w:rsid w:val="008768C5"/>
    <w:rsid w:val="008A5749"/>
    <w:rsid w:val="008A7A9C"/>
    <w:rsid w:val="009177FA"/>
    <w:rsid w:val="009E26E9"/>
    <w:rsid w:val="00AD0DE9"/>
    <w:rsid w:val="00CC4D0D"/>
    <w:rsid w:val="00D62085"/>
    <w:rsid w:val="00DD71B0"/>
    <w:rsid w:val="00E723D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19D41-58A3-4B8F-A062-91A08ABB4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154</TotalTime>
  <Pages>1</Pages>
  <Words>1382</Words>
  <Characters>7881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9245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17</cp:revision>
  <cp:lastPrinted>2023-02-02T17:57:00Z</cp:lastPrinted>
  <dcterms:created xsi:type="dcterms:W3CDTF">2022-12-18T19:34:00Z</dcterms:created>
  <dcterms:modified xsi:type="dcterms:W3CDTF">2023-02-02T17:57:00Z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