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8508" w14:textId="478FFA3E" w:rsidR="00D077E9" w:rsidRDefault="00230B03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1" behindDoc="1" locked="0" layoutInCell="1" allowOverlap="1" wp14:anchorId="739A6225" wp14:editId="5B3C3D36">
            <wp:simplePos x="0" y="0"/>
            <wp:positionH relativeFrom="page">
              <wp:posOffset>-522930</wp:posOffset>
            </wp:positionH>
            <wp:positionV relativeFrom="page">
              <wp:posOffset>-246203</wp:posOffset>
            </wp:positionV>
            <wp:extent cx="13219316" cy="7833668"/>
            <wp:effectExtent l="0" t="0" r="190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6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67F326A1" wp14:editId="14E657A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E60BE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Default="00D077E9" w:rsidP="00AB02A7">
            <w:pPr>
              <w:rPr>
                <w:noProof/>
              </w:rPr>
            </w:pPr>
          </w:p>
          <w:p w14:paraId="4DF7BAA2" w14:textId="06FDF878" w:rsidR="00D077E9" w:rsidRDefault="00D077E9" w:rsidP="00AB02A7">
            <w:pPr>
              <w:rPr>
                <w:noProof/>
              </w:rPr>
            </w:pPr>
          </w:p>
        </w:tc>
      </w:tr>
      <w:tr w:rsidR="00D077E9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0BB8B1F7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DB7B9DB" wp14:editId="02C7C666">
                      <wp:extent cx="3528695" cy="2217964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221796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4F2199" w14:textId="6623A272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  <w:t>Administración de Sistemas y Redes</w:t>
                                  </w:r>
                                </w:p>
                                <w:p w14:paraId="6AC88D92" w14:textId="342A1754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 xml:space="preserve">Práctica </w:t>
                                  </w:r>
                                  <w:r w:rsidR="00194365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7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" filled="f" stroked="f" strokeweight=".5pt">
                      <v:textbox>
                        <w:txbxContent>
                          <w:p w14:paraId="044F2199" w14:textId="6623A272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  <w:t>Administración de Sistemas y Redes</w:t>
                            </w:r>
                          </w:p>
                          <w:p w14:paraId="6AC88D92" w14:textId="342A1754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 xml:space="preserve">Práctica </w:t>
                            </w:r>
                            <w:r w:rsidR="00194365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>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21A37198" w:rsidR="00FD63F6" w:rsidRDefault="0030139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649927D" wp14:editId="1F8576B7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149AF64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" strokecolor="white [3212]" strokeweight="3pt">
                      <w10:anchorlock/>
                    </v:line>
                  </w:pict>
                </mc:Fallback>
              </mc:AlternateContent>
            </w:r>
          </w:p>
          <w:p w14:paraId="5B8D699A" w14:textId="08027351" w:rsidR="00D077E9" w:rsidRDefault="00D077E9" w:rsidP="00AB02A7">
            <w:pPr>
              <w:rPr>
                <w:noProof/>
              </w:rPr>
            </w:pPr>
          </w:p>
        </w:tc>
      </w:tr>
      <w:tr w:rsidR="00D077E9" w:rsidRPr="007774CC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rFonts w:ascii="Eras Medium ITC" w:hAnsi="Eras Medium ITC"/>
                <w:color w:val="FFFFFF" w:themeColor="background1"/>
              </w:rPr>
            </w:sdtEndPr>
            <w:sdtContent>
              <w:p w14:paraId="6DD28517" w14:textId="39DFB09E" w:rsidR="00D077E9" w:rsidRPr="00D5530C" w:rsidRDefault="000747A0" w:rsidP="00AB02A7">
                <w:pPr>
                  <w:rPr>
                    <w:rFonts w:ascii="Eras Medium ITC" w:hAnsi="Eras Medium ITC"/>
                    <w:noProof/>
                    <w:color w:val="FFFFFF" w:themeColor="background1"/>
                  </w:rPr>
                </w:pP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FD63F6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194365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t>15 febrero</w: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B19A77" w14:textId="644299D1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line id="Conector recto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17.65pt,0" w14:anchorId="0F72E7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>
                      <w10:anchorlock/>
                    </v:line>
                  </w:pict>
                </mc:Fallback>
              </mc:AlternateContent>
            </w:r>
          </w:p>
          <w:p w14:paraId="6A13DA9D" w14:textId="16B6A443" w:rsid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77C84F0A" w14:textId="77777777" w:rsidR="007774CC" w:rsidRP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4E8BAEEA" w14:textId="79AC65A1" w:rsidR="007774CC" w:rsidRPr="00E11A2F" w:rsidRDefault="00301396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>Autor</w:t>
            </w:r>
            <w:r w:rsidR="007774CC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: </w:t>
            </w:r>
            <w:r w:rsidR="00435728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 </w:t>
            </w:r>
            <w:r w:rsidR="007774CC" w:rsidRPr="00E11A2F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Eduardo Blanco Bielsa</w:t>
            </w:r>
          </w:p>
          <w:p w14:paraId="65C3DA4E" w14:textId="07A108BE" w:rsidR="00FF6C33" w:rsidRPr="00E11A2F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E11A2F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UO: </w:t>
            </w:r>
            <w:r w:rsidRPr="00E11A2F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UO285176</w:t>
            </w:r>
          </w:p>
          <w:p w14:paraId="47D92595" w14:textId="5A1C6EAC" w:rsidR="00FF6C33" w:rsidRPr="00D5530C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</w:pPr>
            <w:r w:rsidRPr="00FF6C3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val="en-US" w:bidi="es-ES"/>
              </w:rPr>
              <w:t xml:space="preserve">Correo: </w:t>
            </w:r>
            <w: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  <w:t>UO285176@uniovi.es</w:t>
            </w:r>
          </w:p>
          <w:p w14:paraId="221628DD" w14:textId="77777777" w:rsidR="007774CC" w:rsidRPr="007774CC" w:rsidRDefault="007774CC" w:rsidP="00AB02A7">
            <w:pPr>
              <w:rPr>
                <w:noProof/>
                <w:color w:val="FFFFFF" w:themeColor="background1"/>
                <w:lang w:val="en-US"/>
              </w:rPr>
            </w:pPr>
          </w:p>
          <w:p w14:paraId="1C876CED" w14:textId="77777777" w:rsidR="00D077E9" w:rsidRPr="007774CC" w:rsidRDefault="00D077E9" w:rsidP="00AB02A7">
            <w:pPr>
              <w:rPr>
                <w:noProof/>
                <w:sz w:val="10"/>
                <w:szCs w:val="10"/>
                <w:lang w:val="en-US"/>
              </w:rPr>
            </w:pPr>
          </w:p>
        </w:tc>
      </w:tr>
      <w:tr w:rsidR="007774CC" w:rsidRPr="007774CC" w14:paraId="4F6574A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210FBC" w14:textId="460127AB" w:rsidR="007774CC" w:rsidRPr="00FD63F6" w:rsidRDefault="00FF6C33" w:rsidP="00FF6C33">
            <w:pPr>
              <w:tabs>
                <w:tab w:val="left" w:pos="1783"/>
              </w:tabs>
              <w:rPr>
                <w:rStyle w:val="SubttuloCar"/>
                <w:b w:val="0"/>
                <w:noProof/>
                <w:color w:val="FFFFFF" w:themeColor="background1"/>
                <w:lang w:bidi="es-ES"/>
              </w:rPr>
            </w:pPr>
            <w:r>
              <w:rPr>
                <w:rStyle w:val="SubttuloCar"/>
                <w:b w:val="0"/>
                <w:noProof/>
                <w:color w:val="FFFFFF" w:themeColor="background1"/>
                <w:lang w:bidi="es-ES"/>
              </w:rPr>
              <w:tab/>
            </w:r>
          </w:p>
        </w:tc>
      </w:tr>
    </w:tbl>
    <w:p w14:paraId="61AA1475" w14:textId="2EC16E47" w:rsidR="00B418BF" w:rsidRPr="0095349E" w:rsidRDefault="00AB02A7" w:rsidP="0095349E">
      <w:pPr>
        <w:spacing w:after="200"/>
        <w:rPr>
          <w:b w:val="0"/>
          <w:bCs/>
          <w:noProof/>
          <w:color w:val="auto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1BC5730" wp14:editId="626F7B9D">
                <wp:simplePos x="0" y="0"/>
                <wp:positionH relativeFrom="column">
                  <wp:posOffset>-746760</wp:posOffset>
                </wp:positionH>
                <wp:positionV relativeFrom="page">
                  <wp:posOffset>7264400</wp:posOffset>
                </wp:positionV>
                <wp:extent cx="7760970" cy="3440430"/>
                <wp:effectExtent l="0" t="0" r="0" b="762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4404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41000">
                              <a:srgbClr val="000000"/>
                            </a:gs>
                            <a:gs pos="100000">
                              <a:schemeClr val="accent1">
                                <a:lumMod val="20000"/>
                                <a:lumOff val="80000"/>
                              </a:schemeClr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DEBAD" id="Rectángulo 2" o:spid="_x0000_s1026" alt="rectángulo de color" style="position:absolute;margin-left:-58.8pt;margin-top:572pt;width:611.1pt;height:270.9pt;z-index:-2516582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" fillcolor="black" stroked="f" strokeweight="2pt">
                <v:fill color2="#b1e4fd [660]" rotate="t" angle="45" colors="0 black;26870f black" focus="100%" type="gradient"/>
                <w10:wrap anchory="page"/>
              </v:rect>
            </w:pict>
          </mc:Fallback>
        </mc:AlternateContent>
      </w:r>
      <w:r w:rsidR="00D077E9" w:rsidRPr="007774CC">
        <w:rPr>
          <w:noProof/>
          <w:lang w:val="en-US" w:bidi="es-ES"/>
        </w:rPr>
        <w:br w:type="page"/>
      </w:r>
    </w:p>
    <w:p w14:paraId="4B6BF6C7" w14:textId="009137D0" w:rsidR="00194365" w:rsidRDefault="00194365" w:rsidP="00194365">
      <w:pPr>
        <w:pStyle w:val="Ttulo1"/>
        <w:rPr>
          <w:rFonts w:ascii="Eras Medium ITC" w:hAnsi="Eras Medium ITC"/>
          <w:color w:val="5951C8" w:themeColor="text1" w:themeTint="80"/>
        </w:rPr>
      </w:pPr>
      <w:bookmarkStart w:id="0" w:name="_Toc127388636"/>
      <w:r w:rsidRPr="00194365">
        <w:rPr>
          <w:rFonts w:ascii="Eras Medium ITC" w:hAnsi="Eras Medium ITC"/>
          <w:color w:val="5951C8" w:themeColor="text1" w:themeTint="80"/>
        </w:rPr>
        <w:lastRenderedPageBreak/>
        <w:t>Índice</w:t>
      </w:r>
      <w:bookmarkEnd w:id="0"/>
    </w:p>
    <w:p w14:paraId="5E16E161" w14:textId="2ED136A2" w:rsidR="0095349E" w:rsidRDefault="0095349E" w:rsidP="0095349E">
      <w:pPr>
        <w:pStyle w:val="Contenido"/>
      </w:pPr>
    </w:p>
    <w:p w14:paraId="22A33A35" w14:textId="6021BEFA" w:rsidR="0095349E" w:rsidRPr="0095349E" w:rsidRDefault="0095349E">
      <w:pPr>
        <w:pStyle w:val="TDC1"/>
        <w:tabs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32"/>
          <w:szCs w:val="32"/>
          <w:lang w:val="en-GB" w:eastAsia="en-GB"/>
        </w:rPr>
      </w:pPr>
      <w:r w:rsidRPr="0095349E">
        <w:rPr>
          <w:rFonts w:ascii="Eras Medium ITC" w:hAnsi="Eras Medium ITC"/>
          <w:b w:val="0"/>
          <w:bCs w:val="0"/>
          <w:color w:val="auto"/>
          <w:sz w:val="32"/>
          <w:szCs w:val="32"/>
        </w:rPr>
        <w:fldChar w:fldCharType="begin"/>
      </w:r>
      <w:r w:rsidRPr="0095349E">
        <w:rPr>
          <w:rFonts w:ascii="Eras Medium ITC" w:hAnsi="Eras Medium ITC"/>
          <w:b w:val="0"/>
          <w:bCs w:val="0"/>
          <w:color w:val="auto"/>
          <w:sz w:val="32"/>
          <w:szCs w:val="32"/>
        </w:rPr>
        <w:instrText xml:space="preserve"> TOC \o "1-3" \h \z \u </w:instrText>
      </w:r>
      <w:r w:rsidRPr="0095349E">
        <w:rPr>
          <w:rFonts w:ascii="Eras Medium ITC" w:hAnsi="Eras Medium ITC"/>
          <w:b w:val="0"/>
          <w:bCs w:val="0"/>
          <w:color w:val="auto"/>
          <w:sz w:val="32"/>
          <w:szCs w:val="32"/>
        </w:rPr>
        <w:fldChar w:fldCharType="separate"/>
      </w:r>
      <w:hyperlink w:anchor="_Toc127388636" w:history="1">
        <w:r w:rsidRPr="0095349E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  <w:sz w:val="32"/>
            <w:szCs w:val="32"/>
          </w:rPr>
          <w:t>Índice</w:t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tab/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fldChar w:fldCharType="begin"/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instrText xml:space="preserve"> PAGEREF _Toc127388636 \h </w:instrText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fldChar w:fldCharType="separate"/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t>2</w:t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fldChar w:fldCharType="end"/>
        </w:r>
      </w:hyperlink>
    </w:p>
    <w:p w14:paraId="6AFCD932" w14:textId="629673C3" w:rsidR="0095349E" w:rsidRPr="0095349E" w:rsidRDefault="0095349E">
      <w:pPr>
        <w:pStyle w:val="TDC1"/>
        <w:tabs>
          <w:tab w:val="left" w:pos="560"/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32"/>
          <w:szCs w:val="32"/>
          <w:lang w:val="en-GB" w:eastAsia="en-GB"/>
        </w:rPr>
      </w:pPr>
      <w:hyperlink w:anchor="_Toc127388637" w:history="1">
        <w:r w:rsidRPr="0095349E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  <w:sz w:val="32"/>
            <w:szCs w:val="32"/>
          </w:rPr>
          <w:t>A.</w:t>
        </w:r>
        <w:r w:rsidRPr="0095349E">
          <w:rPr>
            <w:rFonts w:ascii="Eras Medium ITC" w:hAnsi="Eras Medium ITC" w:cstheme="minorBidi"/>
            <w:b w:val="0"/>
            <w:bCs w:val="0"/>
            <w:i w:val="0"/>
            <w:iCs w:val="0"/>
            <w:noProof/>
            <w:color w:val="auto"/>
            <w:sz w:val="32"/>
            <w:szCs w:val="32"/>
            <w:lang w:val="en-GB" w:eastAsia="en-GB"/>
          </w:rPr>
          <w:tab/>
        </w:r>
        <w:r w:rsidRPr="0095349E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  <w:sz w:val="32"/>
            <w:szCs w:val="32"/>
          </w:rPr>
          <w:t>Recuperación básica de errores durante el inicio</w:t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tab/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fldChar w:fldCharType="begin"/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instrText xml:space="preserve"> PAGEREF _Toc127388637 \h </w:instrText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fldChar w:fldCharType="separate"/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t>3</w:t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fldChar w:fldCharType="end"/>
        </w:r>
      </w:hyperlink>
    </w:p>
    <w:p w14:paraId="01253A1F" w14:textId="158CB366" w:rsidR="0095349E" w:rsidRPr="0095349E" w:rsidRDefault="0095349E">
      <w:pPr>
        <w:pStyle w:val="TDC1"/>
        <w:tabs>
          <w:tab w:val="left" w:pos="560"/>
          <w:tab w:val="right" w:leader="underscore" w:pos="10024"/>
        </w:tabs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32"/>
          <w:szCs w:val="32"/>
          <w:lang w:val="en-GB" w:eastAsia="en-GB"/>
        </w:rPr>
      </w:pPr>
      <w:hyperlink w:anchor="_Toc127388638" w:history="1">
        <w:r w:rsidRPr="0095349E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  <w:sz w:val="32"/>
            <w:szCs w:val="32"/>
          </w:rPr>
          <w:t>B.</w:t>
        </w:r>
        <w:r w:rsidRPr="0095349E">
          <w:rPr>
            <w:rFonts w:ascii="Eras Medium ITC" w:hAnsi="Eras Medium ITC" w:cstheme="minorBidi"/>
            <w:b w:val="0"/>
            <w:bCs w:val="0"/>
            <w:i w:val="0"/>
            <w:iCs w:val="0"/>
            <w:noProof/>
            <w:color w:val="auto"/>
            <w:sz w:val="32"/>
            <w:szCs w:val="32"/>
            <w:lang w:val="en-GB" w:eastAsia="en-GB"/>
          </w:rPr>
          <w:tab/>
        </w:r>
        <w:r w:rsidRPr="0095349E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  <w:sz w:val="32"/>
            <w:szCs w:val="32"/>
          </w:rPr>
          <w:t>Instalación de Linux con particionamiento dinámico</w:t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tab/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fldChar w:fldCharType="begin"/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instrText xml:space="preserve"> PAGEREF _Toc127388638 \h </w:instrText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fldChar w:fldCharType="separate"/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t>8</w:t>
        </w:r>
        <w:r w:rsidRPr="0095349E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2"/>
            <w:szCs w:val="32"/>
          </w:rPr>
          <w:fldChar w:fldCharType="end"/>
        </w:r>
      </w:hyperlink>
    </w:p>
    <w:p w14:paraId="2B29B57A" w14:textId="0C335A8E" w:rsidR="0095349E" w:rsidRDefault="0095349E" w:rsidP="0095349E">
      <w:pPr>
        <w:pStyle w:val="Contenido"/>
      </w:pPr>
      <w:r w:rsidRPr="0095349E">
        <w:rPr>
          <w:rFonts w:ascii="Eras Medium ITC" w:hAnsi="Eras Medium ITC"/>
          <w:color w:val="auto"/>
          <w:sz w:val="32"/>
          <w:szCs w:val="32"/>
        </w:rPr>
        <w:fldChar w:fldCharType="end"/>
      </w:r>
    </w:p>
    <w:p w14:paraId="4A9E124B" w14:textId="2D30B445" w:rsidR="0095349E" w:rsidRDefault="0095349E" w:rsidP="0095349E">
      <w:pPr>
        <w:pStyle w:val="Contenido"/>
      </w:pPr>
    </w:p>
    <w:p w14:paraId="4080798F" w14:textId="1BC42929" w:rsidR="0095349E" w:rsidRDefault="0095349E" w:rsidP="0095349E">
      <w:pPr>
        <w:pStyle w:val="Contenido"/>
      </w:pPr>
    </w:p>
    <w:p w14:paraId="4F6BC4F0" w14:textId="746F0A1E" w:rsidR="0095349E" w:rsidRDefault="0095349E" w:rsidP="0095349E">
      <w:pPr>
        <w:pStyle w:val="Contenido"/>
      </w:pPr>
    </w:p>
    <w:p w14:paraId="62E4266B" w14:textId="65A2CB15" w:rsidR="0095349E" w:rsidRDefault="0095349E" w:rsidP="0095349E">
      <w:pPr>
        <w:pStyle w:val="Contenido"/>
      </w:pPr>
    </w:p>
    <w:p w14:paraId="3155DA44" w14:textId="45A34349" w:rsidR="0095349E" w:rsidRDefault="0095349E" w:rsidP="0095349E">
      <w:pPr>
        <w:pStyle w:val="Contenido"/>
      </w:pPr>
    </w:p>
    <w:p w14:paraId="23592688" w14:textId="2E27EF2C" w:rsidR="0095349E" w:rsidRDefault="0095349E" w:rsidP="0095349E">
      <w:pPr>
        <w:pStyle w:val="Contenido"/>
      </w:pPr>
    </w:p>
    <w:p w14:paraId="4D0F3490" w14:textId="5B606063" w:rsidR="0095349E" w:rsidRDefault="0095349E" w:rsidP="0095349E">
      <w:pPr>
        <w:pStyle w:val="Contenido"/>
      </w:pPr>
    </w:p>
    <w:p w14:paraId="1B5E9B45" w14:textId="17776FB9" w:rsidR="0095349E" w:rsidRDefault="0095349E" w:rsidP="0095349E">
      <w:pPr>
        <w:pStyle w:val="Contenido"/>
      </w:pPr>
    </w:p>
    <w:p w14:paraId="5C05D4E3" w14:textId="66C4E9A5" w:rsidR="0095349E" w:rsidRDefault="0095349E" w:rsidP="0095349E">
      <w:pPr>
        <w:pStyle w:val="Contenido"/>
      </w:pPr>
    </w:p>
    <w:p w14:paraId="2B444F56" w14:textId="76A45B66" w:rsidR="0095349E" w:rsidRDefault="0095349E" w:rsidP="0095349E">
      <w:pPr>
        <w:pStyle w:val="Contenido"/>
      </w:pPr>
    </w:p>
    <w:p w14:paraId="1A534AFF" w14:textId="0870E4B1" w:rsidR="0095349E" w:rsidRDefault="0095349E" w:rsidP="0095349E">
      <w:pPr>
        <w:pStyle w:val="Contenido"/>
      </w:pPr>
    </w:p>
    <w:p w14:paraId="6E021BC9" w14:textId="61F0E4C7" w:rsidR="0095349E" w:rsidRDefault="0095349E" w:rsidP="0095349E">
      <w:pPr>
        <w:pStyle w:val="Contenido"/>
      </w:pPr>
    </w:p>
    <w:p w14:paraId="7185A2BF" w14:textId="4DB05B0E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01A209F2" w14:textId="73AFBD5D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380086B5" w14:textId="073C9337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39E86711" w14:textId="23C6D8F6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1E7E0A6B" w14:textId="6462756C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303FA62C" w14:textId="14D6BC14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0CFA19CB" w14:textId="71BC4202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5E3D2895" w14:textId="6B4ABEA8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2D812DC4" w14:textId="4FC5800F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66CEA0B4" w14:textId="1FF810C1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0AA77D28" w14:textId="56790E1E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7D1F83A4" w14:textId="3D0A1640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47046FD7" w14:textId="104355BD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023CE3D8" w14:textId="74FD8113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3C4DAB2B" w14:textId="0AAC655E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12B98B56" w14:textId="732320F4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25B4321E" w14:textId="0CF37DF2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7433669B" w14:textId="72F44343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149F9DBE" w14:textId="77777777" w:rsidR="0095349E" w:rsidRDefault="0095349E" w:rsidP="0095349E">
      <w:pPr>
        <w:pStyle w:val="Contenido"/>
        <w:rPr>
          <w:rFonts w:ascii="Eras Medium ITC" w:hAnsi="Eras Medium ITC"/>
          <w:color w:val="5951C8" w:themeColor="text1" w:themeTint="80"/>
        </w:rPr>
      </w:pPr>
    </w:p>
    <w:p w14:paraId="0321B360" w14:textId="41541A56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</w:rPr>
      </w:pPr>
      <w:r w:rsidRPr="00194365">
        <w:rPr>
          <w:rFonts w:ascii="Eras Medium ITC" w:hAnsi="Eras Medium ITC"/>
          <w:b w:val="0"/>
          <w:bCs/>
          <w:color w:val="auto"/>
        </w:rPr>
        <w:lastRenderedPageBreak/>
        <w:t xml:space="preserve">LVM en </w:t>
      </w:r>
      <w:r w:rsidR="0095349E">
        <w:rPr>
          <w:rFonts w:ascii="Eras Medium ITC" w:hAnsi="Eras Medium ITC"/>
          <w:b w:val="0"/>
          <w:bCs/>
          <w:color w:val="auto"/>
        </w:rPr>
        <w:t>Linux (pequeño esquema para la práctica)</w:t>
      </w:r>
      <w:r w:rsidRPr="00194365">
        <w:rPr>
          <w:rFonts w:ascii="Eras Medium ITC" w:hAnsi="Eras Medium ITC"/>
          <w:b w:val="0"/>
          <w:bCs/>
          <w:color w:val="auto"/>
        </w:rPr>
        <w:t>:</w:t>
      </w:r>
    </w:p>
    <w:p w14:paraId="41054B2C" w14:textId="440F835E" w:rsidR="00194365" w:rsidRPr="00194365" w:rsidRDefault="00194365" w:rsidP="00194365">
      <w:r>
        <w:rPr>
          <w:noProof/>
        </w:rPr>
        <w:drawing>
          <wp:inline distT="0" distB="0" distL="0" distR="0" wp14:anchorId="5C9B39D3" wp14:editId="4A06459E">
            <wp:extent cx="5400040" cy="3546475"/>
            <wp:effectExtent l="0" t="0" r="0" b="0"/>
            <wp:docPr id="17" name="Imagen 17" descr="Linux na Web - Linux, TI, Infra e DevO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inux na Web - Linux, TI, Infra e DevOps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BA83" w14:textId="65F6E945" w:rsidR="00194365" w:rsidRDefault="00194365" w:rsidP="00194365">
      <w:pPr>
        <w:pStyle w:val="Ttulo1"/>
        <w:numPr>
          <w:ilvl w:val="0"/>
          <w:numId w:val="6"/>
        </w:numPr>
        <w:rPr>
          <w:rFonts w:ascii="Eras Medium ITC" w:hAnsi="Eras Medium ITC"/>
          <w:color w:val="5951C8" w:themeColor="text1" w:themeTint="80"/>
        </w:rPr>
      </w:pPr>
      <w:bookmarkStart w:id="1" w:name="_Toc127388637"/>
      <w:r w:rsidRPr="00194365">
        <w:rPr>
          <w:rFonts w:ascii="Eras Medium ITC" w:hAnsi="Eras Medium ITC"/>
          <w:color w:val="5951C8" w:themeColor="text1" w:themeTint="80"/>
        </w:rPr>
        <w:t>Recuperación básica de errores durante el inicio</w:t>
      </w:r>
      <w:bookmarkEnd w:id="1"/>
    </w:p>
    <w:p w14:paraId="04BDFC7D" w14:textId="77777777" w:rsidR="00194365" w:rsidRPr="00194365" w:rsidRDefault="00194365" w:rsidP="00194365">
      <w:pPr>
        <w:suppressAutoHyphens/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Si examinamos /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boot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/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loader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/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entries</w:t>
      </w:r>
      <w:proofErr w:type="spellEnd"/>
    </w:p>
    <w:p w14:paraId="078C0501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62A809B5" wp14:editId="63894EDA">
            <wp:extent cx="5181600" cy="990600"/>
            <wp:effectExtent l="0" t="0" r="0" b="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B6AE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Editamos el más reciente:</w:t>
      </w:r>
    </w:p>
    <w:p w14:paraId="6074F758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25A2E2D4" wp14:editId="74E4AC7D">
            <wp:extent cx="5400040" cy="684530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C569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Retocamos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vmlinuz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por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vmlinux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7E795FED" w14:textId="52832A36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03BA3093" wp14:editId="18E61FF1">
            <wp:extent cx="5400040" cy="86423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3587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Comprobamos que no arranca:</w:t>
      </w:r>
    </w:p>
    <w:p w14:paraId="48376445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4F641E4B" wp14:editId="4EEAF07F">
            <wp:extent cx="5400040" cy="55816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7805" w14:textId="77777777" w:rsidR="00194365" w:rsidRPr="00194365" w:rsidRDefault="00194365" w:rsidP="00194365">
      <w:pPr>
        <w:suppressAutoHyphens/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Arrancamos en modo de recuperación:</w:t>
      </w:r>
    </w:p>
    <w:p w14:paraId="161F2033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lastRenderedPageBreak/>
        <w:drawing>
          <wp:inline distT="0" distB="0" distL="0" distR="0" wp14:anchorId="26191C65" wp14:editId="30296DE2">
            <wp:extent cx="4662209" cy="4316819"/>
            <wp:effectExtent l="0" t="0" r="5080" b="762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381" cy="432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09D6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6D8ABAF6" wp14:editId="7E3371AA">
            <wp:extent cx="5400040" cy="5124450"/>
            <wp:effectExtent l="0" t="0" r="0" b="0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3142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lastRenderedPageBreak/>
        <w:t xml:space="preserve">Insertamos la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iso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de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AlmaLinux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en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VBox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709774A2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169C822B" wp14:editId="0D3A6565">
            <wp:extent cx="5067300" cy="2714625"/>
            <wp:effectExtent l="0" t="0" r="0" b="0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6BE0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145088E5" wp14:editId="70A06B51">
            <wp:extent cx="3629025" cy="2495550"/>
            <wp:effectExtent l="0" t="0" r="0" b="0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687C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5541F01F" wp14:editId="5DA5AC1A">
            <wp:extent cx="5400040" cy="360299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3D7B" w14:textId="77777777" w:rsidR="00194365" w:rsidRPr="00194365" w:rsidRDefault="00194365" w:rsidP="00194365">
      <w:pPr>
        <w:suppressAutoHyphens/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Le damos a continue y obtenemos una Shell, en la que hacemos un </w:t>
      </w:r>
      <w:r w:rsidRPr="00194365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194365">
        <w:rPr>
          <w:rFonts w:ascii="Eras Medium ITC" w:hAnsi="Eras Medium ITC"/>
          <w:color w:val="auto"/>
          <w:sz w:val="24"/>
          <w:szCs w:val="24"/>
        </w:rPr>
        <w:t>ls</w:t>
      </w:r>
      <w:proofErr w:type="spellEnd"/>
      <w:r w:rsidRPr="00194365">
        <w:rPr>
          <w:rFonts w:ascii="Eras Medium ITC" w:hAnsi="Eras Medium ITC"/>
          <w:color w:val="auto"/>
          <w:sz w:val="24"/>
          <w:szCs w:val="24"/>
        </w:rPr>
        <w:t xml:space="preserve"> /</w:t>
      </w:r>
      <w:proofErr w:type="spellStart"/>
      <w:r w:rsidRPr="00194365">
        <w:rPr>
          <w:rFonts w:ascii="Eras Medium ITC" w:hAnsi="Eras Medium ITC"/>
          <w:color w:val="auto"/>
          <w:sz w:val="24"/>
          <w:szCs w:val="24"/>
        </w:rPr>
        <w:t>mnt</w:t>
      </w:r>
      <w:proofErr w:type="spellEnd"/>
      <w:r w:rsidRPr="00194365">
        <w:rPr>
          <w:rFonts w:ascii="Eras Medium ITC" w:hAnsi="Eras Medium ITC"/>
          <w:color w:val="auto"/>
          <w:sz w:val="24"/>
          <w:szCs w:val="24"/>
        </w:rPr>
        <w:t>/</w:t>
      </w:r>
      <w:proofErr w:type="spellStart"/>
      <w:r w:rsidRPr="00194365">
        <w:rPr>
          <w:rFonts w:ascii="Eras Medium ITC" w:hAnsi="Eras Medium ITC"/>
          <w:color w:val="auto"/>
          <w:sz w:val="24"/>
          <w:szCs w:val="24"/>
        </w:rPr>
        <w:t>sysroot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para ver el contenido que se está reparando:</w:t>
      </w:r>
    </w:p>
    <w:p w14:paraId="121D68C2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lastRenderedPageBreak/>
        <w:drawing>
          <wp:inline distT="0" distB="0" distL="0" distR="0" wp14:anchorId="37C84F4A" wp14:editId="1A96AEAA">
            <wp:extent cx="5400040" cy="4335145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A27C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Nota*: Se ha cargado el teclado a español con </w:t>
      </w:r>
      <w:r w:rsidRPr="00194365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194365">
        <w:rPr>
          <w:rFonts w:ascii="Eras Medium ITC" w:hAnsi="Eras Medium ITC"/>
          <w:color w:val="auto"/>
          <w:sz w:val="24"/>
          <w:szCs w:val="24"/>
        </w:rPr>
        <w:t>loadkeys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es</w:t>
      </w:r>
    </w:p>
    <w:p w14:paraId="368E37E1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Hacemos </w:t>
      </w:r>
      <w:r w:rsidRPr="00194365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194365">
        <w:rPr>
          <w:rFonts w:ascii="Eras Medium ITC" w:hAnsi="Eras Medium ITC"/>
          <w:color w:val="auto"/>
          <w:sz w:val="24"/>
          <w:szCs w:val="24"/>
        </w:rPr>
        <w:t>chroot</w:t>
      </w:r>
      <w:proofErr w:type="spellEnd"/>
      <w:r w:rsidRPr="00194365">
        <w:rPr>
          <w:rFonts w:ascii="Eras Medium ITC" w:hAnsi="Eras Medium ITC"/>
          <w:color w:val="auto"/>
          <w:sz w:val="24"/>
          <w:szCs w:val="24"/>
        </w:rPr>
        <w:t xml:space="preserve"> /</w:t>
      </w:r>
      <w:proofErr w:type="spellStart"/>
      <w:r w:rsidRPr="00194365">
        <w:rPr>
          <w:rFonts w:ascii="Eras Medium ITC" w:hAnsi="Eras Medium ITC"/>
          <w:color w:val="auto"/>
          <w:sz w:val="24"/>
          <w:szCs w:val="24"/>
        </w:rPr>
        <w:t>mnt</w:t>
      </w:r>
      <w:proofErr w:type="spellEnd"/>
      <w:r w:rsidRPr="00194365">
        <w:rPr>
          <w:rFonts w:ascii="Eras Medium ITC" w:hAnsi="Eras Medium ITC"/>
          <w:color w:val="auto"/>
          <w:sz w:val="24"/>
          <w:szCs w:val="24"/>
        </w:rPr>
        <w:t>/</w:t>
      </w:r>
      <w:proofErr w:type="spellStart"/>
      <w:r w:rsidRPr="00194365">
        <w:rPr>
          <w:rFonts w:ascii="Eras Medium ITC" w:hAnsi="Eras Medium ITC"/>
          <w:color w:val="auto"/>
          <w:sz w:val="24"/>
          <w:szCs w:val="24"/>
        </w:rPr>
        <w:t>sysroot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para que sea el directorio raíz:</w:t>
      </w:r>
    </w:p>
    <w:p w14:paraId="09027B7F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21B76F00" wp14:editId="152A122B">
            <wp:extent cx="5400040" cy="2092960"/>
            <wp:effectExtent l="0" t="0" r="0" b="0"/>
            <wp:docPr id="12" name="Imagen 1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78ED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Retocamos el fichero de configuración de nuevo:</w:t>
      </w:r>
    </w:p>
    <w:p w14:paraId="5A53E201" w14:textId="3A259885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0A07B3D2" wp14:editId="648A3B9B">
            <wp:extent cx="5400040" cy="194310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0028" w14:textId="2467D035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3DAB3448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5F122C42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lastRenderedPageBreak/>
        <w:t>Reiniciamos y ya vuelve a arrancar de nuevo:</w:t>
      </w:r>
    </w:p>
    <w:p w14:paraId="5738CF65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261D8B9E" wp14:editId="5681EBDD">
            <wp:extent cx="2124075" cy="1076325"/>
            <wp:effectExtent l="0" t="0" r="0" b="0"/>
            <wp:docPr id="14" name="Imagen 1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335A" w14:textId="77777777" w:rsidR="00194365" w:rsidRPr="00194365" w:rsidRDefault="00194365" w:rsidP="00194365">
      <w:pPr>
        <w:suppressAutoHyphens/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Volvemos a retocar el fichero de configuración de la misma manera que el punto 2</w:t>
      </w:r>
    </w:p>
    <w:p w14:paraId="79B3DF7B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Vuelve a fallar:</w:t>
      </w:r>
    </w:p>
    <w:p w14:paraId="04915F15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5142515B" wp14:editId="7837E240">
            <wp:extent cx="5400040" cy="868680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6399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Al iniciar el sistema pulsamos la tecla “e” y editamos el texto: </w:t>
      </w:r>
      <w:proofErr w:type="spellStart"/>
      <w:proofErr w:type="gram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systemd.unit</w:t>
      </w:r>
      <w:proofErr w:type="spellEnd"/>
      <w:proofErr w:type="gram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=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emergency.target</w:t>
      </w:r>
      <w:proofErr w:type="spellEnd"/>
    </w:p>
    <w:p w14:paraId="156EBC8D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12EFBB6C" wp14:editId="11F5CF9E">
            <wp:extent cx="5400040" cy="1951990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2A23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Hacemos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Ctrl+X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para salvar y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start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(no me lo permitía inicialmente porque ponía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vmlinux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y debería ser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vmlinuz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)</w:t>
      </w:r>
    </w:p>
    <w:p w14:paraId="56117467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Obtenemos una Shell como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root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76AB7EA3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1E2A886A" wp14:editId="60BFFDD5">
            <wp:extent cx="5400040" cy="3741420"/>
            <wp:effectExtent l="0" t="0" r="0" b="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30A5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Comprobamos con Alt+F2 que no hay múltiples sesiones.</w:t>
      </w:r>
    </w:p>
    <w:p w14:paraId="5025067A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lastRenderedPageBreak/>
        <w:t xml:space="preserve">Comprobamos la red con </w:t>
      </w:r>
      <w:r w:rsidRPr="00194365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194365">
        <w:rPr>
          <w:rFonts w:ascii="Eras Medium ITC" w:hAnsi="Eras Medium ITC"/>
          <w:color w:val="auto"/>
          <w:sz w:val="24"/>
          <w:szCs w:val="24"/>
        </w:rPr>
        <w:t>nmcli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37765CAC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4079BE7A" wp14:editId="198D2FF4">
            <wp:extent cx="5400040" cy="35496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10F8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Comprobamos que no podemos instalar nada:</w:t>
      </w:r>
    </w:p>
    <w:p w14:paraId="466DD5CE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5875711E" wp14:editId="2C815EB2">
            <wp:extent cx="5400040" cy="5111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2642" w14:textId="52943087" w:rsidR="00194365" w:rsidRPr="00194365" w:rsidRDefault="00194365" w:rsidP="00194365">
      <w:pPr>
        <w:suppressAutoHyphens/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Mantiene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vmlinux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</w:t>
      </w:r>
      <w:r w:rsidR="0095349E"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pues,</w:t>
      </w: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aunque hagas cambios en el modo de emergencia, los cambios no son persistentes.</w:t>
      </w:r>
    </w:p>
    <w:p w14:paraId="46B8BDCB" w14:textId="7777777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4"/>
        </w:rPr>
        <w:t>Si lo volvemos a modificar, ya podremos arrancar con normalidad.</w:t>
      </w:r>
    </w:p>
    <w:p w14:paraId="4C5FE2F1" w14:textId="2CF57DE7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7A1AA17C" wp14:editId="6AB2158B">
            <wp:extent cx="5400040" cy="18154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859" w14:textId="52D17984" w:rsidR="00194365" w:rsidRPr="00194365" w:rsidRDefault="00194365" w:rsidP="00194365">
      <w:pPr>
        <w:pStyle w:val="Ttulo1"/>
        <w:numPr>
          <w:ilvl w:val="0"/>
          <w:numId w:val="6"/>
        </w:numPr>
        <w:rPr>
          <w:rFonts w:ascii="Eras Medium ITC" w:hAnsi="Eras Medium ITC"/>
          <w:color w:val="5951C8" w:themeColor="text1" w:themeTint="80"/>
        </w:rPr>
      </w:pPr>
      <w:bookmarkStart w:id="2" w:name="_Toc127388638"/>
      <w:r w:rsidRPr="00194365">
        <w:rPr>
          <w:rFonts w:ascii="Eras Medium ITC" w:hAnsi="Eras Medium ITC"/>
          <w:color w:val="5951C8" w:themeColor="text1" w:themeTint="80"/>
        </w:rPr>
        <w:t>Instalación de Linux con particionamiento dinámico</w:t>
      </w:r>
      <w:bookmarkEnd w:id="2"/>
    </w:p>
    <w:p w14:paraId="3720B0DC" w14:textId="5CEE6C1E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>Creamos un Linux con 3 discos de 10 Gb cada uno:</w:t>
      </w:r>
    </w:p>
    <w:p w14:paraId="45D582CE" w14:textId="41B6A3E0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0"/>
        </w:rPr>
        <w:drawing>
          <wp:anchor distT="0" distB="0" distL="0" distR="0" simplePos="0" relativeHeight="251664388" behindDoc="0" locked="0" layoutInCell="0" allowOverlap="1" wp14:anchorId="53893CB7" wp14:editId="16B98E36">
            <wp:simplePos x="0" y="0"/>
            <wp:positionH relativeFrom="margin">
              <wp:align>left</wp:align>
            </wp:positionH>
            <wp:positionV relativeFrom="paragraph">
              <wp:posOffset>10957</wp:posOffset>
            </wp:positionV>
            <wp:extent cx="5400040" cy="3950335"/>
            <wp:effectExtent l="0" t="0" r="0" b="0"/>
            <wp:wrapSquare wrapText="largest"/>
            <wp:docPr id="21" name="Image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AEBE1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DC2FBB5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E21DF9A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4162E899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8F2C6CA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B422B1C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82D63A6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C6D267F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C115F00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53071A3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8C40A49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2082922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4A082B79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4F133089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B75DBFA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26458FE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B85A7C1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FE7FA97" w14:textId="67916C2E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0F01440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42F1FB7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C2DB818" w14:textId="37AD1140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0"/>
        </w:rPr>
        <w:lastRenderedPageBreak/>
        <w:drawing>
          <wp:anchor distT="0" distB="0" distL="0" distR="0" simplePos="0" relativeHeight="251663364" behindDoc="0" locked="0" layoutInCell="0" allowOverlap="1" wp14:anchorId="21978987" wp14:editId="721C2DA5">
            <wp:simplePos x="0" y="0"/>
            <wp:positionH relativeFrom="margin">
              <wp:align>left</wp:align>
            </wp:positionH>
            <wp:positionV relativeFrom="paragraph">
              <wp:posOffset>379419</wp:posOffset>
            </wp:positionV>
            <wp:extent cx="5400040" cy="4319905"/>
            <wp:effectExtent l="0" t="0" r="0" b="4445"/>
            <wp:wrapSquare wrapText="largest"/>
            <wp:docPr id="22" name="Image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>Se ha hecho la siguiente configuración especificada (se dejaron aproximadamente 512 Mb sobrantes):</w:t>
      </w:r>
    </w:p>
    <w:p w14:paraId="00FC5833" w14:textId="7F75CF25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noProof/>
        </w:rPr>
        <w:drawing>
          <wp:anchor distT="0" distB="0" distL="0" distR="0" simplePos="0" relativeHeight="251665412" behindDoc="0" locked="0" layoutInCell="0" allowOverlap="1" wp14:anchorId="550E5300" wp14:editId="6598BFB1">
            <wp:simplePos x="0" y="0"/>
            <wp:positionH relativeFrom="margin">
              <wp:align>left</wp:align>
            </wp:positionH>
            <wp:positionV relativeFrom="paragraph">
              <wp:posOffset>4546586</wp:posOffset>
            </wp:positionV>
            <wp:extent cx="5400040" cy="1936115"/>
            <wp:effectExtent l="0" t="0" r="0" b="6985"/>
            <wp:wrapSquare wrapText="largest"/>
            <wp:docPr id="23" name="Image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Comprobamos el resultado con </w:t>
      </w:r>
      <w:r w:rsidRPr="00194365">
        <w:rPr>
          <w:rFonts w:ascii="Eras Medium ITC" w:hAnsi="Eras Medium ITC"/>
          <w:color w:val="auto"/>
          <w:sz w:val="24"/>
          <w:szCs w:val="20"/>
        </w:rPr>
        <w:t xml:space="preserve">$ </w:t>
      </w:r>
      <w:proofErr w:type="spellStart"/>
      <w:r w:rsidRPr="00194365">
        <w:rPr>
          <w:rFonts w:ascii="Eras Medium ITC" w:hAnsi="Eras Medium ITC"/>
          <w:color w:val="auto"/>
          <w:sz w:val="24"/>
          <w:szCs w:val="20"/>
        </w:rPr>
        <w:t>lsblk</w:t>
      </w:r>
      <w:proofErr w:type="spellEnd"/>
      <w:r w:rsidRPr="00194365">
        <w:rPr>
          <w:rFonts w:ascii="Eras Medium ITC" w:hAnsi="Eras Medium ITC"/>
          <w:color w:val="auto"/>
          <w:sz w:val="24"/>
          <w:szCs w:val="20"/>
        </w:rPr>
        <w:t xml:space="preserve"> -f</w:t>
      </w: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>:</w:t>
      </w:r>
    </w:p>
    <w:p w14:paraId="4B755313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F256A5E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AEFE16B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44ADF69C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E951A31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CEAE8ED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07FD9EE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1844701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B9F0365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E31552A" w14:textId="77777777" w:rsid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BD04A28" w14:textId="6BC8AE19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>Creamos la partición que ocupa todo el espacio en el tercer disco de tipo LVM:</w:t>
      </w:r>
    </w:p>
    <w:p w14:paraId="30B9D220" w14:textId="20A4779C" w:rsidR="00194365" w:rsidRPr="0095349E" w:rsidRDefault="00194365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Creamos el volumen físico en /</w:t>
      </w:r>
      <w:proofErr w:type="spellStart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dev</w:t>
      </w:r>
      <w:proofErr w:type="spellEnd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/sdc1 con </w:t>
      </w:r>
      <w:r w:rsidRPr="0095349E">
        <w:rPr>
          <w:rFonts w:ascii="Eras Medium ITC" w:hAnsi="Eras Medium ITC"/>
          <w:color w:val="auto"/>
          <w:sz w:val="24"/>
          <w:szCs w:val="20"/>
        </w:rPr>
        <w:t xml:space="preserve">$ </w:t>
      </w:r>
      <w:proofErr w:type="spellStart"/>
      <w:r w:rsidRPr="0095349E">
        <w:rPr>
          <w:rFonts w:ascii="Eras Medium ITC" w:hAnsi="Eras Medium ITC"/>
          <w:color w:val="auto"/>
          <w:sz w:val="24"/>
          <w:szCs w:val="20"/>
        </w:rPr>
        <w:t>pvcreate</w:t>
      </w:r>
      <w:proofErr w:type="spellEnd"/>
      <w:r w:rsidRPr="0095349E">
        <w:rPr>
          <w:rFonts w:ascii="Eras Medium ITC" w:hAnsi="Eras Medium ITC"/>
          <w:color w:val="auto"/>
          <w:sz w:val="24"/>
          <w:szCs w:val="20"/>
        </w:rPr>
        <w:t xml:space="preserve"> /</w:t>
      </w:r>
      <w:proofErr w:type="spellStart"/>
      <w:r w:rsidRPr="0095349E">
        <w:rPr>
          <w:rFonts w:ascii="Eras Medium ITC" w:hAnsi="Eras Medium ITC"/>
          <w:color w:val="auto"/>
          <w:sz w:val="24"/>
          <w:szCs w:val="20"/>
        </w:rPr>
        <w:t>dev</w:t>
      </w:r>
      <w:proofErr w:type="spellEnd"/>
      <w:r w:rsidRPr="0095349E">
        <w:rPr>
          <w:rFonts w:ascii="Eras Medium ITC" w:hAnsi="Eras Medium ITC"/>
          <w:color w:val="auto"/>
          <w:sz w:val="24"/>
          <w:szCs w:val="20"/>
        </w:rPr>
        <w:t>/sdc1</w:t>
      </w:r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:</w:t>
      </w:r>
    </w:p>
    <w:p w14:paraId="1E07AA5F" w14:textId="33169C00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0"/>
        </w:rPr>
        <w:lastRenderedPageBreak/>
        <w:drawing>
          <wp:anchor distT="0" distB="0" distL="0" distR="0" simplePos="0" relativeHeight="251666436" behindDoc="0" locked="0" layoutInCell="0" allowOverlap="1" wp14:anchorId="1E7496B6" wp14:editId="198DEFF4">
            <wp:simplePos x="0" y="0"/>
            <wp:positionH relativeFrom="margin">
              <wp:align>left</wp:align>
            </wp:positionH>
            <wp:positionV relativeFrom="paragraph">
              <wp:posOffset>-103</wp:posOffset>
            </wp:positionV>
            <wp:extent cx="5400040" cy="3321685"/>
            <wp:effectExtent l="0" t="0" r="0" b="0"/>
            <wp:wrapSquare wrapText="largest"/>
            <wp:docPr id="24" name="Image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8ECA7" w14:textId="5B32CFE4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1B218BEF" w14:textId="253C69BF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9A3A055" w14:textId="3308E38B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53B32EC" w14:textId="346CCEA6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6F1F424" w14:textId="6A8F9883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407C6BC" w14:textId="79AAD95F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4D48A0B" w14:textId="0CD9B2EF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0AE84AE" w14:textId="525FC989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EEB3E16" w14:textId="56F1D0EF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ED0505B" w14:textId="087084CA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436076D" w14:textId="07C7DCD5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196F9100" w14:textId="6766AF43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ADF2CDB" w14:textId="0092263C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5A7C4C0" w14:textId="0B841C18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CF6144C" w14:textId="20FE32B6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33E89F7" w14:textId="0D0912E7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100DD6CC" w14:textId="3026D553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0"/>
        </w:rPr>
        <w:drawing>
          <wp:anchor distT="0" distB="0" distL="0" distR="0" simplePos="0" relativeHeight="251667460" behindDoc="0" locked="0" layoutInCell="0" allowOverlap="1" wp14:anchorId="5219E386" wp14:editId="5CEDC839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4410075" cy="2562225"/>
            <wp:effectExtent l="0" t="0" r="9525" b="9525"/>
            <wp:wrapSquare wrapText="largest"/>
            <wp:docPr id="39" name="Image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9C17B" w14:textId="77777777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64D700A" w14:textId="5893F96A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B3124DB" w14:textId="77777777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9688016" w14:textId="77777777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36FFBE0" w14:textId="77777777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F156F6F" w14:textId="77777777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10F4EE4" w14:textId="77777777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FEA991E" w14:textId="77777777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D25F7E7" w14:textId="77777777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739B0CF" w14:textId="77777777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F0BD30D" w14:textId="77777777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5735FAE" w14:textId="77777777" w:rsidR="0095349E" w:rsidRDefault="0095349E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2EF20F6" w14:textId="73AC5630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Nota: cambié el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>foreground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a rojo porque me aburrí del verde.</w:t>
      </w:r>
    </w:p>
    <w:p w14:paraId="3AD05C9A" w14:textId="5B930341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Añadimos el volumen físico al grupo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>almalinux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con la orden </w:t>
      </w:r>
      <w:r w:rsidRPr="00194365">
        <w:rPr>
          <w:rFonts w:ascii="Eras Medium ITC" w:hAnsi="Eras Medium ITC"/>
          <w:color w:val="auto"/>
          <w:sz w:val="24"/>
          <w:szCs w:val="20"/>
        </w:rPr>
        <w:t xml:space="preserve">$ </w:t>
      </w:r>
      <w:proofErr w:type="spellStart"/>
      <w:r w:rsidRPr="00194365">
        <w:rPr>
          <w:rFonts w:ascii="Eras Medium ITC" w:hAnsi="Eras Medium ITC"/>
          <w:color w:val="auto"/>
          <w:sz w:val="24"/>
          <w:szCs w:val="20"/>
        </w:rPr>
        <w:t>vgextend</w:t>
      </w:r>
      <w:proofErr w:type="spellEnd"/>
      <w:r w:rsidRPr="00194365">
        <w:rPr>
          <w:rFonts w:ascii="Eras Medium ITC" w:hAnsi="Eras Medium ITC"/>
          <w:color w:val="auto"/>
          <w:sz w:val="24"/>
          <w:szCs w:val="20"/>
        </w:rPr>
        <w:t xml:space="preserve"> </w:t>
      </w:r>
      <w:proofErr w:type="spellStart"/>
      <w:r w:rsidRPr="00194365">
        <w:rPr>
          <w:rFonts w:ascii="Eras Medium ITC" w:hAnsi="Eras Medium ITC"/>
          <w:color w:val="auto"/>
          <w:sz w:val="24"/>
          <w:szCs w:val="20"/>
        </w:rPr>
        <w:t>almalinux</w:t>
      </w:r>
      <w:proofErr w:type="spellEnd"/>
      <w:r w:rsidRPr="00194365">
        <w:rPr>
          <w:rFonts w:ascii="Eras Medium ITC" w:hAnsi="Eras Medium ITC"/>
          <w:color w:val="auto"/>
          <w:sz w:val="24"/>
          <w:szCs w:val="20"/>
        </w:rPr>
        <w:t xml:space="preserve"> /</w:t>
      </w:r>
      <w:proofErr w:type="spellStart"/>
      <w:r w:rsidRPr="00194365">
        <w:rPr>
          <w:rFonts w:ascii="Eras Medium ITC" w:hAnsi="Eras Medium ITC"/>
          <w:color w:val="auto"/>
          <w:sz w:val="24"/>
          <w:szCs w:val="20"/>
        </w:rPr>
        <w:t>dev</w:t>
      </w:r>
      <w:proofErr w:type="spellEnd"/>
      <w:r w:rsidRPr="00194365">
        <w:rPr>
          <w:rFonts w:ascii="Eras Medium ITC" w:hAnsi="Eras Medium ITC"/>
          <w:color w:val="auto"/>
          <w:sz w:val="24"/>
          <w:szCs w:val="20"/>
        </w:rPr>
        <w:t>/</w:t>
      </w:r>
      <w:r w:rsidRPr="00194365">
        <w:rPr>
          <w:rFonts w:ascii="Eras Medium ITC" w:hAnsi="Eras Medium ITC"/>
          <w:color w:val="auto"/>
          <w:sz w:val="24"/>
          <w:szCs w:val="20"/>
        </w:rPr>
        <w:t>sdc1</w:t>
      </w:r>
    </w:p>
    <w:p w14:paraId="667D549D" w14:textId="3976EE10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0"/>
        </w:rPr>
        <w:drawing>
          <wp:anchor distT="0" distB="0" distL="0" distR="0" simplePos="0" relativeHeight="251668484" behindDoc="0" locked="0" layoutInCell="0" allowOverlap="1" wp14:anchorId="48417D67" wp14:editId="3DE6D555">
            <wp:simplePos x="0" y="0"/>
            <wp:positionH relativeFrom="margin">
              <wp:align>left</wp:align>
            </wp:positionH>
            <wp:positionV relativeFrom="paragraph">
              <wp:posOffset>21561</wp:posOffset>
            </wp:positionV>
            <wp:extent cx="5355590" cy="1821815"/>
            <wp:effectExtent l="0" t="0" r="0" b="6985"/>
            <wp:wrapSquare wrapText="largest"/>
            <wp:docPr id="40" name="Image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7BAC0" w14:textId="31E4108C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155B9890" w14:textId="75F88DA6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B5F0221" w14:textId="66E18A52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5845FED" w14:textId="7260F5C4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CC144FC" w14:textId="6D8036DC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AC5826A" w14:textId="36291D4F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25642D4" w14:textId="224EA4C5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E13E6AB" w14:textId="29272BB8" w:rsid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EC4F2BB" w14:textId="5D0E1BB1" w:rsidR="0095349E" w:rsidRDefault="0095349E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149422D" w14:textId="727C68E6" w:rsidR="0095349E" w:rsidRDefault="0095349E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9D1345F" w14:textId="59D2E66B" w:rsidR="0095349E" w:rsidRDefault="0095349E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ADE82C5" w14:textId="154B88A0" w:rsidR="0095349E" w:rsidRDefault="0095349E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0DC5196D" w14:textId="77777777" w:rsidR="0095349E" w:rsidRDefault="0095349E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608201E" w14:textId="77777777" w:rsidR="00194365" w:rsidRPr="00194365" w:rsidRDefault="00194365" w:rsidP="00194365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123EE9D" w14:textId="27EBA82B" w:rsidR="00194365" w:rsidRPr="00194365" w:rsidRDefault="00194365" w:rsidP="00194365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lastRenderedPageBreak/>
        <w:t>Para extender el volumen lógico que contiene a /home haremos:</w:t>
      </w:r>
    </w:p>
    <w:p w14:paraId="0A85E63D" w14:textId="67B33702" w:rsidR="00194365" w:rsidRPr="00194365" w:rsidRDefault="00194365" w:rsidP="00194365">
      <w:pPr>
        <w:pStyle w:val="Prrafodelista"/>
        <w:numPr>
          <w:ilvl w:val="0"/>
          <w:numId w:val="9"/>
        </w:num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Desmontamos /home con </w:t>
      </w:r>
      <w:r w:rsidRPr="0095349E">
        <w:rPr>
          <w:rFonts w:ascii="Eras Medium ITC" w:hAnsi="Eras Medium ITC"/>
          <w:color w:val="auto"/>
          <w:sz w:val="24"/>
          <w:szCs w:val="20"/>
        </w:rPr>
        <w:t xml:space="preserve">$ </w:t>
      </w:r>
      <w:proofErr w:type="spellStart"/>
      <w:r w:rsidRPr="0095349E">
        <w:rPr>
          <w:rFonts w:ascii="Eras Medium ITC" w:hAnsi="Eras Medium ITC"/>
          <w:color w:val="auto"/>
          <w:sz w:val="24"/>
          <w:szCs w:val="20"/>
        </w:rPr>
        <w:t>umount</w:t>
      </w:r>
      <w:proofErr w:type="spellEnd"/>
      <w:r w:rsidRPr="0095349E">
        <w:rPr>
          <w:rFonts w:ascii="Eras Medium ITC" w:hAnsi="Eras Medium ITC"/>
          <w:color w:val="auto"/>
          <w:sz w:val="24"/>
          <w:szCs w:val="20"/>
        </w:rPr>
        <w:t xml:space="preserve"> /home</w:t>
      </w: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>:</w:t>
      </w:r>
    </w:p>
    <w:p w14:paraId="18707B01" w14:textId="5ADB5662" w:rsidR="00194365" w:rsidRPr="00194365" w:rsidRDefault="00194365" w:rsidP="00194365">
      <w:pPr>
        <w:pStyle w:val="Prrafodelista"/>
        <w:numPr>
          <w:ilvl w:val="0"/>
          <w:numId w:val="9"/>
        </w:num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noProof/>
        </w:rPr>
        <w:drawing>
          <wp:anchor distT="0" distB="0" distL="0" distR="0" simplePos="0" relativeHeight="251669508" behindDoc="0" locked="0" layoutInCell="0" allowOverlap="1" wp14:anchorId="00A20BBD" wp14:editId="2779C25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829435"/>
            <wp:effectExtent l="0" t="0" r="0" b="0"/>
            <wp:wrapSquare wrapText="largest"/>
            <wp:docPr id="41" name="Image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Extendemos el volumen lógico para que use otros 4Gb del tercer disco con </w:t>
      </w:r>
      <w:r w:rsidRPr="00194365">
        <w:rPr>
          <w:rFonts w:ascii="Eras Medium ITC" w:hAnsi="Eras Medium ITC"/>
          <w:color w:val="auto"/>
          <w:sz w:val="24"/>
          <w:szCs w:val="20"/>
        </w:rPr>
        <w:t xml:space="preserve">$ </w:t>
      </w:r>
      <w:proofErr w:type="spellStart"/>
      <w:r w:rsidRPr="00194365">
        <w:rPr>
          <w:rFonts w:ascii="Eras Medium ITC" w:hAnsi="Eras Medium ITC"/>
          <w:color w:val="auto"/>
          <w:sz w:val="24"/>
          <w:szCs w:val="20"/>
        </w:rPr>
        <w:t>lvextend</w:t>
      </w:r>
      <w:proofErr w:type="spellEnd"/>
      <w:r w:rsidRPr="00194365">
        <w:rPr>
          <w:rFonts w:ascii="Eras Medium ITC" w:hAnsi="Eras Medium ITC"/>
          <w:color w:val="auto"/>
          <w:sz w:val="24"/>
          <w:szCs w:val="20"/>
        </w:rPr>
        <w:t xml:space="preserve"> -L+4G /</w:t>
      </w:r>
      <w:proofErr w:type="spellStart"/>
      <w:r w:rsidRPr="00194365">
        <w:rPr>
          <w:rFonts w:ascii="Eras Medium ITC" w:hAnsi="Eras Medium ITC"/>
          <w:color w:val="auto"/>
          <w:sz w:val="24"/>
          <w:szCs w:val="20"/>
        </w:rPr>
        <w:t>dev</w:t>
      </w:r>
      <w:proofErr w:type="spellEnd"/>
      <w:r w:rsidRPr="00194365">
        <w:rPr>
          <w:rFonts w:ascii="Eras Medium ITC" w:hAnsi="Eras Medium ITC"/>
          <w:color w:val="auto"/>
          <w:sz w:val="24"/>
          <w:szCs w:val="20"/>
        </w:rPr>
        <w:t>/</w:t>
      </w:r>
      <w:proofErr w:type="spellStart"/>
      <w:r w:rsidRPr="00194365">
        <w:rPr>
          <w:rFonts w:ascii="Eras Medium ITC" w:hAnsi="Eras Medium ITC"/>
          <w:color w:val="auto"/>
          <w:sz w:val="24"/>
          <w:szCs w:val="20"/>
        </w:rPr>
        <w:t>almalinux</w:t>
      </w:r>
      <w:proofErr w:type="spellEnd"/>
      <w:r w:rsidRPr="00194365">
        <w:rPr>
          <w:rFonts w:ascii="Eras Medium ITC" w:hAnsi="Eras Medium ITC"/>
          <w:color w:val="auto"/>
          <w:sz w:val="24"/>
          <w:szCs w:val="20"/>
        </w:rPr>
        <w:t>/home /</w:t>
      </w:r>
      <w:proofErr w:type="spellStart"/>
      <w:r w:rsidRPr="00194365">
        <w:rPr>
          <w:rFonts w:ascii="Eras Medium ITC" w:hAnsi="Eras Medium ITC"/>
          <w:color w:val="auto"/>
          <w:sz w:val="24"/>
          <w:szCs w:val="20"/>
        </w:rPr>
        <w:t>dev</w:t>
      </w:r>
      <w:proofErr w:type="spellEnd"/>
      <w:r w:rsidRPr="00194365">
        <w:rPr>
          <w:rFonts w:ascii="Eras Medium ITC" w:hAnsi="Eras Medium ITC"/>
          <w:color w:val="auto"/>
          <w:sz w:val="24"/>
          <w:szCs w:val="20"/>
        </w:rPr>
        <w:t>/sdc1</w:t>
      </w:r>
      <w:r w:rsidRPr="00194365">
        <w:rPr>
          <w:rFonts w:ascii="Eras Medium ITC" w:hAnsi="Eras Medium ITC"/>
          <w:b w:val="0"/>
          <w:bCs/>
          <w:color w:val="auto"/>
          <w:sz w:val="24"/>
          <w:szCs w:val="20"/>
        </w:rPr>
        <w:t>:</w:t>
      </w:r>
    </w:p>
    <w:p w14:paraId="68106E55" w14:textId="2B8DDE85" w:rsidR="00194365" w:rsidRPr="00194365" w:rsidRDefault="00194365" w:rsidP="00194365">
      <w:pPr>
        <w:pStyle w:val="Prrafodelista"/>
        <w:numPr>
          <w:ilvl w:val="0"/>
          <w:numId w:val="9"/>
        </w:numPr>
        <w:rPr>
          <w:rFonts w:ascii="Eras Medium ITC" w:hAnsi="Eras Medium ITC"/>
          <w:b w:val="0"/>
          <w:bCs/>
          <w:color w:val="auto"/>
          <w:sz w:val="24"/>
          <w:szCs w:val="20"/>
          <w:lang w:val="en-GB"/>
        </w:rPr>
      </w:pPr>
      <w:r w:rsidRPr="00194365">
        <w:rPr>
          <w:noProof/>
        </w:rPr>
        <w:drawing>
          <wp:anchor distT="0" distB="0" distL="0" distR="0" simplePos="0" relativeHeight="251670532" behindDoc="0" locked="0" layoutInCell="0" allowOverlap="1" wp14:anchorId="6306861D" wp14:editId="0C53FEE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871855"/>
            <wp:effectExtent l="0" t="0" r="0" b="0"/>
            <wp:wrapSquare wrapText="largest"/>
            <wp:docPr id="28" name="Image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4365">
        <w:rPr>
          <w:rFonts w:ascii="Eras Medium ITC" w:hAnsi="Eras Medium ITC"/>
          <w:b w:val="0"/>
          <w:bCs/>
          <w:color w:val="auto"/>
          <w:sz w:val="24"/>
          <w:szCs w:val="20"/>
          <w:lang w:val="en-GB"/>
        </w:rPr>
        <w:t xml:space="preserve">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0"/>
          <w:lang w:val="en-GB"/>
        </w:rPr>
        <w:t>Volvemos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0"/>
          <w:lang w:val="en-GB"/>
        </w:rPr>
        <w:t xml:space="preserve"> a </w:t>
      </w:r>
      <w:proofErr w:type="spellStart"/>
      <w:r w:rsidRPr="00194365">
        <w:rPr>
          <w:rFonts w:ascii="Eras Medium ITC" w:hAnsi="Eras Medium ITC"/>
          <w:b w:val="0"/>
          <w:bCs/>
          <w:color w:val="auto"/>
          <w:sz w:val="24"/>
          <w:szCs w:val="20"/>
          <w:lang w:val="en-GB"/>
        </w:rPr>
        <w:t>montar</w:t>
      </w:r>
      <w:proofErr w:type="spellEnd"/>
      <w:r w:rsidRPr="00194365">
        <w:rPr>
          <w:rFonts w:ascii="Eras Medium ITC" w:hAnsi="Eras Medium ITC"/>
          <w:b w:val="0"/>
          <w:bCs/>
          <w:color w:val="auto"/>
          <w:sz w:val="24"/>
          <w:szCs w:val="20"/>
          <w:lang w:val="en-GB"/>
        </w:rPr>
        <w:t xml:space="preserve"> /home con </w:t>
      </w:r>
      <w:r w:rsidRPr="0095349E">
        <w:rPr>
          <w:rFonts w:ascii="Eras Medium ITC" w:hAnsi="Eras Medium ITC"/>
          <w:color w:val="auto"/>
          <w:sz w:val="24"/>
          <w:szCs w:val="20"/>
          <w:lang w:val="en-GB"/>
        </w:rPr>
        <w:t>$ mount /home</w:t>
      </w:r>
      <w:r w:rsidRPr="00194365">
        <w:rPr>
          <w:rFonts w:ascii="Eras Medium ITC" w:hAnsi="Eras Medium ITC"/>
          <w:b w:val="0"/>
          <w:bCs/>
          <w:color w:val="auto"/>
          <w:sz w:val="24"/>
          <w:szCs w:val="20"/>
          <w:lang w:val="en-GB"/>
        </w:rPr>
        <w:t>:</w:t>
      </w:r>
    </w:p>
    <w:p w14:paraId="5965A78B" w14:textId="2F8E0496" w:rsidR="00194365" w:rsidRPr="0095349E" w:rsidRDefault="00194365" w:rsidP="0095349E">
      <w:pPr>
        <w:pStyle w:val="Prrafodelista"/>
        <w:numPr>
          <w:ilvl w:val="0"/>
          <w:numId w:val="9"/>
        </w:num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noProof/>
        </w:rPr>
        <w:drawing>
          <wp:anchor distT="0" distB="0" distL="0" distR="0" simplePos="0" relativeHeight="251671556" behindDoc="0" locked="0" layoutInCell="0" allowOverlap="1" wp14:anchorId="0D657FEA" wp14:editId="09E8F1C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047240"/>
            <wp:effectExtent l="0" t="0" r="0" b="0"/>
            <wp:wrapSquare wrapText="largest"/>
            <wp:docPr id="29" name="Image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Aplicamos el ajuste de tamaño al </w:t>
      </w:r>
      <w:proofErr w:type="spellStart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filesystem</w:t>
      </w:r>
      <w:proofErr w:type="spellEnd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con $ </w:t>
      </w:r>
      <w:proofErr w:type="spellStart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xfs_growfs</w:t>
      </w:r>
      <w:proofErr w:type="spellEnd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 /</w:t>
      </w:r>
      <w:proofErr w:type="spellStart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dev</w:t>
      </w:r>
      <w:proofErr w:type="spellEnd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/</w:t>
      </w:r>
      <w:proofErr w:type="spellStart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almalinux</w:t>
      </w:r>
      <w:proofErr w:type="spellEnd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/home:</w:t>
      </w:r>
    </w:p>
    <w:p w14:paraId="643072C7" w14:textId="77777777" w:rsidR="0095349E" w:rsidRDefault="00194365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noProof/>
        </w:rPr>
        <w:drawing>
          <wp:anchor distT="0" distB="0" distL="0" distR="0" simplePos="0" relativeHeight="251672580" behindDoc="0" locked="0" layoutInCell="0" allowOverlap="1" wp14:anchorId="488F2000" wp14:editId="35CB84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23210"/>
            <wp:effectExtent l="0" t="0" r="0" b="0"/>
            <wp:wrapSquare wrapText="largest"/>
            <wp:docPr id="30" name="Image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32FA3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3E6D2AB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8E75DB1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1DE8FEAC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F8B928F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72FEA98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B47481F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C5422E4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729EEDE3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1DA22EB7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401544E4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5D048C2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471096A4" w14:textId="5D6D2005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3E724D36" w14:textId="4208F1F3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6C36CF3E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80C95BF" w14:textId="77777777" w:rsidR="0095349E" w:rsidRDefault="0095349E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2BD95238" w14:textId="0E1E9A42" w:rsidR="00194365" w:rsidRPr="0095349E" w:rsidRDefault="00194365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lastRenderedPageBreak/>
        <w:t>Como se puede apreciar, se aumentó /home a 13Gb</w:t>
      </w:r>
    </w:p>
    <w:p w14:paraId="4B33F633" w14:textId="77777777" w:rsidR="00194365" w:rsidRPr="0095349E" w:rsidRDefault="00194365" w:rsidP="0095349E">
      <w:pPr>
        <w:pStyle w:val="Prrafodelista"/>
        <w:numPr>
          <w:ilvl w:val="0"/>
          <w:numId w:val="11"/>
        </w:num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Ejecutamos la orden </w:t>
      </w:r>
      <w:r w:rsidRPr="0095349E">
        <w:rPr>
          <w:rFonts w:ascii="Eras Medium ITC" w:hAnsi="Eras Medium ITC"/>
          <w:color w:val="auto"/>
          <w:sz w:val="24"/>
          <w:szCs w:val="20"/>
        </w:rPr>
        <w:t xml:space="preserve">$ </w:t>
      </w:r>
      <w:proofErr w:type="spellStart"/>
      <w:r w:rsidRPr="0095349E">
        <w:rPr>
          <w:rFonts w:ascii="Eras Medium ITC" w:hAnsi="Eras Medium ITC"/>
          <w:color w:val="auto"/>
          <w:sz w:val="24"/>
          <w:szCs w:val="20"/>
        </w:rPr>
        <w:t>pvscan</w:t>
      </w:r>
      <w:proofErr w:type="spellEnd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:</w:t>
      </w:r>
    </w:p>
    <w:p w14:paraId="2378E3C9" w14:textId="11EE2894" w:rsidR="00194365" w:rsidRPr="0095349E" w:rsidRDefault="00194365" w:rsidP="0095349E">
      <w:pPr>
        <w:pStyle w:val="Prrafodelista"/>
        <w:numPr>
          <w:ilvl w:val="0"/>
          <w:numId w:val="11"/>
        </w:num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noProof/>
        </w:rPr>
        <w:drawing>
          <wp:anchor distT="0" distB="0" distL="0" distR="0" simplePos="0" relativeHeight="251673604" behindDoc="0" locked="0" layoutInCell="0" allowOverlap="1" wp14:anchorId="5B9D8CCD" wp14:editId="63B5E0C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081405"/>
            <wp:effectExtent l="0" t="0" r="0" b="0"/>
            <wp:wrapSquare wrapText="largest"/>
            <wp:docPr id="31" name="Image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Ejecutamos la orden </w:t>
      </w:r>
      <w:r w:rsidRPr="0095349E">
        <w:rPr>
          <w:rFonts w:ascii="Eras Medium ITC" w:hAnsi="Eras Medium ITC"/>
          <w:color w:val="auto"/>
          <w:sz w:val="24"/>
          <w:szCs w:val="20"/>
        </w:rPr>
        <w:t xml:space="preserve">$ </w:t>
      </w:r>
      <w:proofErr w:type="spellStart"/>
      <w:r w:rsidRPr="0095349E">
        <w:rPr>
          <w:rFonts w:ascii="Eras Medium ITC" w:hAnsi="Eras Medium ITC"/>
          <w:color w:val="auto"/>
          <w:sz w:val="24"/>
          <w:szCs w:val="20"/>
        </w:rPr>
        <w:t>lvscan</w:t>
      </w:r>
      <w:proofErr w:type="spellEnd"/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:</w:t>
      </w:r>
    </w:p>
    <w:p w14:paraId="43AFFD83" w14:textId="78976977" w:rsidR="00194365" w:rsidRPr="00194365" w:rsidRDefault="0095349E" w:rsidP="0095349E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rFonts w:ascii="Eras Medium ITC" w:hAnsi="Eras Medium ITC"/>
          <w:b w:val="0"/>
          <w:bCs/>
          <w:noProof/>
          <w:color w:val="auto"/>
          <w:sz w:val="24"/>
          <w:szCs w:val="20"/>
        </w:rPr>
        <w:drawing>
          <wp:anchor distT="0" distB="0" distL="0" distR="0" simplePos="0" relativeHeight="251674628" behindDoc="0" locked="0" layoutInCell="0" allowOverlap="1" wp14:anchorId="24FB20FC" wp14:editId="71D931FB">
            <wp:simplePos x="0" y="0"/>
            <wp:positionH relativeFrom="column">
              <wp:posOffset>490220</wp:posOffset>
            </wp:positionH>
            <wp:positionV relativeFrom="paragraph">
              <wp:posOffset>11740</wp:posOffset>
            </wp:positionV>
            <wp:extent cx="4895850" cy="704850"/>
            <wp:effectExtent l="0" t="0" r="0" b="0"/>
            <wp:wrapSquare wrapText="largest"/>
            <wp:docPr id="32" name="Image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003E4" w14:textId="77777777" w:rsidR="0095349E" w:rsidRDefault="0095349E" w:rsidP="0095349E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43D055C9" w14:textId="77777777" w:rsidR="0095349E" w:rsidRDefault="0095349E" w:rsidP="0095349E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00DBFB3" w14:textId="77777777" w:rsidR="0095349E" w:rsidRDefault="0095349E" w:rsidP="0095349E">
      <w:pPr>
        <w:pStyle w:val="Prrafodelista"/>
        <w:ind w:left="1080"/>
        <w:rPr>
          <w:rFonts w:ascii="Eras Medium ITC" w:hAnsi="Eras Medium ITC"/>
          <w:b w:val="0"/>
          <w:bCs/>
          <w:color w:val="auto"/>
          <w:sz w:val="24"/>
          <w:szCs w:val="20"/>
        </w:rPr>
      </w:pPr>
    </w:p>
    <w:p w14:paraId="519D52F8" w14:textId="2A77C6AE" w:rsidR="00194365" w:rsidRPr="0095349E" w:rsidRDefault="00194365" w:rsidP="0095349E">
      <w:pPr>
        <w:pStyle w:val="Prrafodelista"/>
        <w:numPr>
          <w:ilvl w:val="0"/>
          <w:numId w:val="13"/>
        </w:num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 xml:space="preserve">Ejecutamos la orden </w:t>
      </w:r>
      <w:r w:rsidRPr="0095349E">
        <w:rPr>
          <w:rFonts w:ascii="Eras Medium ITC" w:hAnsi="Eras Medium ITC"/>
          <w:color w:val="auto"/>
          <w:sz w:val="24"/>
          <w:szCs w:val="20"/>
        </w:rPr>
        <w:t xml:space="preserve">$ </w:t>
      </w:r>
      <w:proofErr w:type="spellStart"/>
      <w:r w:rsidRPr="0095349E">
        <w:rPr>
          <w:rFonts w:ascii="Eras Medium ITC" w:hAnsi="Eras Medium ITC"/>
          <w:color w:val="auto"/>
          <w:sz w:val="24"/>
          <w:szCs w:val="20"/>
        </w:rPr>
        <w:t>df</w:t>
      </w:r>
      <w:proofErr w:type="spellEnd"/>
      <w:r w:rsidRPr="0095349E">
        <w:rPr>
          <w:rFonts w:ascii="Eras Medium ITC" w:hAnsi="Eras Medium ITC"/>
          <w:color w:val="auto"/>
          <w:sz w:val="24"/>
          <w:szCs w:val="20"/>
        </w:rPr>
        <w:t xml:space="preserve"> /home</w:t>
      </w:r>
      <w:r w:rsidRPr="0095349E">
        <w:rPr>
          <w:rFonts w:ascii="Eras Medium ITC" w:hAnsi="Eras Medium ITC"/>
          <w:b w:val="0"/>
          <w:bCs/>
          <w:color w:val="auto"/>
          <w:sz w:val="24"/>
          <w:szCs w:val="20"/>
        </w:rPr>
        <w:t>:</w:t>
      </w:r>
    </w:p>
    <w:p w14:paraId="5C69C19A" w14:textId="37A79E07" w:rsidR="00194365" w:rsidRPr="0095349E" w:rsidRDefault="00194365" w:rsidP="0095349E">
      <w:pPr>
        <w:rPr>
          <w:rFonts w:ascii="Eras Medium ITC" w:hAnsi="Eras Medium ITC"/>
          <w:b w:val="0"/>
          <w:bCs/>
          <w:color w:val="auto"/>
          <w:sz w:val="24"/>
          <w:szCs w:val="20"/>
        </w:rPr>
      </w:pPr>
      <w:r w:rsidRPr="00194365">
        <w:rPr>
          <w:noProof/>
        </w:rPr>
        <w:drawing>
          <wp:anchor distT="0" distB="0" distL="0" distR="0" simplePos="0" relativeHeight="251675652" behindDoc="0" locked="0" layoutInCell="0" allowOverlap="1" wp14:anchorId="4EDDF90B" wp14:editId="34A7F3B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793115"/>
            <wp:effectExtent l="0" t="0" r="0" b="0"/>
            <wp:wrapSquare wrapText="largest"/>
            <wp:docPr id="42" name="Image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BD928" w14:textId="77A6BB27" w:rsidR="00194365" w:rsidRDefault="00194365" w:rsidP="00D8294E">
      <w:pPr>
        <w:pStyle w:val="Contenido"/>
        <w:rPr>
          <w:sz w:val="24"/>
          <w:szCs w:val="24"/>
        </w:rPr>
      </w:pPr>
    </w:p>
    <w:p w14:paraId="5266CF76" w14:textId="4D31CB4A" w:rsidR="00194365" w:rsidRDefault="00194365" w:rsidP="00D8294E">
      <w:pPr>
        <w:pStyle w:val="Contenido"/>
        <w:rPr>
          <w:sz w:val="24"/>
          <w:szCs w:val="24"/>
        </w:rPr>
      </w:pPr>
    </w:p>
    <w:p w14:paraId="0A50C588" w14:textId="57B6983E" w:rsidR="00194365" w:rsidRDefault="00194365" w:rsidP="00D8294E">
      <w:pPr>
        <w:pStyle w:val="Contenido"/>
        <w:rPr>
          <w:sz w:val="24"/>
          <w:szCs w:val="24"/>
        </w:rPr>
      </w:pPr>
    </w:p>
    <w:p w14:paraId="12FB7850" w14:textId="54435D38" w:rsidR="00194365" w:rsidRDefault="00194365" w:rsidP="00D8294E">
      <w:pPr>
        <w:pStyle w:val="Contenido"/>
        <w:rPr>
          <w:sz w:val="24"/>
          <w:szCs w:val="24"/>
        </w:rPr>
      </w:pPr>
    </w:p>
    <w:p w14:paraId="375C041D" w14:textId="60168D0C" w:rsidR="00194365" w:rsidRDefault="00194365" w:rsidP="00D8294E">
      <w:pPr>
        <w:pStyle w:val="Contenido"/>
        <w:rPr>
          <w:sz w:val="24"/>
          <w:szCs w:val="24"/>
        </w:rPr>
      </w:pPr>
    </w:p>
    <w:p w14:paraId="5C2DEE42" w14:textId="691A3F34" w:rsidR="00194365" w:rsidRDefault="00194365" w:rsidP="00D8294E">
      <w:pPr>
        <w:pStyle w:val="Contenido"/>
        <w:rPr>
          <w:sz w:val="24"/>
          <w:szCs w:val="24"/>
        </w:rPr>
      </w:pPr>
    </w:p>
    <w:p w14:paraId="2EF796F1" w14:textId="6B66685A" w:rsidR="00194365" w:rsidRDefault="00194365" w:rsidP="00D8294E">
      <w:pPr>
        <w:pStyle w:val="Contenido"/>
        <w:rPr>
          <w:sz w:val="24"/>
          <w:szCs w:val="24"/>
        </w:rPr>
      </w:pPr>
    </w:p>
    <w:p w14:paraId="52BE2580" w14:textId="63B1936A" w:rsidR="00194365" w:rsidRDefault="00194365" w:rsidP="00D8294E">
      <w:pPr>
        <w:pStyle w:val="Contenido"/>
        <w:rPr>
          <w:sz w:val="24"/>
          <w:szCs w:val="24"/>
        </w:rPr>
      </w:pPr>
    </w:p>
    <w:p w14:paraId="2E712346" w14:textId="4562FF22" w:rsidR="00194365" w:rsidRDefault="00194365" w:rsidP="00D8294E">
      <w:pPr>
        <w:pStyle w:val="Contenido"/>
        <w:rPr>
          <w:sz w:val="24"/>
          <w:szCs w:val="24"/>
        </w:rPr>
      </w:pPr>
    </w:p>
    <w:p w14:paraId="01E298DE" w14:textId="6D0F2422" w:rsidR="00194365" w:rsidRDefault="00194365" w:rsidP="00D8294E">
      <w:pPr>
        <w:pStyle w:val="Contenido"/>
        <w:rPr>
          <w:sz w:val="24"/>
          <w:szCs w:val="24"/>
        </w:rPr>
      </w:pPr>
    </w:p>
    <w:p w14:paraId="78EA21FD" w14:textId="4926DE92" w:rsidR="00194365" w:rsidRDefault="00194365" w:rsidP="00D8294E">
      <w:pPr>
        <w:pStyle w:val="Contenido"/>
        <w:rPr>
          <w:sz w:val="24"/>
          <w:szCs w:val="24"/>
        </w:rPr>
      </w:pPr>
    </w:p>
    <w:p w14:paraId="73356406" w14:textId="624B23FA" w:rsidR="00194365" w:rsidRDefault="00194365" w:rsidP="00D8294E">
      <w:pPr>
        <w:pStyle w:val="Contenido"/>
        <w:rPr>
          <w:sz w:val="24"/>
          <w:szCs w:val="24"/>
        </w:rPr>
      </w:pPr>
    </w:p>
    <w:p w14:paraId="77B019F0" w14:textId="39E01083" w:rsidR="00194365" w:rsidRDefault="00194365" w:rsidP="00D8294E">
      <w:pPr>
        <w:pStyle w:val="Contenido"/>
        <w:rPr>
          <w:sz w:val="24"/>
          <w:szCs w:val="24"/>
        </w:rPr>
      </w:pPr>
    </w:p>
    <w:p w14:paraId="63E64309" w14:textId="13A69B1F" w:rsidR="00194365" w:rsidRDefault="00194365" w:rsidP="00D8294E">
      <w:pPr>
        <w:pStyle w:val="Contenido"/>
        <w:rPr>
          <w:sz w:val="24"/>
          <w:szCs w:val="24"/>
        </w:rPr>
      </w:pPr>
    </w:p>
    <w:p w14:paraId="7999A87C" w14:textId="16E18E0B" w:rsidR="00194365" w:rsidRDefault="00194365" w:rsidP="00D8294E">
      <w:pPr>
        <w:pStyle w:val="Contenido"/>
        <w:rPr>
          <w:sz w:val="24"/>
          <w:szCs w:val="24"/>
        </w:rPr>
      </w:pPr>
    </w:p>
    <w:p w14:paraId="6612EC2C" w14:textId="7EFB4C51" w:rsidR="00194365" w:rsidRDefault="00194365" w:rsidP="00D8294E">
      <w:pPr>
        <w:pStyle w:val="Contenido"/>
        <w:rPr>
          <w:sz w:val="24"/>
          <w:szCs w:val="24"/>
        </w:rPr>
      </w:pPr>
    </w:p>
    <w:p w14:paraId="09ABB4B1" w14:textId="1B3FA81F" w:rsidR="00194365" w:rsidRDefault="00194365" w:rsidP="00D8294E">
      <w:pPr>
        <w:pStyle w:val="Contenido"/>
        <w:rPr>
          <w:sz w:val="24"/>
          <w:szCs w:val="24"/>
        </w:rPr>
      </w:pPr>
    </w:p>
    <w:p w14:paraId="74215B1D" w14:textId="3EB16E08" w:rsidR="00194365" w:rsidRDefault="00194365" w:rsidP="00D8294E">
      <w:pPr>
        <w:pStyle w:val="Contenido"/>
        <w:rPr>
          <w:sz w:val="24"/>
          <w:szCs w:val="24"/>
        </w:rPr>
      </w:pPr>
    </w:p>
    <w:p w14:paraId="37D7048B" w14:textId="4ED627F4" w:rsidR="00194365" w:rsidRDefault="00194365" w:rsidP="00D8294E">
      <w:pPr>
        <w:pStyle w:val="Contenido"/>
        <w:rPr>
          <w:sz w:val="24"/>
          <w:szCs w:val="24"/>
        </w:rPr>
      </w:pPr>
    </w:p>
    <w:p w14:paraId="08C7A538" w14:textId="6E1A0632" w:rsidR="00194365" w:rsidRDefault="00194365" w:rsidP="00D8294E">
      <w:pPr>
        <w:pStyle w:val="Contenido"/>
        <w:rPr>
          <w:sz w:val="24"/>
          <w:szCs w:val="24"/>
        </w:rPr>
      </w:pPr>
    </w:p>
    <w:p w14:paraId="776C967C" w14:textId="1BD609A9" w:rsidR="00194365" w:rsidRDefault="00194365" w:rsidP="00D8294E">
      <w:pPr>
        <w:pStyle w:val="Contenido"/>
        <w:rPr>
          <w:sz w:val="24"/>
          <w:szCs w:val="24"/>
        </w:rPr>
      </w:pPr>
    </w:p>
    <w:p w14:paraId="7D3D608C" w14:textId="2E942C4A" w:rsidR="00194365" w:rsidRDefault="00194365" w:rsidP="00D8294E">
      <w:pPr>
        <w:pStyle w:val="Contenido"/>
        <w:rPr>
          <w:sz w:val="24"/>
          <w:szCs w:val="24"/>
        </w:rPr>
      </w:pPr>
    </w:p>
    <w:p w14:paraId="0573E42F" w14:textId="4A05959F" w:rsidR="00194365" w:rsidRDefault="00194365" w:rsidP="00D8294E">
      <w:pPr>
        <w:pStyle w:val="Contenido"/>
        <w:rPr>
          <w:sz w:val="24"/>
          <w:szCs w:val="24"/>
        </w:rPr>
      </w:pPr>
    </w:p>
    <w:p w14:paraId="5349D797" w14:textId="52E0AC19" w:rsidR="00194365" w:rsidRDefault="00194365" w:rsidP="00D8294E">
      <w:pPr>
        <w:pStyle w:val="Contenido"/>
        <w:rPr>
          <w:sz w:val="24"/>
          <w:szCs w:val="24"/>
        </w:rPr>
      </w:pPr>
    </w:p>
    <w:p w14:paraId="103718AC" w14:textId="2CBA2CF1" w:rsidR="00194365" w:rsidRDefault="00194365" w:rsidP="00D8294E">
      <w:pPr>
        <w:pStyle w:val="Contenido"/>
        <w:rPr>
          <w:sz w:val="24"/>
          <w:szCs w:val="24"/>
        </w:rPr>
      </w:pPr>
    </w:p>
    <w:p w14:paraId="576A2ECC" w14:textId="77777777" w:rsidR="00194365" w:rsidRDefault="00194365" w:rsidP="00D8294E">
      <w:pPr>
        <w:pStyle w:val="Contenido"/>
        <w:rPr>
          <w:sz w:val="24"/>
          <w:szCs w:val="24"/>
        </w:rPr>
      </w:pPr>
    </w:p>
    <w:p w14:paraId="4643EBF0" w14:textId="345F56E8" w:rsidR="00194365" w:rsidRDefault="00194365" w:rsidP="00D8294E">
      <w:pPr>
        <w:pStyle w:val="Contenido"/>
        <w:rPr>
          <w:sz w:val="24"/>
          <w:szCs w:val="24"/>
        </w:rPr>
      </w:pPr>
    </w:p>
    <w:p w14:paraId="4895CB56" w14:textId="5CE10A5A" w:rsidR="0095349E" w:rsidRDefault="0095349E" w:rsidP="00D8294E">
      <w:pPr>
        <w:pStyle w:val="Contenido"/>
        <w:rPr>
          <w:sz w:val="24"/>
          <w:szCs w:val="24"/>
        </w:rPr>
      </w:pPr>
    </w:p>
    <w:p w14:paraId="4056F6A9" w14:textId="634194AC" w:rsidR="0095349E" w:rsidRDefault="0095349E" w:rsidP="00D8294E">
      <w:pPr>
        <w:pStyle w:val="Contenido"/>
        <w:rPr>
          <w:sz w:val="24"/>
          <w:szCs w:val="24"/>
        </w:rPr>
      </w:pPr>
    </w:p>
    <w:p w14:paraId="65F17E2C" w14:textId="7C824934" w:rsidR="0095349E" w:rsidRDefault="0095349E" w:rsidP="00D8294E">
      <w:pPr>
        <w:pStyle w:val="Contenido"/>
        <w:rPr>
          <w:sz w:val="24"/>
          <w:szCs w:val="24"/>
        </w:rPr>
      </w:pPr>
    </w:p>
    <w:p w14:paraId="2D3F4D52" w14:textId="70861F53" w:rsidR="0095349E" w:rsidRDefault="0095349E" w:rsidP="00D8294E">
      <w:pPr>
        <w:pStyle w:val="Contenido"/>
        <w:rPr>
          <w:sz w:val="24"/>
          <w:szCs w:val="24"/>
        </w:rPr>
      </w:pPr>
    </w:p>
    <w:p w14:paraId="6A9D99C9" w14:textId="77777777" w:rsidR="0095349E" w:rsidRDefault="0095349E" w:rsidP="00D8294E">
      <w:pPr>
        <w:pStyle w:val="Contenido"/>
        <w:rPr>
          <w:sz w:val="24"/>
          <w:szCs w:val="24"/>
        </w:rPr>
      </w:pPr>
    </w:p>
    <w:p w14:paraId="5E3AFE61" w14:textId="183DB90A" w:rsidR="00194365" w:rsidRDefault="00194365" w:rsidP="00D8294E">
      <w:pPr>
        <w:pStyle w:val="Contenido"/>
        <w:rPr>
          <w:sz w:val="24"/>
          <w:szCs w:val="24"/>
        </w:rPr>
      </w:pPr>
    </w:p>
    <w:p w14:paraId="12F07A65" w14:textId="77777777" w:rsidR="00194365" w:rsidRDefault="00194365" w:rsidP="00D8294E">
      <w:pPr>
        <w:pStyle w:val="Contenido"/>
        <w:rPr>
          <w:sz w:val="24"/>
          <w:szCs w:val="24"/>
        </w:rPr>
      </w:pPr>
    </w:p>
    <w:p w14:paraId="26250B4D" w14:textId="762F5B3E" w:rsidR="00B418BF" w:rsidRDefault="00B418BF" w:rsidP="00D8294E">
      <w:pPr>
        <w:pStyle w:val="Contenido"/>
        <w:rPr>
          <w:sz w:val="24"/>
          <w:szCs w:val="24"/>
        </w:rPr>
      </w:pPr>
    </w:p>
    <w:p w14:paraId="11CC444D" w14:textId="6464EB4D" w:rsidR="00B418BF" w:rsidRDefault="00B418BF" w:rsidP="00D8294E">
      <w:pPr>
        <w:pStyle w:val="Contenido"/>
        <w:rPr>
          <w:sz w:val="24"/>
          <w:szCs w:val="24"/>
        </w:rPr>
      </w:pPr>
    </w:p>
    <w:p w14:paraId="0EA3E50F" w14:textId="40971C22" w:rsidR="00B418BF" w:rsidRDefault="00B418BF" w:rsidP="00D8294E">
      <w:pPr>
        <w:pStyle w:val="Contenido"/>
        <w:rPr>
          <w:sz w:val="24"/>
          <w:szCs w:val="24"/>
        </w:rPr>
      </w:pPr>
    </w:p>
    <w:p w14:paraId="001F1A39" w14:textId="443DB654" w:rsidR="00B418BF" w:rsidRDefault="00B418BF" w:rsidP="00D8294E">
      <w:pPr>
        <w:pStyle w:val="Contenido"/>
        <w:rPr>
          <w:sz w:val="24"/>
          <w:szCs w:val="24"/>
        </w:rPr>
      </w:pPr>
    </w:p>
    <w:p w14:paraId="0E888225" w14:textId="25F58E33" w:rsidR="00B418BF" w:rsidRDefault="00B418BF" w:rsidP="00D8294E">
      <w:pPr>
        <w:pStyle w:val="Contenido"/>
        <w:rPr>
          <w:sz w:val="24"/>
          <w:szCs w:val="24"/>
        </w:rPr>
      </w:pPr>
    </w:p>
    <w:p w14:paraId="585CFC50" w14:textId="02487557" w:rsidR="00B418BF" w:rsidRDefault="00B418BF" w:rsidP="00D8294E">
      <w:pPr>
        <w:pStyle w:val="Contenido"/>
        <w:rPr>
          <w:sz w:val="24"/>
          <w:szCs w:val="24"/>
        </w:rPr>
      </w:pPr>
    </w:p>
    <w:p w14:paraId="30CA29C7" w14:textId="56B18059" w:rsidR="00B418BF" w:rsidRDefault="00B418BF" w:rsidP="00D8294E">
      <w:pPr>
        <w:pStyle w:val="Contenido"/>
        <w:rPr>
          <w:sz w:val="24"/>
          <w:szCs w:val="24"/>
        </w:rPr>
      </w:pPr>
    </w:p>
    <w:p w14:paraId="7295CAFE" w14:textId="77996B5B" w:rsidR="00B418BF" w:rsidRDefault="00B418BF" w:rsidP="00D8294E">
      <w:pPr>
        <w:pStyle w:val="Contenido"/>
        <w:rPr>
          <w:sz w:val="24"/>
          <w:szCs w:val="24"/>
        </w:rPr>
      </w:pPr>
    </w:p>
    <w:p w14:paraId="53B87047" w14:textId="135BA76A" w:rsidR="00B418BF" w:rsidRDefault="00D829DE" w:rsidP="00D8294E">
      <w:pPr>
        <w:pStyle w:val="Contenido"/>
        <w:rPr>
          <w:sz w:val="24"/>
          <w:szCs w:val="24"/>
        </w:rPr>
      </w:pPr>
      <w:r>
        <w:rPr>
          <w:noProof/>
          <w:lang w:bidi="es-ES"/>
        </w:rPr>
        <w:drawing>
          <wp:anchor distT="0" distB="0" distL="114300" distR="114300" simplePos="0" relativeHeight="251660292" behindDoc="1" locked="0" layoutInCell="1" allowOverlap="1" wp14:anchorId="47A1B132" wp14:editId="1E353EF8">
            <wp:simplePos x="0" y="0"/>
            <wp:positionH relativeFrom="page">
              <wp:posOffset>-1962652</wp:posOffset>
            </wp:positionH>
            <wp:positionV relativeFrom="page">
              <wp:posOffset>-215811</wp:posOffset>
            </wp:positionV>
            <wp:extent cx="13219316" cy="7833668"/>
            <wp:effectExtent l="0" t="0" r="1905" b="0"/>
            <wp:wrapNone/>
            <wp:docPr id="27" name="Imagen 27" descr="Fuegos artificiales en la noch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uegos artificiales en la noche&#10;&#10;Descripción generada automáticamente con confianza media"/>
                    <pic:cNvPicPr/>
                  </pic:nvPicPr>
                  <pic:blipFill>
                    <a:blip r:embed="rId43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AE497" w14:textId="76805822" w:rsidR="00B418BF" w:rsidRDefault="00B418BF" w:rsidP="00D8294E">
      <w:pPr>
        <w:pStyle w:val="Contenido"/>
        <w:rPr>
          <w:sz w:val="24"/>
          <w:szCs w:val="24"/>
        </w:rPr>
      </w:pPr>
    </w:p>
    <w:p w14:paraId="34C2040B" w14:textId="1221DEDC" w:rsidR="00B418BF" w:rsidRDefault="00B418BF" w:rsidP="00D8294E">
      <w:pPr>
        <w:pStyle w:val="Contenido"/>
        <w:rPr>
          <w:sz w:val="24"/>
          <w:szCs w:val="24"/>
        </w:rPr>
      </w:pPr>
    </w:p>
    <w:p w14:paraId="386F4EA0" w14:textId="21282C84" w:rsidR="00B418BF" w:rsidRDefault="00B418BF" w:rsidP="00D8294E">
      <w:pPr>
        <w:pStyle w:val="Contenido"/>
        <w:rPr>
          <w:sz w:val="24"/>
          <w:szCs w:val="24"/>
        </w:rPr>
      </w:pPr>
    </w:p>
    <w:p w14:paraId="1D407602" w14:textId="4CFBEB17" w:rsidR="00B418BF" w:rsidRDefault="00B418BF" w:rsidP="00D8294E">
      <w:pPr>
        <w:pStyle w:val="Contenido"/>
        <w:rPr>
          <w:sz w:val="24"/>
          <w:szCs w:val="24"/>
        </w:rPr>
      </w:pPr>
    </w:p>
    <w:p w14:paraId="42774251" w14:textId="74380174" w:rsidR="00B418BF" w:rsidRDefault="00B418BF" w:rsidP="00D8294E">
      <w:pPr>
        <w:pStyle w:val="Contenido"/>
        <w:rPr>
          <w:sz w:val="24"/>
          <w:szCs w:val="24"/>
        </w:rPr>
      </w:pPr>
    </w:p>
    <w:p w14:paraId="239CABCA" w14:textId="4C77268B" w:rsidR="00B418BF" w:rsidRDefault="00B418BF" w:rsidP="00D8294E">
      <w:pPr>
        <w:pStyle w:val="Contenido"/>
        <w:rPr>
          <w:sz w:val="24"/>
          <w:szCs w:val="24"/>
        </w:rPr>
      </w:pPr>
    </w:p>
    <w:p w14:paraId="120E8B40" w14:textId="5300C72D" w:rsidR="00B418BF" w:rsidRDefault="00B418BF" w:rsidP="00D8294E">
      <w:pPr>
        <w:pStyle w:val="Contenido"/>
        <w:rPr>
          <w:sz w:val="24"/>
          <w:szCs w:val="24"/>
        </w:rPr>
      </w:pPr>
    </w:p>
    <w:p w14:paraId="5FE5FAA3" w14:textId="14CD31A2" w:rsidR="00B418BF" w:rsidRDefault="00B418BF" w:rsidP="00D8294E">
      <w:pPr>
        <w:pStyle w:val="Contenido"/>
        <w:rPr>
          <w:sz w:val="24"/>
          <w:szCs w:val="24"/>
        </w:rPr>
      </w:pPr>
    </w:p>
    <w:p w14:paraId="50944599" w14:textId="5F31C4E6" w:rsidR="00706588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  <w:r>
        <w:rPr>
          <w:rFonts w:ascii="Eras Medium ITC" w:hAnsi="Eras Medium ITC" w:cstheme="minorHAnsi"/>
          <w:color w:val="061F57" w:themeColor="text2" w:themeShade="BF"/>
        </w:rPr>
        <w:tab/>
      </w:r>
    </w:p>
    <w:p w14:paraId="1056E68A" w14:textId="70D6F2FA" w:rsidR="00D829DE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</w:p>
    <w:p w14:paraId="01345F87" w14:textId="51417783" w:rsidR="00D829DE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</w:p>
    <w:p w14:paraId="5792C2A4" w14:textId="34420205" w:rsidR="00D829DE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</w:p>
    <w:p w14:paraId="635437A1" w14:textId="30E71612" w:rsidR="00D829DE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</w:p>
    <w:p w14:paraId="2C4690AC" w14:textId="2A28F20C" w:rsidR="00D829DE" w:rsidRDefault="00D829DE" w:rsidP="00D829DE">
      <w:pPr>
        <w:pStyle w:val="NormalWeb"/>
        <w:tabs>
          <w:tab w:val="left" w:pos="2378"/>
        </w:tabs>
        <w:rPr>
          <w:rFonts w:ascii="Eras Medium ITC" w:hAnsi="Eras Medium ITC" w:cstheme="minorHAnsi"/>
          <w:color w:val="061F57" w:themeColor="text2" w:themeShade="BF"/>
        </w:rPr>
      </w:pPr>
    </w:p>
    <w:p w14:paraId="7B694B44" w14:textId="6C8CB7F2" w:rsidR="00706588" w:rsidRDefault="00706588" w:rsidP="00D829DE">
      <w:pPr>
        <w:tabs>
          <w:tab w:val="left" w:pos="2378"/>
        </w:tabs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6D799D19" w14:textId="77777777" w:rsidR="00775143" w:rsidRDefault="00775143" w:rsidP="00D829DE">
      <w:pPr>
        <w:tabs>
          <w:tab w:val="left" w:pos="2378"/>
        </w:tabs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7C2B58FD" w14:textId="6D3BE645" w:rsidR="00706588" w:rsidRDefault="00121BA0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6" behindDoc="0" locked="0" layoutInCell="1" allowOverlap="1" wp14:anchorId="2DFDD9CE" wp14:editId="1580D014">
            <wp:simplePos x="0" y="0"/>
            <wp:positionH relativeFrom="margin">
              <wp:align>left</wp:align>
            </wp:positionH>
            <wp:positionV relativeFrom="paragraph">
              <wp:posOffset>327069</wp:posOffset>
            </wp:positionV>
            <wp:extent cx="3816350" cy="1901825"/>
            <wp:effectExtent l="0" t="0" r="0" b="0"/>
            <wp:wrapSquare wrapText="bothSides"/>
            <wp:docPr id="26" name="Imagen 26" descr="Escuela de Ingeniería Informática -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de Ingeniería Informática - Inicio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80FBA" w14:textId="72C803B4" w:rsidR="15DE4B3C" w:rsidRDefault="00123F2A" w:rsidP="15DE4B3C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129B42C7" wp14:editId="6F61EA15">
                <wp:simplePos x="0" y="0"/>
                <wp:positionH relativeFrom="column">
                  <wp:posOffset>-619760</wp:posOffset>
                </wp:positionH>
                <wp:positionV relativeFrom="page">
                  <wp:posOffset>7226300</wp:posOffset>
                </wp:positionV>
                <wp:extent cx="7760970" cy="3556000"/>
                <wp:effectExtent l="0" t="0" r="0" b="6350"/>
                <wp:wrapNone/>
                <wp:docPr id="25" name="Rectángulo 25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55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00000">
                              <a:schemeClr val="accent2">
                                <a:lumMod val="40000"/>
                                <a:lumOff val="60000"/>
                              </a:schemeClr>
                            </a:gs>
                            <a:gs pos="27000">
                              <a:srgbClr val="000000"/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3ED50" w14:textId="241C5028" w:rsidR="00FF6C33" w:rsidRDefault="00FF6C33" w:rsidP="00FF6C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B42C7" id="Rectángulo 25" o:spid="_x0000_s1027" alt="rectángulo de color" style="position:absolute;margin-left:-48.8pt;margin-top:569pt;width:611.1pt;height:280pt;z-index:-2516582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" fillcolor="black" stroked="f" strokeweight="2pt">
                <v:fill color2="#aed3eb [1301]" rotate="t" angle="45" colors="0 black;17695f black" focus="100%" type="gradient"/>
                <v:textbox>
                  <w:txbxContent>
                    <w:p w14:paraId="0E03ED50" w14:textId="241C5028" w:rsidR="00FF6C33" w:rsidRDefault="00FF6C33" w:rsidP="00FF6C33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B337BE">
        <w:fldChar w:fldCharType="begin"/>
      </w:r>
      <w:r w:rsidR="00B337BE">
        <w:instrText xml:space="preserve"> INCLUDEPICTURE "https://imgs.search.brave.com/HeED8NhWXSOeggLRFah1ataaw29O8n9LZX8ksCXFFGc/rs:fit:400:200:1/g:ce/aHR0cHM6Ly9pbmdl/bmllcmlhaW5mb3Jt/YXRpY2EudW5pb3Zp/LmVzL2ltYWdlL2lt/YWdlX2dhbGxlcnk_/aW1nX2lkPTU0MzU2/MzQmdD0xNTg0OTYz/NTUxOTU2" \* MERGEFORMATINET </w:instrText>
      </w:r>
      <w:r w:rsidR="00000000">
        <w:fldChar w:fldCharType="separate"/>
      </w:r>
      <w:r w:rsidR="00B337BE">
        <w:fldChar w:fldCharType="end"/>
      </w:r>
    </w:p>
    <w:sectPr w:rsidR="15DE4B3C" w:rsidSect="00F45147">
      <w:headerReference w:type="default" r:id="rId45"/>
      <w:footerReference w:type="default" r:id="rId46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14A8BF" w14:textId="77777777" w:rsidR="00606BC5" w:rsidRDefault="00606BC5">
      <w:r>
        <w:separator/>
      </w:r>
    </w:p>
    <w:p w14:paraId="2C9A971B" w14:textId="77777777" w:rsidR="00606BC5" w:rsidRDefault="00606BC5"/>
  </w:endnote>
  <w:endnote w:type="continuationSeparator" w:id="0">
    <w:p w14:paraId="41229D7D" w14:textId="77777777" w:rsidR="00606BC5" w:rsidRDefault="00606BC5">
      <w:r>
        <w:continuationSeparator/>
      </w:r>
    </w:p>
    <w:p w14:paraId="68008CF0" w14:textId="77777777" w:rsidR="00606BC5" w:rsidRDefault="00606BC5"/>
  </w:endnote>
  <w:endnote w:type="continuationNotice" w:id="1">
    <w:p w14:paraId="435C8061" w14:textId="77777777" w:rsidR="00606BC5" w:rsidRDefault="00606BC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altName w:val="Helvetica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Eras Medium ITC" w:hAnsi="Eras Medium ITC"/>
        <w:b w:val="0"/>
        <w:bCs/>
        <w:i/>
        <w:iCs/>
        <w:noProof/>
        <w:color w:val="2E287F" w:themeColor="text1" w:themeTint="BF"/>
      </w:rPr>
      <w:id w:val="-890194395"/>
      <w:docPartObj>
        <w:docPartGallery w:val="Page Numbers (Bottom of Page)"/>
        <w:docPartUnique/>
      </w:docPartObj>
    </w:sdtPr>
    <w:sdtEndPr>
      <w:rPr>
        <w:i w:val="0"/>
        <w:iCs w:val="0"/>
      </w:rPr>
    </w:sdtEndPr>
    <w:sdtContent>
      <w:p w14:paraId="4B14E146" w14:textId="04C7CAD1" w:rsidR="00DF027C" w:rsidRPr="00435728" w:rsidRDefault="00DF027C">
        <w:pPr>
          <w:pStyle w:val="Piedepgina"/>
          <w:jc w:val="center"/>
          <w:rPr>
            <w:rFonts w:ascii="Eras Medium ITC" w:hAnsi="Eras Medium ITC"/>
            <w:b w:val="0"/>
            <w:bCs/>
            <w:noProof/>
            <w:color w:val="2E287F" w:themeColor="text1" w:themeTint="BF"/>
          </w:rPr>
        </w:pP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begin"/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instrText xml:space="preserve"> PAGE   \* MERGEFORMAT </w:instrTex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separate"/>
        </w:r>
        <w:r w:rsidR="00AB02A7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>2</w: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end"/>
        </w:r>
        <w:r w:rsidR="00A20A84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 xml:space="preserve"> </w:t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FBEF0" w14:textId="77777777" w:rsidR="00606BC5" w:rsidRDefault="00606BC5">
      <w:r>
        <w:separator/>
      </w:r>
    </w:p>
    <w:p w14:paraId="25BCD455" w14:textId="77777777" w:rsidR="00606BC5" w:rsidRDefault="00606BC5"/>
  </w:footnote>
  <w:footnote w:type="continuationSeparator" w:id="0">
    <w:p w14:paraId="712BA84E" w14:textId="77777777" w:rsidR="00606BC5" w:rsidRDefault="00606BC5">
      <w:r>
        <w:continuationSeparator/>
      </w:r>
    </w:p>
    <w:p w14:paraId="32E49F70" w14:textId="77777777" w:rsidR="00606BC5" w:rsidRDefault="00606BC5"/>
  </w:footnote>
  <w:footnote w:type="continuationNotice" w:id="1">
    <w:p w14:paraId="3A78C1DB" w14:textId="77777777" w:rsidR="00606BC5" w:rsidRDefault="00606BC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16E33" w14:textId="3DA0B666" w:rsidR="007774CC" w:rsidRPr="00D5530C" w:rsidRDefault="00301396" w:rsidP="007774CC">
    <w:pPr>
      <w:pStyle w:val="Encabezado"/>
      <w:jc w:val="right"/>
      <w:rPr>
        <w:rFonts w:ascii="Eras Medium ITC" w:hAnsi="Eras Medium ITC"/>
        <w:b w:val="0"/>
        <w:bCs/>
        <w:i/>
        <w:iCs/>
        <w:color w:val="auto"/>
      </w:rPr>
    </w:pPr>
    <w:r>
      <w:rPr>
        <w:rFonts w:ascii="Eras Medium ITC" w:hAnsi="Eras Medium ITC"/>
        <w:b w:val="0"/>
        <w:bCs/>
        <w:i/>
        <w:iCs/>
        <w:color w:val="auto"/>
      </w:rPr>
      <w:t>UO285176</w:t>
    </w:r>
    <w:r w:rsidR="006479C3">
      <w:rPr>
        <w:rFonts w:ascii="Eras Medium ITC" w:hAnsi="Eras Medium ITC"/>
        <w:b w:val="0"/>
        <w:bCs/>
        <w:i/>
        <w:iCs/>
        <w:color w:val="auto"/>
      </w:rPr>
      <w:t xml:space="preserve"> – L5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71656"/>
    <w:multiLevelType w:val="hybridMultilevel"/>
    <w:tmpl w:val="26C222E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C595887"/>
    <w:multiLevelType w:val="hybridMultilevel"/>
    <w:tmpl w:val="5E80E1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00131"/>
    <w:multiLevelType w:val="hybridMultilevel"/>
    <w:tmpl w:val="B18024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25654"/>
    <w:multiLevelType w:val="hybridMultilevel"/>
    <w:tmpl w:val="50A4F924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F87CDB"/>
    <w:multiLevelType w:val="hybridMultilevel"/>
    <w:tmpl w:val="983EF930"/>
    <w:lvl w:ilvl="0" w:tplc="DFBE2534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8039E6"/>
    <w:multiLevelType w:val="hybridMultilevel"/>
    <w:tmpl w:val="F646615C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A71328A"/>
    <w:multiLevelType w:val="hybridMultilevel"/>
    <w:tmpl w:val="F4169286"/>
    <w:lvl w:ilvl="0" w:tplc="FB488AE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495F71"/>
    <w:multiLevelType w:val="hybridMultilevel"/>
    <w:tmpl w:val="D78CB4FC"/>
    <w:lvl w:ilvl="0" w:tplc="C9D6A2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964CB8"/>
    <w:multiLevelType w:val="hybridMultilevel"/>
    <w:tmpl w:val="6200318A"/>
    <w:lvl w:ilvl="0" w:tplc="E3F849CA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D9443A"/>
    <w:multiLevelType w:val="multilevel"/>
    <w:tmpl w:val="46C0A364"/>
    <w:lvl w:ilvl="0">
      <w:start w:val="2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F3B6EA7"/>
    <w:multiLevelType w:val="hybridMultilevel"/>
    <w:tmpl w:val="BC164F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B43576"/>
    <w:multiLevelType w:val="hybridMultilevel"/>
    <w:tmpl w:val="185A82D8"/>
    <w:lvl w:ilvl="0" w:tplc="08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2" w15:restartNumberingAfterBreak="0">
    <w:nsid w:val="779315B9"/>
    <w:multiLevelType w:val="multilevel"/>
    <w:tmpl w:val="4392830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593244779">
    <w:abstractNumId w:val="8"/>
  </w:num>
  <w:num w:numId="2" w16cid:durableId="1087187106">
    <w:abstractNumId w:val="7"/>
  </w:num>
  <w:num w:numId="3" w16cid:durableId="1590580002">
    <w:abstractNumId w:val="6"/>
  </w:num>
  <w:num w:numId="4" w16cid:durableId="1921982546">
    <w:abstractNumId w:val="3"/>
  </w:num>
  <w:num w:numId="5" w16cid:durableId="684593874">
    <w:abstractNumId w:val="5"/>
  </w:num>
  <w:num w:numId="6" w16cid:durableId="1021588942">
    <w:abstractNumId w:val="4"/>
  </w:num>
  <w:num w:numId="7" w16cid:durableId="290788716">
    <w:abstractNumId w:val="12"/>
  </w:num>
  <w:num w:numId="8" w16cid:durableId="20712650">
    <w:abstractNumId w:val="9"/>
  </w:num>
  <w:num w:numId="9" w16cid:durableId="2059352073">
    <w:abstractNumId w:val="11"/>
  </w:num>
  <w:num w:numId="10" w16cid:durableId="1170098414">
    <w:abstractNumId w:val="2"/>
  </w:num>
  <w:num w:numId="11" w16cid:durableId="1439375094">
    <w:abstractNumId w:val="1"/>
  </w:num>
  <w:num w:numId="12" w16cid:durableId="1445660885">
    <w:abstractNumId w:val="0"/>
  </w:num>
  <w:num w:numId="13" w16cid:durableId="417753891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3F6"/>
    <w:rsid w:val="00001C57"/>
    <w:rsid w:val="00003E0C"/>
    <w:rsid w:val="000071A8"/>
    <w:rsid w:val="0002482E"/>
    <w:rsid w:val="00024C21"/>
    <w:rsid w:val="00050324"/>
    <w:rsid w:val="00063332"/>
    <w:rsid w:val="000646DD"/>
    <w:rsid w:val="000747A0"/>
    <w:rsid w:val="00084C05"/>
    <w:rsid w:val="0009169D"/>
    <w:rsid w:val="0009527B"/>
    <w:rsid w:val="000960A9"/>
    <w:rsid w:val="000A0150"/>
    <w:rsid w:val="000A484F"/>
    <w:rsid w:val="000B14CB"/>
    <w:rsid w:val="000B18DB"/>
    <w:rsid w:val="000C2505"/>
    <w:rsid w:val="000C4A56"/>
    <w:rsid w:val="000C678C"/>
    <w:rsid w:val="000C76E8"/>
    <w:rsid w:val="000E5896"/>
    <w:rsid w:val="000E63C9"/>
    <w:rsid w:val="000F2D84"/>
    <w:rsid w:val="000F3914"/>
    <w:rsid w:val="00100802"/>
    <w:rsid w:val="001012C7"/>
    <w:rsid w:val="001137B7"/>
    <w:rsid w:val="00121BA0"/>
    <w:rsid w:val="00123F2A"/>
    <w:rsid w:val="00125FBC"/>
    <w:rsid w:val="001269F7"/>
    <w:rsid w:val="00130E9D"/>
    <w:rsid w:val="00150A6D"/>
    <w:rsid w:val="001545E1"/>
    <w:rsid w:val="0016739C"/>
    <w:rsid w:val="00174AC9"/>
    <w:rsid w:val="00182FB3"/>
    <w:rsid w:val="00185B35"/>
    <w:rsid w:val="00191183"/>
    <w:rsid w:val="00194365"/>
    <w:rsid w:val="00195398"/>
    <w:rsid w:val="001964BD"/>
    <w:rsid w:val="00196EA0"/>
    <w:rsid w:val="001D5888"/>
    <w:rsid w:val="001E31AC"/>
    <w:rsid w:val="001E3C59"/>
    <w:rsid w:val="001F2BC8"/>
    <w:rsid w:val="001F5F6B"/>
    <w:rsid w:val="00204C84"/>
    <w:rsid w:val="00213407"/>
    <w:rsid w:val="00214FCC"/>
    <w:rsid w:val="002178DF"/>
    <w:rsid w:val="00217EEA"/>
    <w:rsid w:val="00222C07"/>
    <w:rsid w:val="00230B03"/>
    <w:rsid w:val="00236304"/>
    <w:rsid w:val="00240C7F"/>
    <w:rsid w:val="00242822"/>
    <w:rsid w:val="00243EBC"/>
    <w:rsid w:val="00246A35"/>
    <w:rsid w:val="00247CF4"/>
    <w:rsid w:val="00274563"/>
    <w:rsid w:val="00281493"/>
    <w:rsid w:val="00284348"/>
    <w:rsid w:val="00285CE1"/>
    <w:rsid w:val="00290F4A"/>
    <w:rsid w:val="002A1208"/>
    <w:rsid w:val="002A3DA0"/>
    <w:rsid w:val="002B68C2"/>
    <w:rsid w:val="002C0014"/>
    <w:rsid w:val="002C17E7"/>
    <w:rsid w:val="002D1F65"/>
    <w:rsid w:val="002D2AB8"/>
    <w:rsid w:val="002E2659"/>
    <w:rsid w:val="002E4926"/>
    <w:rsid w:val="002F2B65"/>
    <w:rsid w:val="002F2D3F"/>
    <w:rsid w:val="002F51F5"/>
    <w:rsid w:val="002F5954"/>
    <w:rsid w:val="002F7BF0"/>
    <w:rsid w:val="00301396"/>
    <w:rsid w:val="003072CA"/>
    <w:rsid w:val="00312137"/>
    <w:rsid w:val="0031764A"/>
    <w:rsid w:val="003248BE"/>
    <w:rsid w:val="00330359"/>
    <w:rsid w:val="00331997"/>
    <w:rsid w:val="00332D8F"/>
    <w:rsid w:val="003339E3"/>
    <w:rsid w:val="0033762F"/>
    <w:rsid w:val="00343299"/>
    <w:rsid w:val="00360494"/>
    <w:rsid w:val="00360F11"/>
    <w:rsid w:val="00366C7E"/>
    <w:rsid w:val="00373C10"/>
    <w:rsid w:val="00384EA3"/>
    <w:rsid w:val="0039202B"/>
    <w:rsid w:val="003944B0"/>
    <w:rsid w:val="003A39A1"/>
    <w:rsid w:val="003A6CCF"/>
    <w:rsid w:val="003C2191"/>
    <w:rsid w:val="003D3863"/>
    <w:rsid w:val="003E4686"/>
    <w:rsid w:val="003F095B"/>
    <w:rsid w:val="004110DE"/>
    <w:rsid w:val="00416E59"/>
    <w:rsid w:val="00423FBE"/>
    <w:rsid w:val="004355A8"/>
    <w:rsid w:val="00435728"/>
    <w:rsid w:val="0044085A"/>
    <w:rsid w:val="0044096B"/>
    <w:rsid w:val="004428CD"/>
    <w:rsid w:val="00472213"/>
    <w:rsid w:val="004870BD"/>
    <w:rsid w:val="0049406F"/>
    <w:rsid w:val="004B21A5"/>
    <w:rsid w:val="004B3457"/>
    <w:rsid w:val="004C5646"/>
    <w:rsid w:val="004C5A07"/>
    <w:rsid w:val="004C6673"/>
    <w:rsid w:val="004D3EF6"/>
    <w:rsid w:val="004E1147"/>
    <w:rsid w:val="004E5FEE"/>
    <w:rsid w:val="005001DE"/>
    <w:rsid w:val="005037F0"/>
    <w:rsid w:val="00516A86"/>
    <w:rsid w:val="0052455E"/>
    <w:rsid w:val="00525E69"/>
    <w:rsid w:val="005275F6"/>
    <w:rsid w:val="00535361"/>
    <w:rsid w:val="0053572B"/>
    <w:rsid w:val="00541A58"/>
    <w:rsid w:val="00547C92"/>
    <w:rsid w:val="00557EE1"/>
    <w:rsid w:val="00560F65"/>
    <w:rsid w:val="00572102"/>
    <w:rsid w:val="00572A53"/>
    <w:rsid w:val="00573437"/>
    <w:rsid w:val="005812A5"/>
    <w:rsid w:val="00587FD4"/>
    <w:rsid w:val="00594CE3"/>
    <w:rsid w:val="00596C6F"/>
    <w:rsid w:val="005B5F4C"/>
    <w:rsid w:val="005C5AC6"/>
    <w:rsid w:val="005E5229"/>
    <w:rsid w:val="005E7E6F"/>
    <w:rsid w:val="005F1BB0"/>
    <w:rsid w:val="005F1E42"/>
    <w:rsid w:val="00606BC5"/>
    <w:rsid w:val="006177CF"/>
    <w:rsid w:val="00620BC8"/>
    <w:rsid w:val="00635062"/>
    <w:rsid w:val="006422F3"/>
    <w:rsid w:val="00643BF7"/>
    <w:rsid w:val="006479C3"/>
    <w:rsid w:val="00650476"/>
    <w:rsid w:val="00656C4D"/>
    <w:rsid w:val="0067279D"/>
    <w:rsid w:val="00690672"/>
    <w:rsid w:val="006A167A"/>
    <w:rsid w:val="006C1A57"/>
    <w:rsid w:val="006C24B9"/>
    <w:rsid w:val="006D0D8E"/>
    <w:rsid w:val="006D357F"/>
    <w:rsid w:val="006E5716"/>
    <w:rsid w:val="006E58C2"/>
    <w:rsid w:val="00701F48"/>
    <w:rsid w:val="00706588"/>
    <w:rsid w:val="00706598"/>
    <w:rsid w:val="00707C77"/>
    <w:rsid w:val="007302B3"/>
    <w:rsid w:val="00730733"/>
    <w:rsid w:val="007309A6"/>
    <w:rsid w:val="00730E3A"/>
    <w:rsid w:val="007311C2"/>
    <w:rsid w:val="007311F3"/>
    <w:rsid w:val="00736AAF"/>
    <w:rsid w:val="00744E68"/>
    <w:rsid w:val="00754785"/>
    <w:rsid w:val="00764645"/>
    <w:rsid w:val="00765B2A"/>
    <w:rsid w:val="0076633B"/>
    <w:rsid w:val="00775143"/>
    <w:rsid w:val="007774CC"/>
    <w:rsid w:val="00783A34"/>
    <w:rsid w:val="0078641E"/>
    <w:rsid w:val="007937F8"/>
    <w:rsid w:val="00797F8D"/>
    <w:rsid w:val="007A1B3B"/>
    <w:rsid w:val="007B3EFD"/>
    <w:rsid w:val="007C6B52"/>
    <w:rsid w:val="007D16C5"/>
    <w:rsid w:val="007E3AAF"/>
    <w:rsid w:val="00812230"/>
    <w:rsid w:val="00816E41"/>
    <w:rsid w:val="00824388"/>
    <w:rsid w:val="00862FE4"/>
    <w:rsid w:val="0086389A"/>
    <w:rsid w:val="00867411"/>
    <w:rsid w:val="008757BE"/>
    <w:rsid w:val="0087605E"/>
    <w:rsid w:val="0088314E"/>
    <w:rsid w:val="0088458F"/>
    <w:rsid w:val="00887FAB"/>
    <w:rsid w:val="0089144B"/>
    <w:rsid w:val="00892569"/>
    <w:rsid w:val="008941AE"/>
    <w:rsid w:val="008A5FE1"/>
    <w:rsid w:val="008B0337"/>
    <w:rsid w:val="008B1FEE"/>
    <w:rsid w:val="008B37CD"/>
    <w:rsid w:val="008B3E22"/>
    <w:rsid w:val="008C4584"/>
    <w:rsid w:val="008E7158"/>
    <w:rsid w:val="008F5D02"/>
    <w:rsid w:val="008F675E"/>
    <w:rsid w:val="009004DD"/>
    <w:rsid w:val="00903C32"/>
    <w:rsid w:val="00910DE1"/>
    <w:rsid w:val="00916B16"/>
    <w:rsid w:val="009173B9"/>
    <w:rsid w:val="009258BA"/>
    <w:rsid w:val="00927FDD"/>
    <w:rsid w:val="0093335D"/>
    <w:rsid w:val="0093613E"/>
    <w:rsid w:val="00937C35"/>
    <w:rsid w:val="00937F5C"/>
    <w:rsid w:val="009407BC"/>
    <w:rsid w:val="00943026"/>
    <w:rsid w:val="009440D4"/>
    <w:rsid w:val="00951451"/>
    <w:rsid w:val="0095349E"/>
    <w:rsid w:val="009644AF"/>
    <w:rsid w:val="00966B81"/>
    <w:rsid w:val="009752D1"/>
    <w:rsid w:val="00977F79"/>
    <w:rsid w:val="00983C0D"/>
    <w:rsid w:val="00997534"/>
    <w:rsid w:val="009A1613"/>
    <w:rsid w:val="009A16BE"/>
    <w:rsid w:val="009A3221"/>
    <w:rsid w:val="009B77FB"/>
    <w:rsid w:val="009C1ED0"/>
    <w:rsid w:val="009C7720"/>
    <w:rsid w:val="009D78C0"/>
    <w:rsid w:val="009E40C6"/>
    <w:rsid w:val="009E7381"/>
    <w:rsid w:val="009F5674"/>
    <w:rsid w:val="009F58CA"/>
    <w:rsid w:val="009F7864"/>
    <w:rsid w:val="00A11870"/>
    <w:rsid w:val="00A11F61"/>
    <w:rsid w:val="00A20A84"/>
    <w:rsid w:val="00A21177"/>
    <w:rsid w:val="00A21707"/>
    <w:rsid w:val="00A23AFA"/>
    <w:rsid w:val="00A31B3E"/>
    <w:rsid w:val="00A3307B"/>
    <w:rsid w:val="00A42EDB"/>
    <w:rsid w:val="00A4504B"/>
    <w:rsid w:val="00A4689C"/>
    <w:rsid w:val="00A532F3"/>
    <w:rsid w:val="00A55385"/>
    <w:rsid w:val="00A64A5F"/>
    <w:rsid w:val="00A65A82"/>
    <w:rsid w:val="00A776F9"/>
    <w:rsid w:val="00A8489E"/>
    <w:rsid w:val="00A977A0"/>
    <w:rsid w:val="00AB02A7"/>
    <w:rsid w:val="00AB5264"/>
    <w:rsid w:val="00AB570A"/>
    <w:rsid w:val="00AC29F3"/>
    <w:rsid w:val="00AD2A23"/>
    <w:rsid w:val="00AD7C93"/>
    <w:rsid w:val="00AE18F8"/>
    <w:rsid w:val="00AE70AB"/>
    <w:rsid w:val="00AF17B1"/>
    <w:rsid w:val="00AF2AE0"/>
    <w:rsid w:val="00AF2EC3"/>
    <w:rsid w:val="00AF35E6"/>
    <w:rsid w:val="00B05808"/>
    <w:rsid w:val="00B10BE7"/>
    <w:rsid w:val="00B231E5"/>
    <w:rsid w:val="00B2518C"/>
    <w:rsid w:val="00B337BE"/>
    <w:rsid w:val="00B418BF"/>
    <w:rsid w:val="00B46BFB"/>
    <w:rsid w:val="00B5049C"/>
    <w:rsid w:val="00B56A5E"/>
    <w:rsid w:val="00B67059"/>
    <w:rsid w:val="00B7015C"/>
    <w:rsid w:val="00B76372"/>
    <w:rsid w:val="00B87425"/>
    <w:rsid w:val="00BA55B8"/>
    <w:rsid w:val="00BB7391"/>
    <w:rsid w:val="00BC2B5B"/>
    <w:rsid w:val="00BC5624"/>
    <w:rsid w:val="00BD0251"/>
    <w:rsid w:val="00BD30EA"/>
    <w:rsid w:val="00BD7E31"/>
    <w:rsid w:val="00BE3C54"/>
    <w:rsid w:val="00BE451B"/>
    <w:rsid w:val="00BF69EF"/>
    <w:rsid w:val="00C02B87"/>
    <w:rsid w:val="00C07269"/>
    <w:rsid w:val="00C23160"/>
    <w:rsid w:val="00C35180"/>
    <w:rsid w:val="00C4086D"/>
    <w:rsid w:val="00C465A4"/>
    <w:rsid w:val="00C51A0E"/>
    <w:rsid w:val="00C6053F"/>
    <w:rsid w:val="00C62F75"/>
    <w:rsid w:val="00C91F02"/>
    <w:rsid w:val="00C925FC"/>
    <w:rsid w:val="00CA1896"/>
    <w:rsid w:val="00CA1F78"/>
    <w:rsid w:val="00CB434B"/>
    <w:rsid w:val="00CB5B28"/>
    <w:rsid w:val="00CD2019"/>
    <w:rsid w:val="00CD46AD"/>
    <w:rsid w:val="00CF5371"/>
    <w:rsid w:val="00D03077"/>
    <w:rsid w:val="00D0323A"/>
    <w:rsid w:val="00D0559F"/>
    <w:rsid w:val="00D064B5"/>
    <w:rsid w:val="00D077E9"/>
    <w:rsid w:val="00D13D3E"/>
    <w:rsid w:val="00D30C1E"/>
    <w:rsid w:val="00D33487"/>
    <w:rsid w:val="00D33DF2"/>
    <w:rsid w:val="00D417B6"/>
    <w:rsid w:val="00D42CB7"/>
    <w:rsid w:val="00D5413D"/>
    <w:rsid w:val="00D5530C"/>
    <w:rsid w:val="00D5578C"/>
    <w:rsid w:val="00D570A9"/>
    <w:rsid w:val="00D64147"/>
    <w:rsid w:val="00D678C9"/>
    <w:rsid w:val="00D70628"/>
    <w:rsid w:val="00D70B8F"/>
    <w:rsid w:val="00D70D02"/>
    <w:rsid w:val="00D74699"/>
    <w:rsid w:val="00D770C7"/>
    <w:rsid w:val="00D77585"/>
    <w:rsid w:val="00D8294E"/>
    <w:rsid w:val="00D829DE"/>
    <w:rsid w:val="00D85993"/>
    <w:rsid w:val="00D86945"/>
    <w:rsid w:val="00D90290"/>
    <w:rsid w:val="00DA3E08"/>
    <w:rsid w:val="00DB1F19"/>
    <w:rsid w:val="00DC706A"/>
    <w:rsid w:val="00DD152F"/>
    <w:rsid w:val="00DE213F"/>
    <w:rsid w:val="00DF027C"/>
    <w:rsid w:val="00DF18F8"/>
    <w:rsid w:val="00DF286C"/>
    <w:rsid w:val="00DF3C36"/>
    <w:rsid w:val="00E00A32"/>
    <w:rsid w:val="00E11A2F"/>
    <w:rsid w:val="00E15FC8"/>
    <w:rsid w:val="00E177AC"/>
    <w:rsid w:val="00E2118A"/>
    <w:rsid w:val="00E22ACD"/>
    <w:rsid w:val="00E35B0C"/>
    <w:rsid w:val="00E56801"/>
    <w:rsid w:val="00E620B0"/>
    <w:rsid w:val="00E64192"/>
    <w:rsid w:val="00E81B40"/>
    <w:rsid w:val="00EA094D"/>
    <w:rsid w:val="00EA0ECC"/>
    <w:rsid w:val="00EA4F61"/>
    <w:rsid w:val="00EA66EA"/>
    <w:rsid w:val="00EB2CC9"/>
    <w:rsid w:val="00EB7F89"/>
    <w:rsid w:val="00EE7F5B"/>
    <w:rsid w:val="00EF555B"/>
    <w:rsid w:val="00F027BB"/>
    <w:rsid w:val="00F04027"/>
    <w:rsid w:val="00F0502C"/>
    <w:rsid w:val="00F11DCF"/>
    <w:rsid w:val="00F148D0"/>
    <w:rsid w:val="00F162EA"/>
    <w:rsid w:val="00F221F6"/>
    <w:rsid w:val="00F2539E"/>
    <w:rsid w:val="00F322BE"/>
    <w:rsid w:val="00F33571"/>
    <w:rsid w:val="00F355EC"/>
    <w:rsid w:val="00F45147"/>
    <w:rsid w:val="00F45754"/>
    <w:rsid w:val="00F52D27"/>
    <w:rsid w:val="00F56E2C"/>
    <w:rsid w:val="00F64C86"/>
    <w:rsid w:val="00F758E8"/>
    <w:rsid w:val="00F77F29"/>
    <w:rsid w:val="00F80CAB"/>
    <w:rsid w:val="00F8251F"/>
    <w:rsid w:val="00F83527"/>
    <w:rsid w:val="00FA43D0"/>
    <w:rsid w:val="00FB0A12"/>
    <w:rsid w:val="00FB14A5"/>
    <w:rsid w:val="00FC0DB6"/>
    <w:rsid w:val="00FC5DE5"/>
    <w:rsid w:val="00FD2763"/>
    <w:rsid w:val="00FD38D2"/>
    <w:rsid w:val="00FD583F"/>
    <w:rsid w:val="00FD63F6"/>
    <w:rsid w:val="00FD7488"/>
    <w:rsid w:val="00FE127F"/>
    <w:rsid w:val="00FF16B4"/>
    <w:rsid w:val="00FF400F"/>
    <w:rsid w:val="00FF6C33"/>
    <w:rsid w:val="01BDF4D7"/>
    <w:rsid w:val="0454FC3B"/>
    <w:rsid w:val="0EC11973"/>
    <w:rsid w:val="15DE4B3C"/>
    <w:rsid w:val="18DCF496"/>
    <w:rsid w:val="1D93E88E"/>
    <w:rsid w:val="27655F01"/>
    <w:rsid w:val="2DA8E755"/>
    <w:rsid w:val="37CD4A59"/>
    <w:rsid w:val="3A4A64D4"/>
    <w:rsid w:val="3CF7BA1D"/>
    <w:rsid w:val="3FA86014"/>
    <w:rsid w:val="40B1788F"/>
    <w:rsid w:val="48361B82"/>
    <w:rsid w:val="4C31DD1A"/>
    <w:rsid w:val="4F78BA29"/>
    <w:rsid w:val="50B1C935"/>
    <w:rsid w:val="559E62C8"/>
    <w:rsid w:val="55D279E2"/>
    <w:rsid w:val="5A4BD6EB"/>
    <w:rsid w:val="608E2F9B"/>
    <w:rsid w:val="60E911E5"/>
    <w:rsid w:val="632B3557"/>
    <w:rsid w:val="6D23A579"/>
    <w:rsid w:val="6E6A654D"/>
    <w:rsid w:val="7472084B"/>
    <w:rsid w:val="76506E42"/>
    <w:rsid w:val="7B25D041"/>
    <w:rsid w:val="7DE0F3E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944658"/>
  <w15:docId w15:val="{E6C687BB-F077-4DF9-80AD-9F229E0F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2213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F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4C5A07"/>
    <w:rPr>
      <w:color w:val="3592C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5A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B3B"/>
    <w:rPr>
      <w:color w:val="3592CF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121BA0"/>
    <w:pPr>
      <w:spacing w:before="120"/>
    </w:pPr>
    <w:rPr>
      <w:rFonts w:cstheme="minorHAnsi"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01396"/>
    <w:pPr>
      <w:spacing w:before="120"/>
      <w:ind w:left="280"/>
    </w:pPr>
    <w:rPr>
      <w:rFonts w:cstheme="minorHAnsi"/>
      <w:bCs/>
      <w:sz w:val="22"/>
    </w:rPr>
  </w:style>
  <w:style w:type="paragraph" w:styleId="TDC3">
    <w:name w:val="toc 3"/>
    <w:basedOn w:val="Normal"/>
    <w:next w:val="Normal"/>
    <w:autoRedefine/>
    <w:uiPriority w:val="99"/>
    <w:unhideWhenUsed/>
    <w:rsid w:val="00301396"/>
    <w:pPr>
      <w:ind w:left="560"/>
    </w:pPr>
    <w:rPr>
      <w:rFonts w:cstheme="minorHAnsi"/>
      <w:b w:val="0"/>
      <w:sz w:val="20"/>
      <w:szCs w:val="20"/>
    </w:rPr>
  </w:style>
  <w:style w:type="paragraph" w:styleId="TDC4">
    <w:name w:val="toc 4"/>
    <w:basedOn w:val="Normal"/>
    <w:next w:val="Normal"/>
    <w:autoRedefine/>
    <w:uiPriority w:val="99"/>
    <w:unhideWhenUsed/>
    <w:rsid w:val="00301396"/>
    <w:pPr>
      <w:ind w:left="840"/>
    </w:pPr>
    <w:rPr>
      <w:rFonts w:cstheme="minorHAnsi"/>
      <w:b w:val="0"/>
      <w:sz w:val="20"/>
      <w:szCs w:val="20"/>
    </w:rPr>
  </w:style>
  <w:style w:type="paragraph" w:styleId="TDC5">
    <w:name w:val="toc 5"/>
    <w:basedOn w:val="Normal"/>
    <w:next w:val="Normal"/>
    <w:autoRedefine/>
    <w:uiPriority w:val="99"/>
    <w:unhideWhenUsed/>
    <w:rsid w:val="00301396"/>
    <w:pPr>
      <w:ind w:left="1120"/>
    </w:pPr>
    <w:rPr>
      <w:rFonts w:cstheme="minorHAnsi"/>
      <w:b w:val="0"/>
      <w:sz w:val="20"/>
      <w:szCs w:val="20"/>
    </w:rPr>
  </w:style>
  <w:style w:type="paragraph" w:styleId="TDC6">
    <w:name w:val="toc 6"/>
    <w:basedOn w:val="Normal"/>
    <w:next w:val="Normal"/>
    <w:autoRedefine/>
    <w:uiPriority w:val="99"/>
    <w:unhideWhenUsed/>
    <w:rsid w:val="00301396"/>
    <w:pPr>
      <w:ind w:left="1400"/>
    </w:pPr>
    <w:rPr>
      <w:rFonts w:cstheme="minorHAnsi"/>
      <w:b w:val="0"/>
      <w:sz w:val="20"/>
      <w:szCs w:val="20"/>
    </w:rPr>
  </w:style>
  <w:style w:type="paragraph" w:styleId="TDC7">
    <w:name w:val="toc 7"/>
    <w:basedOn w:val="Normal"/>
    <w:next w:val="Normal"/>
    <w:autoRedefine/>
    <w:uiPriority w:val="99"/>
    <w:unhideWhenUsed/>
    <w:rsid w:val="00301396"/>
    <w:pPr>
      <w:ind w:left="1680"/>
    </w:pPr>
    <w:rPr>
      <w:rFonts w:cstheme="minorHAnsi"/>
      <w:b w:val="0"/>
      <w:sz w:val="20"/>
      <w:szCs w:val="20"/>
    </w:rPr>
  </w:style>
  <w:style w:type="paragraph" w:styleId="TDC8">
    <w:name w:val="toc 8"/>
    <w:basedOn w:val="Normal"/>
    <w:next w:val="Normal"/>
    <w:autoRedefine/>
    <w:uiPriority w:val="99"/>
    <w:unhideWhenUsed/>
    <w:rsid w:val="00301396"/>
    <w:pPr>
      <w:ind w:left="1960"/>
    </w:pPr>
    <w:rPr>
      <w:rFonts w:cstheme="minorHAnsi"/>
      <w:b w:val="0"/>
      <w:sz w:val="20"/>
      <w:szCs w:val="20"/>
    </w:rPr>
  </w:style>
  <w:style w:type="paragraph" w:styleId="TDC9">
    <w:name w:val="toc 9"/>
    <w:basedOn w:val="Normal"/>
    <w:next w:val="Normal"/>
    <w:autoRedefine/>
    <w:uiPriority w:val="99"/>
    <w:unhideWhenUsed/>
    <w:rsid w:val="00301396"/>
    <w:pPr>
      <w:ind w:left="2240"/>
    </w:pPr>
    <w:rPr>
      <w:rFonts w:cstheme="minorHAnsi"/>
      <w:b w:val="0"/>
      <w:sz w:val="20"/>
      <w:szCs w:val="20"/>
    </w:rPr>
  </w:style>
  <w:style w:type="paragraph" w:customStyle="1" w:styleId="Default">
    <w:name w:val="Default"/>
    <w:rsid w:val="0023630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5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7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5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6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3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6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5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glossaryDocument" Target="glossary/document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285CE1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altName w:val="Helvetica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E7B"/>
    <w:rsid w:val="0007121D"/>
    <w:rsid w:val="00121E7B"/>
    <w:rsid w:val="00181575"/>
    <w:rsid w:val="001C2635"/>
    <w:rsid w:val="002133EC"/>
    <w:rsid w:val="00255E7B"/>
    <w:rsid w:val="00260B2D"/>
    <w:rsid w:val="00285CE1"/>
    <w:rsid w:val="002B46EA"/>
    <w:rsid w:val="00333774"/>
    <w:rsid w:val="00376D4F"/>
    <w:rsid w:val="004230CA"/>
    <w:rsid w:val="0043746B"/>
    <w:rsid w:val="004C4FEC"/>
    <w:rsid w:val="00594DE7"/>
    <w:rsid w:val="005D0621"/>
    <w:rsid w:val="00602AD2"/>
    <w:rsid w:val="006471EB"/>
    <w:rsid w:val="006C6366"/>
    <w:rsid w:val="00700F99"/>
    <w:rsid w:val="00706666"/>
    <w:rsid w:val="007A2892"/>
    <w:rsid w:val="007C02A7"/>
    <w:rsid w:val="007E0F72"/>
    <w:rsid w:val="0081482A"/>
    <w:rsid w:val="00832D26"/>
    <w:rsid w:val="00852BBA"/>
    <w:rsid w:val="008768C5"/>
    <w:rsid w:val="008A5749"/>
    <w:rsid w:val="008A7A9C"/>
    <w:rsid w:val="009177FA"/>
    <w:rsid w:val="009E26E9"/>
    <w:rsid w:val="00AD0DE9"/>
    <w:rsid w:val="00CC4D0D"/>
    <w:rsid w:val="00D62085"/>
    <w:rsid w:val="00DD71B0"/>
    <w:rsid w:val="00E723D2"/>
    <w:rsid w:val="00F7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19D41-58A3-4B8F-A062-91A08ABB4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197</TotalTime>
  <Pages>13</Pages>
  <Words>492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3291</CharactersWithSpaces>
  <SharedDoc>false</SharedDoc>
  <HLinks>
    <vt:vector size="48" baseType="variant">
      <vt:variant>
        <vt:i4>3145778</vt:i4>
      </vt:variant>
      <vt:variant>
        <vt:i4>27</vt:i4>
      </vt:variant>
      <vt:variant>
        <vt:i4>0</vt:i4>
      </vt:variant>
      <vt:variant>
        <vt:i4>5</vt:i4>
      </vt:variant>
      <vt:variant>
        <vt:lpwstr>https://github.com/gitblanc/SR</vt:lpwstr>
      </vt:variant>
      <vt:variant>
        <vt:lpwstr/>
      </vt:variant>
      <vt:variant>
        <vt:i4>7798887</vt:i4>
      </vt:variant>
      <vt:variant>
        <vt:i4>24</vt:i4>
      </vt:variant>
      <vt:variant>
        <vt:i4>0</vt:i4>
      </vt:variant>
      <vt:variant>
        <vt:i4>5</vt:i4>
      </vt:variant>
      <vt:variant>
        <vt:lpwstr>https://stackoverflow.com/questions/4582504/xampp-apache-webserver-localhost-not-working-on-mac-os</vt:lpwstr>
      </vt:variant>
      <vt:variant>
        <vt:lpwstr/>
      </vt:variant>
      <vt:variant>
        <vt:i4>4980826</vt:i4>
      </vt:variant>
      <vt:variant>
        <vt:i4>21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4980826</vt:i4>
      </vt:variant>
      <vt:variant>
        <vt:i4>18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https://www.youtube.com/watch?v=fsQoA7NMhsU</vt:lpwstr>
      </vt:variant>
      <vt:variant>
        <vt:lpwstr/>
      </vt:variant>
      <vt:variant>
        <vt:i4>4325402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https://randomnerdtutorials.com/esp32-web-server-arduino-ide/</vt:lpwstr>
      </vt:variant>
      <vt:variant>
        <vt:lpwstr/>
      </vt:variant>
      <vt:variant>
        <vt:i4>1835034</vt:i4>
      </vt:variant>
      <vt:variant>
        <vt:i4>9</vt:i4>
      </vt:variant>
      <vt:variant>
        <vt:i4>0</vt:i4>
      </vt:variant>
      <vt:variant>
        <vt:i4>5</vt:i4>
      </vt:variant>
      <vt:variant>
        <vt:lpwstr>http://www.esp32learning.com/code/esp32-and-dht11-sensor-example.php</vt:lpwstr>
      </vt:variant>
      <vt:variant>
        <vt:lpwstr/>
      </vt:variant>
      <vt:variant>
        <vt:i4>1900610</vt:i4>
      </vt:variant>
      <vt:variant>
        <vt:i4>6</vt:i4>
      </vt:variant>
      <vt:variant>
        <vt:i4>0</vt:i4>
      </vt:variant>
      <vt:variant>
        <vt:i4>5</vt:i4>
      </vt:variant>
      <vt:variant>
        <vt:lpwstr>https://www.upesy.com/blogs/tutorials/how-to-connect-wifi-acces-point-with-esp32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 edu</dc:creator>
  <cp:keywords/>
  <cp:lastModifiedBy>Eduardo Blanco Bielsa</cp:lastModifiedBy>
  <cp:revision>20</cp:revision>
  <cp:lastPrinted>2023-02-02T17:57:00Z</cp:lastPrinted>
  <dcterms:created xsi:type="dcterms:W3CDTF">2022-12-18T19:34:00Z</dcterms:created>
  <dcterms:modified xsi:type="dcterms:W3CDTF">2023-02-15T20:24:00Z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